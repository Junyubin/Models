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FCF6" w14:textId="77777777" w:rsidR="00306641" w:rsidRPr="00975BAA" w:rsidRDefault="00813B95" w:rsidP="00522D48">
      <w:pPr>
        <w:rPr>
          <w:b/>
          <w:sz w:val="16"/>
          <w:szCs w:val="16"/>
        </w:rPr>
      </w:pPr>
      <w:r w:rsidRPr="00975BAA">
        <w:rPr>
          <w:rFonts w:hint="eastAsia"/>
          <w:sz w:val="16"/>
          <w:szCs w:val="16"/>
        </w:rPr>
        <w:t xml:space="preserve">                                                                                   </w:t>
      </w:r>
      <w:r w:rsidR="006029F2" w:rsidRPr="00975BAA">
        <w:rPr>
          <w:rFonts w:hint="eastAsia"/>
          <w:sz w:val="16"/>
          <w:szCs w:val="16"/>
        </w:rPr>
        <w:t xml:space="preserve">                                          </w:t>
      </w:r>
    </w:p>
    <w:p w14:paraId="47CC3F29" w14:textId="77777777" w:rsidR="00A30D1B" w:rsidRPr="00975BAA" w:rsidRDefault="00A30D1B" w:rsidP="00522D48">
      <w:pPr>
        <w:rPr>
          <w:i/>
          <w:iCs/>
          <w:color w:val="000000"/>
          <w:sz w:val="16"/>
          <w:szCs w:val="16"/>
        </w:rPr>
      </w:pPr>
    </w:p>
    <w:p w14:paraId="019FE0EA" w14:textId="77777777" w:rsidR="00710802" w:rsidRDefault="00710802" w:rsidP="00522D48">
      <w:pPr>
        <w:jc w:val="center"/>
        <w:rPr>
          <w:b/>
          <w:color w:val="000000"/>
          <w:sz w:val="16"/>
          <w:szCs w:val="16"/>
        </w:rPr>
      </w:pPr>
    </w:p>
    <w:p w14:paraId="6D841C64" w14:textId="77777777" w:rsidR="00710802" w:rsidRDefault="00710802" w:rsidP="00522D48">
      <w:pPr>
        <w:jc w:val="center"/>
        <w:rPr>
          <w:b/>
          <w:color w:val="000000"/>
          <w:sz w:val="16"/>
          <w:szCs w:val="16"/>
        </w:rPr>
      </w:pPr>
    </w:p>
    <w:p w14:paraId="004208B1" w14:textId="77777777" w:rsidR="00710802" w:rsidRDefault="00710802" w:rsidP="00522D48">
      <w:pPr>
        <w:jc w:val="center"/>
        <w:rPr>
          <w:b/>
          <w:color w:val="000000"/>
          <w:sz w:val="16"/>
          <w:szCs w:val="16"/>
        </w:rPr>
      </w:pPr>
    </w:p>
    <w:p w14:paraId="00541D96" w14:textId="77777777" w:rsidR="00A30D1B" w:rsidRPr="00975BAA" w:rsidRDefault="00A30D1B" w:rsidP="00522D48">
      <w:pPr>
        <w:jc w:val="center"/>
        <w:rPr>
          <w:b/>
          <w:color w:val="000000"/>
          <w:sz w:val="16"/>
          <w:szCs w:val="16"/>
        </w:rPr>
      </w:pPr>
      <w:r w:rsidRPr="00975BAA">
        <w:rPr>
          <w:rFonts w:hint="eastAsia"/>
          <w:b/>
          <w:color w:val="000000"/>
          <w:sz w:val="16"/>
          <w:szCs w:val="16"/>
        </w:rPr>
        <w:t>제.개정 이력</w:t>
      </w:r>
    </w:p>
    <w:p w14:paraId="35FFA836" w14:textId="77777777" w:rsidR="00A30D1B" w:rsidRPr="00975BAA" w:rsidRDefault="00A30D1B" w:rsidP="00522D48">
      <w:pPr>
        <w:jc w:val="center"/>
        <w:rPr>
          <w:b/>
          <w:color w:val="000000"/>
          <w:sz w:val="16"/>
          <w:szCs w:val="16"/>
        </w:rPr>
      </w:pPr>
    </w:p>
    <w:tbl>
      <w:tblPr>
        <w:tblW w:w="14584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6685"/>
        <w:gridCol w:w="2100"/>
        <w:gridCol w:w="3700"/>
      </w:tblGrid>
      <w:tr w:rsidR="0024179C" w:rsidRPr="00975BAA" w14:paraId="7AB9CC37" w14:textId="77777777" w:rsidTr="002D6E21">
        <w:tc>
          <w:tcPr>
            <w:tcW w:w="20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BE4E19E" w14:textId="77777777" w:rsidR="0024179C" w:rsidRPr="00975BAA" w:rsidRDefault="0024179C" w:rsidP="00522D4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5BAA">
              <w:rPr>
                <w:rFonts w:hint="eastAsia"/>
                <w:b/>
                <w:color w:val="000000"/>
                <w:sz w:val="16"/>
                <w:szCs w:val="16"/>
              </w:rPr>
              <w:t>개정번호</w:t>
            </w:r>
          </w:p>
        </w:tc>
        <w:tc>
          <w:tcPr>
            <w:tcW w:w="66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6B03F99" w14:textId="77777777" w:rsidR="0024179C" w:rsidRPr="00975BAA" w:rsidRDefault="0024179C" w:rsidP="00522D4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5BAA">
              <w:rPr>
                <w:rFonts w:hint="eastAsia"/>
                <w:b/>
                <w:color w:val="000000"/>
                <w:sz w:val="16"/>
                <w:szCs w:val="16"/>
              </w:rPr>
              <w:t>내용</w:t>
            </w:r>
          </w:p>
        </w:tc>
        <w:tc>
          <w:tcPr>
            <w:tcW w:w="21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28471DA" w14:textId="77777777" w:rsidR="0024179C" w:rsidRPr="00975BAA" w:rsidRDefault="0024179C" w:rsidP="00522D4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5BAA">
              <w:rPr>
                <w:rFonts w:hint="eastAsia"/>
                <w:b/>
                <w:color w:val="000000"/>
                <w:sz w:val="16"/>
                <w:szCs w:val="16"/>
              </w:rPr>
              <w:t>작성자</w:t>
            </w:r>
          </w:p>
        </w:tc>
        <w:tc>
          <w:tcPr>
            <w:tcW w:w="3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E10848D" w14:textId="77777777" w:rsidR="0024179C" w:rsidRPr="00975BAA" w:rsidRDefault="0024179C" w:rsidP="00522D4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5BAA">
              <w:rPr>
                <w:rFonts w:hint="eastAsia"/>
                <w:b/>
                <w:color w:val="000000"/>
                <w:sz w:val="16"/>
                <w:szCs w:val="16"/>
              </w:rPr>
              <w:t>제.개정 일자</w:t>
            </w:r>
          </w:p>
        </w:tc>
      </w:tr>
      <w:tr w:rsidR="00DA1C0C" w:rsidRPr="00975BAA" w14:paraId="157ACF87" w14:textId="77777777" w:rsidTr="002D6E21">
        <w:tc>
          <w:tcPr>
            <w:tcW w:w="2099" w:type="dxa"/>
          </w:tcPr>
          <w:p w14:paraId="44DC669F" w14:textId="77777777" w:rsidR="00DA1C0C" w:rsidRPr="00975BAA" w:rsidRDefault="00710802" w:rsidP="00522D48">
            <w:pPr>
              <w:pStyle w:val="blankpage"/>
              <w:pageBreakBefore w:val="0"/>
              <w:widowControl/>
              <w:spacing w:before="0" w:after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="00DA1C0C" w:rsidRPr="00975BAA">
              <w:rPr>
                <w:rFonts w:hint="eastAsia"/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6685" w:type="dxa"/>
          </w:tcPr>
          <w:p w14:paraId="5659B95A" w14:textId="77777777" w:rsidR="00DA1C0C" w:rsidRPr="00975BAA" w:rsidRDefault="00710802" w:rsidP="00522D4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최초 작성</w:t>
            </w:r>
          </w:p>
        </w:tc>
        <w:tc>
          <w:tcPr>
            <w:tcW w:w="2100" w:type="dxa"/>
          </w:tcPr>
          <w:p w14:paraId="4B28987F" w14:textId="2D90FA58" w:rsidR="00DA1C0C" w:rsidRPr="00975BAA" w:rsidRDefault="00EA470D" w:rsidP="00522D4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권</w:t>
            </w:r>
            <w:r w:rsidR="00DB0AD2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세</w:t>
            </w:r>
            <w:r w:rsidR="00DB0AD2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혁</w:t>
            </w:r>
          </w:p>
        </w:tc>
        <w:tc>
          <w:tcPr>
            <w:tcW w:w="3700" w:type="dxa"/>
          </w:tcPr>
          <w:p w14:paraId="6F6F2211" w14:textId="3D4CD849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  <w:r w:rsidRPr="00975BAA">
              <w:rPr>
                <w:rFonts w:hint="eastAsia"/>
                <w:color w:val="000000"/>
                <w:sz w:val="16"/>
                <w:szCs w:val="16"/>
              </w:rPr>
              <w:t>20</w:t>
            </w:r>
            <w:r w:rsidR="00EA470D">
              <w:rPr>
                <w:color w:val="000000"/>
                <w:sz w:val="16"/>
                <w:szCs w:val="16"/>
              </w:rPr>
              <w:t>21</w:t>
            </w:r>
            <w:r w:rsidRPr="00975BAA">
              <w:rPr>
                <w:rFonts w:hint="eastAsia"/>
                <w:color w:val="000000"/>
                <w:sz w:val="16"/>
                <w:szCs w:val="16"/>
              </w:rPr>
              <w:t>-</w:t>
            </w:r>
            <w:r w:rsidR="00D77607">
              <w:rPr>
                <w:color w:val="000000"/>
                <w:sz w:val="16"/>
                <w:szCs w:val="16"/>
              </w:rPr>
              <w:t>1</w:t>
            </w:r>
            <w:r w:rsidRPr="00975BAA">
              <w:rPr>
                <w:rFonts w:hint="eastAsia"/>
                <w:color w:val="000000"/>
                <w:sz w:val="16"/>
                <w:szCs w:val="16"/>
              </w:rPr>
              <w:t>0-</w:t>
            </w:r>
            <w:r w:rsidR="00D77607">
              <w:rPr>
                <w:color w:val="000000"/>
                <w:sz w:val="16"/>
                <w:szCs w:val="16"/>
              </w:rPr>
              <w:t>1</w:t>
            </w:r>
            <w:r w:rsidR="00FB2305">
              <w:rPr>
                <w:color w:val="000000"/>
                <w:sz w:val="16"/>
                <w:szCs w:val="16"/>
              </w:rPr>
              <w:t>2</w:t>
            </w:r>
          </w:p>
        </w:tc>
      </w:tr>
      <w:tr w:rsidR="00DA1C0C" w:rsidRPr="00975BAA" w14:paraId="03AC7115" w14:textId="77777777" w:rsidTr="002D6E21">
        <w:tc>
          <w:tcPr>
            <w:tcW w:w="2099" w:type="dxa"/>
            <w:tcBorders>
              <w:top w:val="nil"/>
            </w:tcBorders>
          </w:tcPr>
          <w:p w14:paraId="23783082" w14:textId="6DCC4C1E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54E9A31F" w14:textId="40573D02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2223C96F" w14:textId="28EA51F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51F373C0" w14:textId="05FBD36B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08DC69B4" w14:textId="77777777" w:rsidTr="002D6E21">
        <w:tc>
          <w:tcPr>
            <w:tcW w:w="2099" w:type="dxa"/>
            <w:tcBorders>
              <w:top w:val="nil"/>
            </w:tcBorders>
          </w:tcPr>
          <w:p w14:paraId="097AEE6D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4C197D2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08E210F1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63B098A2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4E7760C7" w14:textId="77777777" w:rsidTr="002D6E21">
        <w:tc>
          <w:tcPr>
            <w:tcW w:w="2099" w:type="dxa"/>
            <w:tcBorders>
              <w:top w:val="nil"/>
            </w:tcBorders>
          </w:tcPr>
          <w:p w14:paraId="0ACFD29F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61CFC20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7A535D15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6B26E6F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3140F803" w14:textId="77777777" w:rsidTr="002D6E21">
        <w:tc>
          <w:tcPr>
            <w:tcW w:w="2099" w:type="dxa"/>
            <w:tcBorders>
              <w:top w:val="nil"/>
            </w:tcBorders>
          </w:tcPr>
          <w:p w14:paraId="54C8A468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30581C2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3F3BB225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702E09F5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410492AE" w14:textId="77777777" w:rsidTr="002D6E21">
        <w:tc>
          <w:tcPr>
            <w:tcW w:w="2099" w:type="dxa"/>
            <w:tcBorders>
              <w:top w:val="nil"/>
            </w:tcBorders>
          </w:tcPr>
          <w:p w14:paraId="2477563F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1134697C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22BF6F2C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2518BC82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72C95FB4" w14:textId="77777777" w:rsidTr="002D6E21">
        <w:tc>
          <w:tcPr>
            <w:tcW w:w="2099" w:type="dxa"/>
            <w:tcBorders>
              <w:top w:val="nil"/>
            </w:tcBorders>
          </w:tcPr>
          <w:p w14:paraId="677BF3AD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19402538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4CE0820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5BE81DBA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524E0CD6" w14:textId="77777777" w:rsidTr="002D6E21">
        <w:tc>
          <w:tcPr>
            <w:tcW w:w="2099" w:type="dxa"/>
            <w:tcBorders>
              <w:top w:val="nil"/>
            </w:tcBorders>
          </w:tcPr>
          <w:p w14:paraId="3269754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12C3F1A4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0219EECF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37EB2097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633D5062" w14:textId="77777777" w:rsidTr="002D6E21">
        <w:tc>
          <w:tcPr>
            <w:tcW w:w="2099" w:type="dxa"/>
            <w:tcBorders>
              <w:top w:val="nil"/>
            </w:tcBorders>
          </w:tcPr>
          <w:p w14:paraId="174F3F44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  <w:tcBorders>
              <w:top w:val="nil"/>
            </w:tcBorders>
          </w:tcPr>
          <w:p w14:paraId="563ADF28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2B8FD80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 w14:paraId="485E4301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0630F789" w14:textId="77777777" w:rsidTr="002D6E21">
        <w:tc>
          <w:tcPr>
            <w:tcW w:w="2099" w:type="dxa"/>
          </w:tcPr>
          <w:p w14:paraId="4241A355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6B23C4A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563C0D2A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58D1DDA5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494687C3" w14:textId="77777777" w:rsidTr="002D6E21">
        <w:tc>
          <w:tcPr>
            <w:tcW w:w="2099" w:type="dxa"/>
          </w:tcPr>
          <w:p w14:paraId="1F94E829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2E9B38E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13E1A3E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52595CB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019AD011" w14:textId="77777777" w:rsidTr="002D6E21">
        <w:tc>
          <w:tcPr>
            <w:tcW w:w="2099" w:type="dxa"/>
          </w:tcPr>
          <w:p w14:paraId="31D30EEB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08F0275D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0022D409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532D080E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22871DDA" w14:textId="77777777" w:rsidTr="002D6E21">
        <w:tc>
          <w:tcPr>
            <w:tcW w:w="2099" w:type="dxa"/>
          </w:tcPr>
          <w:p w14:paraId="2B2CC8E9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702456FA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3D29B35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03D1CBE1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15F74E5D" w14:textId="77777777" w:rsidTr="002D6E21">
        <w:tc>
          <w:tcPr>
            <w:tcW w:w="2099" w:type="dxa"/>
          </w:tcPr>
          <w:p w14:paraId="349106FE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3AC60D19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5AF15537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775F16B6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7759299E" w14:textId="77777777" w:rsidTr="002D6E21">
        <w:tc>
          <w:tcPr>
            <w:tcW w:w="2099" w:type="dxa"/>
          </w:tcPr>
          <w:p w14:paraId="4B85FE35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6E760879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41300643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6A6D1F5D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1C0C" w:rsidRPr="00975BAA" w14:paraId="6AB59A1F" w14:textId="77777777" w:rsidTr="002D6E21">
        <w:tc>
          <w:tcPr>
            <w:tcW w:w="2099" w:type="dxa"/>
          </w:tcPr>
          <w:p w14:paraId="329E95C0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5" w:type="dxa"/>
          </w:tcPr>
          <w:p w14:paraId="08E3AA44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00" w:type="dxa"/>
          </w:tcPr>
          <w:p w14:paraId="21079912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700" w:type="dxa"/>
          </w:tcPr>
          <w:p w14:paraId="3B87FB04" w14:textId="77777777" w:rsidR="00DA1C0C" w:rsidRPr="00975BAA" w:rsidRDefault="00DA1C0C" w:rsidP="00522D4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53E69703" w14:textId="77777777" w:rsidR="00A30D1B" w:rsidRPr="00AE79CC" w:rsidRDefault="00A30D1B" w:rsidP="00522D48">
      <w:pPr>
        <w:pStyle w:val="TOC1"/>
        <w:pageBreakBefore/>
        <w:rPr>
          <w:rFonts w:ascii="맑은 고딕" w:hAnsi="맑은 고딕"/>
          <w:b w:val="0"/>
          <w:bCs/>
          <w:sz w:val="48"/>
          <w:szCs w:val="48"/>
        </w:rPr>
      </w:pPr>
      <w:r w:rsidRPr="00AE79CC">
        <w:rPr>
          <w:rFonts w:ascii="맑은 고딕" w:hAnsi="맑은 고딕" w:hint="eastAsia"/>
          <w:b w:val="0"/>
          <w:bCs/>
          <w:sz w:val="48"/>
          <w:szCs w:val="48"/>
        </w:rPr>
        <w:lastRenderedPageBreak/>
        <w:t>목  차</w:t>
      </w:r>
    </w:p>
    <w:p w14:paraId="503C42AD" w14:textId="77777777" w:rsidR="00A30D1B" w:rsidRPr="00AE79CC" w:rsidRDefault="00A30D1B" w:rsidP="00522D48">
      <w:pPr>
        <w:rPr>
          <w:bCs/>
          <w:sz w:val="16"/>
          <w:szCs w:val="16"/>
        </w:rPr>
      </w:pPr>
    </w:p>
    <w:p w14:paraId="1A24B623" w14:textId="0F31188E" w:rsidR="00AE79CC" w:rsidRPr="00AE79CC" w:rsidRDefault="00FA1A5A">
      <w:pPr>
        <w:pStyle w:val="12"/>
        <w:tabs>
          <w:tab w:val="left" w:pos="600"/>
        </w:tabs>
        <w:rPr>
          <w:rFonts w:asciiTheme="minorHAnsi" w:eastAsiaTheme="minorEastAsia" w:hAnsiTheme="minorHAnsi" w:cstheme="minorBidi"/>
          <w:b w:val="0"/>
          <w:bCs/>
          <w:caps w:val="0"/>
          <w:noProof/>
          <w:kern w:val="2"/>
          <w:sz w:val="20"/>
          <w:szCs w:val="24"/>
          <w:lang w:eastAsia="ko-Kore-KR"/>
        </w:rPr>
      </w:pPr>
      <w:r w:rsidRPr="00AE79CC">
        <w:rPr>
          <w:b w:val="0"/>
          <w:bCs/>
          <w:sz w:val="16"/>
          <w:szCs w:val="16"/>
        </w:rPr>
        <w:fldChar w:fldCharType="begin"/>
      </w:r>
      <w:r w:rsidRPr="00AE79CC">
        <w:rPr>
          <w:b w:val="0"/>
          <w:bCs/>
          <w:sz w:val="16"/>
          <w:szCs w:val="16"/>
        </w:rPr>
        <w:instrText xml:space="preserve"> TOC \o "1-2" \h \z \u </w:instrText>
      </w:r>
      <w:r w:rsidRPr="00AE79CC">
        <w:rPr>
          <w:b w:val="0"/>
          <w:bCs/>
          <w:sz w:val="16"/>
          <w:szCs w:val="16"/>
        </w:rPr>
        <w:fldChar w:fldCharType="separate"/>
      </w:r>
      <w:hyperlink w:anchor="_Toc85038868" w:history="1">
        <w:r w:rsidR="00AE79CC" w:rsidRPr="00AE79CC">
          <w:rPr>
            <w:rStyle w:val="ae"/>
            <w:b w:val="0"/>
            <w:bCs/>
            <w:noProof/>
          </w:rPr>
          <w:t>1</w:t>
        </w:r>
        <w:r w:rsidR="00AE79CC" w:rsidRPr="00AE79CC">
          <w:rPr>
            <w:rFonts w:asciiTheme="minorHAnsi" w:eastAsiaTheme="minorEastAsia" w:hAnsiTheme="minorHAnsi" w:cstheme="minorBidi"/>
            <w:b w:val="0"/>
            <w:bCs/>
            <w:caps w:val="0"/>
            <w:noProof/>
            <w:kern w:val="2"/>
            <w:sz w:val="20"/>
            <w:szCs w:val="24"/>
            <w:lang w:eastAsia="ko-Kore-KR"/>
          </w:rPr>
          <w:tab/>
        </w:r>
        <w:r w:rsidR="00AE79CC" w:rsidRPr="00AE79CC">
          <w:rPr>
            <w:rStyle w:val="ae"/>
            <w:rFonts w:hint="eastAsia"/>
            <w:b w:val="0"/>
            <w:bCs/>
            <w:noProof/>
          </w:rPr>
          <w:t>환경</w:t>
        </w:r>
        <w:r w:rsidR="00AE79CC" w:rsidRPr="00AE79CC">
          <w:rPr>
            <w:rStyle w:val="ae"/>
            <w:b w:val="0"/>
            <w:bCs/>
            <w:noProof/>
          </w:rPr>
          <w:t xml:space="preserve">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설정</w:t>
        </w:r>
        <w:r w:rsidR="00AE79CC" w:rsidRPr="00AE79CC">
          <w:rPr>
            <w:b w:val="0"/>
            <w:bCs/>
            <w:noProof/>
            <w:webHidden/>
          </w:rPr>
          <w:tab/>
        </w:r>
        <w:r w:rsidR="00AE79CC" w:rsidRPr="00AE79CC">
          <w:rPr>
            <w:b w:val="0"/>
            <w:bCs/>
            <w:noProof/>
            <w:webHidden/>
          </w:rPr>
          <w:fldChar w:fldCharType="begin"/>
        </w:r>
        <w:r w:rsidR="00AE79CC" w:rsidRPr="00AE79CC">
          <w:rPr>
            <w:b w:val="0"/>
            <w:bCs/>
            <w:noProof/>
            <w:webHidden/>
          </w:rPr>
          <w:instrText xml:space="preserve"> PAGEREF _Toc85038868 \h </w:instrText>
        </w:r>
        <w:r w:rsidR="00AE79CC" w:rsidRPr="00AE79CC">
          <w:rPr>
            <w:b w:val="0"/>
            <w:bCs/>
            <w:noProof/>
            <w:webHidden/>
          </w:rPr>
        </w:r>
        <w:r w:rsidR="00AE79CC" w:rsidRPr="00AE79CC">
          <w:rPr>
            <w:b w:val="0"/>
            <w:bCs/>
            <w:noProof/>
            <w:webHidden/>
          </w:rPr>
          <w:fldChar w:fldCharType="separate"/>
        </w:r>
        <w:r w:rsidR="00AE79CC" w:rsidRPr="00AE79CC">
          <w:rPr>
            <w:b w:val="0"/>
            <w:bCs/>
            <w:noProof/>
            <w:webHidden/>
          </w:rPr>
          <w:t>4</w:t>
        </w:r>
        <w:r w:rsidR="00AE79CC" w:rsidRPr="00AE79CC">
          <w:rPr>
            <w:b w:val="0"/>
            <w:bCs/>
            <w:noProof/>
            <w:webHidden/>
          </w:rPr>
          <w:fldChar w:fldCharType="end"/>
        </w:r>
      </w:hyperlink>
    </w:p>
    <w:p w14:paraId="0D6C1E0E" w14:textId="2BC7E786" w:rsidR="00AE79CC" w:rsidRPr="00AE79CC" w:rsidRDefault="00A37F42">
      <w:pPr>
        <w:pStyle w:val="12"/>
        <w:tabs>
          <w:tab w:val="left" w:pos="600"/>
        </w:tabs>
        <w:rPr>
          <w:rFonts w:asciiTheme="minorHAnsi" w:eastAsiaTheme="minorEastAsia" w:hAnsiTheme="minorHAnsi" w:cstheme="minorBidi"/>
          <w:b w:val="0"/>
          <w:bCs/>
          <w:caps w:val="0"/>
          <w:noProof/>
          <w:kern w:val="2"/>
          <w:sz w:val="20"/>
          <w:szCs w:val="24"/>
          <w:lang w:eastAsia="ko-Kore-KR"/>
        </w:rPr>
      </w:pPr>
      <w:hyperlink w:anchor="_Toc85038869" w:history="1">
        <w:r w:rsidR="00AE79CC" w:rsidRPr="00AE79CC">
          <w:rPr>
            <w:rStyle w:val="ae"/>
            <w:b w:val="0"/>
            <w:bCs/>
            <w:noProof/>
          </w:rPr>
          <w:t>2</w:t>
        </w:r>
        <w:r w:rsidR="00AE79CC" w:rsidRPr="00AE79CC">
          <w:rPr>
            <w:rFonts w:asciiTheme="minorHAnsi" w:eastAsiaTheme="minorEastAsia" w:hAnsiTheme="minorHAnsi" w:cstheme="minorBidi"/>
            <w:b w:val="0"/>
            <w:bCs/>
            <w:caps w:val="0"/>
            <w:noProof/>
            <w:kern w:val="2"/>
            <w:sz w:val="20"/>
            <w:szCs w:val="24"/>
            <w:lang w:eastAsia="ko-Kore-KR"/>
          </w:rPr>
          <w:tab/>
        </w:r>
        <w:r w:rsidR="00AE79CC" w:rsidRPr="00AE79CC">
          <w:rPr>
            <w:rStyle w:val="ae"/>
            <w:b w:val="0"/>
            <w:bCs/>
            <w:noProof/>
          </w:rPr>
          <w:t xml:space="preserve">ESOINN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로직</w:t>
        </w:r>
        <w:r w:rsidR="00AE79CC" w:rsidRPr="00AE79CC">
          <w:rPr>
            <w:b w:val="0"/>
            <w:bCs/>
            <w:noProof/>
            <w:webHidden/>
          </w:rPr>
          <w:tab/>
        </w:r>
        <w:r w:rsidR="00AE79CC" w:rsidRPr="00AE79CC">
          <w:rPr>
            <w:b w:val="0"/>
            <w:bCs/>
            <w:noProof/>
            <w:webHidden/>
          </w:rPr>
          <w:fldChar w:fldCharType="begin"/>
        </w:r>
        <w:r w:rsidR="00AE79CC" w:rsidRPr="00AE79CC">
          <w:rPr>
            <w:b w:val="0"/>
            <w:bCs/>
            <w:noProof/>
            <w:webHidden/>
          </w:rPr>
          <w:instrText xml:space="preserve"> PAGEREF _Toc85038869 \h </w:instrText>
        </w:r>
        <w:r w:rsidR="00AE79CC" w:rsidRPr="00AE79CC">
          <w:rPr>
            <w:b w:val="0"/>
            <w:bCs/>
            <w:noProof/>
            <w:webHidden/>
          </w:rPr>
        </w:r>
        <w:r w:rsidR="00AE79CC" w:rsidRPr="00AE79CC">
          <w:rPr>
            <w:b w:val="0"/>
            <w:bCs/>
            <w:noProof/>
            <w:webHidden/>
          </w:rPr>
          <w:fldChar w:fldCharType="separate"/>
        </w:r>
        <w:r w:rsidR="00AE79CC" w:rsidRPr="00AE79CC">
          <w:rPr>
            <w:b w:val="0"/>
            <w:bCs/>
            <w:noProof/>
            <w:webHidden/>
          </w:rPr>
          <w:t>6</w:t>
        </w:r>
        <w:r w:rsidR="00AE79CC" w:rsidRPr="00AE79CC">
          <w:rPr>
            <w:b w:val="0"/>
            <w:bCs/>
            <w:noProof/>
            <w:webHidden/>
          </w:rPr>
          <w:fldChar w:fldCharType="end"/>
        </w:r>
      </w:hyperlink>
    </w:p>
    <w:p w14:paraId="07C9C18D" w14:textId="21489369" w:rsidR="00AE79CC" w:rsidRPr="00AE79CC" w:rsidRDefault="00A37F42">
      <w:pPr>
        <w:pStyle w:val="12"/>
        <w:tabs>
          <w:tab w:val="left" w:pos="600"/>
        </w:tabs>
        <w:rPr>
          <w:rFonts w:asciiTheme="minorHAnsi" w:eastAsiaTheme="minorEastAsia" w:hAnsiTheme="minorHAnsi" w:cstheme="minorBidi"/>
          <w:b w:val="0"/>
          <w:bCs/>
          <w:caps w:val="0"/>
          <w:noProof/>
          <w:kern w:val="2"/>
          <w:sz w:val="20"/>
          <w:szCs w:val="24"/>
          <w:lang w:eastAsia="ko-Kore-KR"/>
        </w:rPr>
      </w:pPr>
      <w:hyperlink w:anchor="_Toc85038870" w:history="1">
        <w:r w:rsidR="00AE79CC" w:rsidRPr="00AE79CC">
          <w:rPr>
            <w:rStyle w:val="ae"/>
            <w:b w:val="0"/>
            <w:bCs/>
            <w:noProof/>
          </w:rPr>
          <w:t>3</w:t>
        </w:r>
        <w:r w:rsidR="00AE79CC" w:rsidRPr="00AE79CC">
          <w:rPr>
            <w:rFonts w:asciiTheme="minorHAnsi" w:eastAsiaTheme="minorEastAsia" w:hAnsiTheme="minorHAnsi" w:cstheme="minorBidi"/>
            <w:b w:val="0"/>
            <w:bCs/>
            <w:caps w:val="0"/>
            <w:noProof/>
            <w:kern w:val="2"/>
            <w:sz w:val="20"/>
            <w:szCs w:val="24"/>
            <w:lang w:eastAsia="ko-Kore-KR"/>
          </w:rPr>
          <w:tab/>
        </w:r>
        <w:r w:rsidR="00AE79CC" w:rsidRPr="00AE79CC">
          <w:rPr>
            <w:rStyle w:val="ae"/>
            <w:b w:val="0"/>
            <w:bCs/>
            <w:noProof/>
          </w:rPr>
          <w:t xml:space="preserve">ESOINN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기반의</w:t>
        </w:r>
        <w:r w:rsidR="00AE79CC" w:rsidRPr="00AE79CC">
          <w:rPr>
            <w:rStyle w:val="ae"/>
            <w:b w:val="0"/>
            <w:bCs/>
            <w:noProof/>
          </w:rPr>
          <w:t xml:space="preserve">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이상</w:t>
        </w:r>
        <w:r w:rsidR="00AE79CC" w:rsidRPr="00AE79CC">
          <w:rPr>
            <w:rStyle w:val="ae"/>
            <w:b w:val="0"/>
            <w:bCs/>
            <w:noProof/>
          </w:rPr>
          <w:t xml:space="preserve">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탐지</w:t>
        </w:r>
        <w:r w:rsidR="00AE79CC" w:rsidRPr="00AE79CC">
          <w:rPr>
            <w:rStyle w:val="ae"/>
            <w:b w:val="0"/>
            <w:bCs/>
            <w:noProof/>
          </w:rPr>
          <w:t xml:space="preserve">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모델</w:t>
        </w:r>
        <w:r w:rsidR="00AE79CC" w:rsidRPr="00AE79CC">
          <w:rPr>
            <w:rStyle w:val="ae"/>
            <w:b w:val="0"/>
            <w:bCs/>
            <w:noProof/>
          </w:rPr>
          <w:t xml:space="preserve"> DTI </w:t>
        </w:r>
        <w:r w:rsidR="00AE79CC" w:rsidRPr="00AE79CC">
          <w:rPr>
            <w:rStyle w:val="ae"/>
            <w:rFonts w:hint="eastAsia"/>
            <w:b w:val="0"/>
            <w:bCs/>
            <w:noProof/>
          </w:rPr>
          <w:t>적용</w:t>
        </w:r>
        <w:r w:rsidR="00AE79CC" w:rsidRPr="00AE79CC">
          <w:rPr>
            <w:b w:val="0"/>
            <w:bCs/>
            <w:noProof/>
            <w:webHidden/>
          </w:rPr>
          <w:tab/>
        </w:r>
        <w:r w:rsidR="00AE79CC" w:rsidRPr="00AE79CC">
          <w:rPr>
            <w:b w:val="0"/>
            <w:bCs/>
            <w:noProof/>
            <w:webHidden/>
          </w:rPr>
          <w:fldChar w:fldCharType="begin"/>
        </w:r>
        <w:r w:rsidR="00AE79CC" w:rsidRPr="00AE79CC">
          <w:rPr>
            <w:b w:val="0"/>
            <w:bCs/>
            <w:noProof/>
            <w:webHidden/>
          </w:rPr>
          <w:instrText xml:space="preserve"> PAGEREF _Toc85038870 \h </w:instrText>
        </w:r>
        <w:r w:rsidR="00AE79CC" w:rsidRPr="00AE79CC">
          <w:rPr>
            <w:b w:val="0"/>
            <w:bCs/>
            <w:noProof/>
            <w:webHidden/>
          </w:rPr>
        </w:r>
        <w:r w:rsidR="00AE79CC" w:rsidRPr="00AE79CC">
          <w:rPr>
            <w:b w:val="0"/>
            <w:bCs/>
            <w:noProof/>
            <w:webHidden/>
          </w:rPr>
          <w:fldChar w:fldCharType="separate"/>
        </w:r>
        <w:r w:rsidR="00AE79CC" w:rsidRPr="00AE79CC">
          <w:rPr>
            <w:b w:val="0"/>
            <w:bCs/>
            <w:noProof/>
            <w:webHidden/>
          </w:rPr>
          <w:t>10</w:t>
        </w:r>
        <w:r w:rsidR="00AE79CC" w:rsidRPr="00AE79CC">
          <w:rPr>
            <w:b w:val="0"/>
            <w:bCs/>
            <w:noProof/>
            <w:webHidden/>
          </w:rPr>
          <w:fldChar w:fldCharType="end"/>
        </w:r>
      </w:hyperlink>
    </w:p>
    <w:p w14:paraId="6212F61E" w14:textId="13774F1A" w:rsidR="00AE79CC" w:rsidRPr="00AE79CC" w:rsidRDefault="00A37F42">
      <w:pPr>
        <w:pStyle w:val="12"/>
        <w:tabs>
          <w:tab w:val="left" w:pos="600"/>
        </w:tabs>
        <w:rPr>
          <w:rFonts w:asciiTheme="minorHAnsi" w:eastAsiaTheme="minorEastAsia" w:hAnsiTheme="minorHAnsi" w:cstheme="minorBidi"/>
          <w:b w:val="0"/>
          <w:bCs/>
          <w:caps w:val="0"/>
          <w:noProof/>
          <w:kern w:val="2"/>
          <w:sz w:val="20"/>
          <w:szCs w:val="24"/>
          <w:lang w:eastAsia="ko-Kore-KR"/>
        </w:rPr>
      </w:pPr>
      <w:hyperlink w:anchor="_Toc85038871" w:history="1">
        <w:r w:rsidR="00AE79CC" w:rsidRPr="00AE79CC">
          <w:rPr>
            <w:rStyle w:val="ae"/>
            <w:b w:val="0"/>
            <w:bCs/>
            <w:noProof/>
          </w:rPr>
          <w:t>4.</w:t>
        </w:r>
        <w:r w:rsidR="00AE79CC" w:rsidRPr="00AE79CC">
          <w:rPr>
            <w:rFonts w:asciiTheme="minorHAnsi" w:eastAsiaTheme="minorEastAsia" w:hAnsiTheme="minorHAnsi" w:cstheme="minorBidi"/>
            <w:b w:val="0"/>
            <w:bCs/>
            <w:caps w:val="0"/>
            <w:noProof/>
            <w:kern w:val="2"/>
            <w:sz w:val="20"/>
            <w:szCs w:val="24"/>
            <w:lang w:eastAsia="ko-Kore-KR"/>
          </w:rPr>
          <w:tab/>
        </w:r>
        <w:r w:rsidR="00AE79CC" w:rsidRPr="00AE79CC">
          <w:rPr>
            <w:rStyle w:val="ae"/>
            <w:b w:val="0"/>
            <w:bCs/>
            <w:noProof/>
          </w:rPr>
          <w:t>Trouble shooting</w:t>
        </w:r>
        <w:r w:rsidR="00AE79CC" w:rsidRPr="00AE79CC">
          <w:rPr>
            <w:b w:val="0"/>
            <w:bCs/>
            <w:noProof/>
            <w:webHidden/>
          </w:rPr>
          <w:tab/>
        </w:r>
        <w:r w:rsidR="00AE79CC" w:rsidRPr="00AE79CC">
          <w:rPr>
            <w:b w:val="0"/>
            <w:bCs/>
            <w:noProof/>
            <w:webHidden/>
          </w:rPr>
          <w:fldChar w:fldCharType="begin"/>
        </w:r>
        <w:r w:rsidR="00AE79CC" w:rsidRPr="00AE79CC">
          <w:rPr>
            <w:b w:val="0"/>
            <w:bCs/>
            <w:noProof/>
            <w:webHidden/>
          </w:rPr>
          <w:instrText xml:space="preserve"> PAGEREF _Toc85038871 \h </w:instrText>
        </w:r>
        <w:r w:rsidR="00AE79CC" w:rsidRPr="00AE79CC">
          <w:rPr>
            <w:b w:val="0"/>
            <w:bCs/>
            <w:noProof/>
            <w:webHidden/>
          </w:rPr>
        </w:r>
        <w:r w:rsidR="00AE79CC" w:rsidRPr="00AE79CC">
          <w:rPr>
            <w:b w:val="0"/>
            <w:bCs/>
            <w:noProof/>
            <w:webHidden/>
          </w:rPr>
          <w:fldChar w:fldCharType="separate"/>
        </w:r>
        <w:r w:rsidR="00AE79CC" w:rsidRPr="00AE79CC">
          <w:rPr>
            <w:b w:val="0"/>
            <w:bCs/>
            <w:noProof/>
            <w:webHidden/>
          </w:rPr>
          <w:t>17</w:t>
        </w:r>
        <w:r w:rsidR="00AE79CC" w:rsidRPr="00AE79CC">
          <w:rPr>
            <w:b w:val="0"/>
            <w:bCs/>
            <w:noProof/>
            <w:webHidden/>
          </w:rPr>
          <w:fldChar w:fldCharType="end"/>
        </w:r>
      </w:hyperlink>
    </w:p>
    <w:p w14:paraId="0C78CA13" w14:textId="1533B71D" w:rsidR="00AE79CC" w:rsidRPr="00AE79CC" w:rsidRDefault="00A37F42">
      <w:pPr>
        <w:pStyle w:val="12"/>
        <w:rPr>
          <w:rFonts w:asciiTheme="minorHAnsi" w:eastAsiaTheme="minorEastAsia" w:hAnsiTheme="minorHAnsi" w:cstheme="minorBidi"/>
          <w:b w:val="0"/>
          <w:bCs/>
          <w:caps w:val="0"/>
          <w:noProof/>
          <w:kern w:val="2"/>
          <w:sz w:val="20"/>
          <w:szCs w:val="24"/>
          <w:lang w:eastAsia="ko-Kore-KR"/>
        </w:rPr>
      </w:pPr>
      <w:hyperlink w:anchor="_Toc85038872" w:history="1">
        <w:r w:rsidR="00AE79CC" w:rsidRPr="00AE79CC">
          <w:rPr>
            <w:rStyle w:val="ae"/>
            <w:b w:val="0"/>
            <w:bCs/>
            <w:noProof/>
          </w:rPr>
          <w:t>reference</w:t>
        </w:r>
        <w:r w:rsidR="00AE79CC" w:rsidRPr="00AE79CC">
          <w:rPr>
            <w:b w:val="0"/>
            <w:bCs/>
            <w:noProof/>
            <w:webHidden/>
          </w:rPr>
          <w:tab/>
        </w:r>
        <w:r w:rsidR="00AE79CC" w:rsidRPr="00AE79CC">
          <w:rPr>
            <w:b w:val="0"/>
            <w:bCs/>
            <w:noProof/>
            <w:webHidden/>
          </w:rPr>
          <w:fldChar w:fldCharType="begin"/>
        </w:r>
        <w:r w:rsidR="00AE79CC" w:rsidRPr="00AE79CC">
          <w:rPr>
            <w:b w:val="0"/>
            <w:bCs/>
            <w:noProof/>
            <w:webHidden/>
          </w:rPr>
          <w:instrText xml:space="preserve"> PAGEREF _Toc85038872 \h </w:instrText>
        </w:r>
        <w:r w:rsidR="00AE79CC" w:rsidRPr="00AE79CC">
          <w:rPr>
            <w:b w:val="0"/>
            <w:bCs/>
            <w:noProof/>
            <w:webHidden/>
          </w:rPr>
        </w:r>
        <w:r w:rsidR="00AE79CC" w:rsidRPr="00AE79CC">
          <w:rPr>
            <w:b w:val="0"/>
            <w:bCs/>
            <w:noProof/>
            <w:webHidden/>
          </w:rPr>
          <w:fldChar w:fldCharType="separate"/>
        </w:r>
        <w:r w:rsidR="00AE79CC" w:rsidRPr="00AE79CC">
          <w:rPr>
            <w:b w:val="0"/>
            <w:bCs/>
            <w:noProof/>
            <w:webHidden/>
          </w:rPr>
          <w:t>19</w:t>
        </w:r>
        <w:r w:rsidR="00AE79CC" w:rsidRPr="00AE79CC">
          <w:rPr>
            <w:b w:val="0"/>
            <w:bCs/>
            <w:noProof/>
            <w:webHidden/>
          </w:rPr>
          <w:fldChar w:fldCharType="end"/>
        </w:r>
      </w:hyperlink>
    </w:p>
    <w:p w14:paraId="445A5BAE" w14:textId="10ECE0F8" w:rsidR="00A30D1B" w:rsidRPr="00975BAA" w:rsidRDefault="00FA1A5A" w:rsidP="00522D48">
      <w:pPr>
        <w:pStyle w:val="12"/>
        <w:rPr>
          <w:sz w:val="16"/>
          <w:szCs w:val="16"/>
        </w:rPr>
        <w:sectPr w:rsidR="00A30D1B" w:rsidRPr="00975BAA" w:rsidSect="00BD0E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7" w:orient="landscape" w:code="9"/>
          <w:pgMar w:top="1440" w:right="1701" w:bottom="1440" w:left="1440" w:header="720" w:footer="36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decimalFullWidth" w:start="1"/>
          <w:cols w:space="720"/>
          <w:titlePg/>
          <w:docGrid w:linePitch="272"/>
        </w:sectPr>
      </w:pPr>
      <w:r w:rsidRPr="00AE79CC">
        <w:rPr>
          <w:b w:val="0"/>
          <w:bCs/>
          <w:sz w:val="16"/>
          <w:szCs w:val="16"/>
        </w:rPr>
        <w:fldChar w:fldCharType="end"/>
      </w:r>
    </w:p>
    <w:p w14:paraId="597BFE4C" w14:textId="2432ED49" w:rsidR="00BD0E87" w:rsidRPr="00B32B7B" w:rsidRDefault="00A40726" w:rsidP="00710802">
      <w:pPr>
        <w:pStyle w:val="10"/>
        <w:keepLines w:val="0"/>
        <w:widowControl w:val="0"/>
        <w:numPr>
          <w:ilvl w:val="0"/>
          <w:numId w:val="1"/>
        </w:numPr>
        <w:wordWrap w:val="0"/>
        <w:overflowPunct/>
        <w:adjustRightInd/>
        <w:spacing w:before="0" w:after="0" w:line="240" w:lineRule="auto"/>
        <w:jc w:val="both"/>
        <w:textAlignment w:val="auto"/>
        <w:rPr>
          <w:rFonts w:ascii="맑은 고딕" w:hAnsi="맑은 고딕"/>
          <w:szCs w:val="24"/>
          <w:lang w:eastAsia="ko-KR"/>
        </w:rPr>
      </w:pPr>
      <w:bookmarkStart w:id="0" w:name="_접속_정보_및"/>
      <w:bookmarkStart w:id="1" w:name="_Toc85038868"/>
      <w:bookmarkEnd w:id="0"/>
      <w:r>
        <w:rPr>
          <w:rFonts w:ascii="맑은 고딕" w:hAnsi="맑은 고딕" w:hint="eastAsia"/>
          <w:szCs w:val="24"/>
          <w:lang w:eastAsia="ko-KR"/>
        </w:rPr>
        <w:lastRenderedPageBreak/>
        <w:t>환경 설정</w:t>
      </w:r>
      <w:bookmarkEnd w:id="1"/>
    </w:p>
    <w:p w14:paraId="04D78C85" w14:textId="3F8D5D05" w:rsidR="00BA57C3" w:rsidRDefault="00D16F57" w:rsidP="00BA57C3">
      <w:pPr>
        <w:pStyle w:val="aff"/>
        <w:numPr>
          <w:ilvl w:val="1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개발 환경 설정</w:t>
      </w:r>
    </w:p>
    <w:p w14:paraId="7BBA6895" w14:textId="1C56A49E" w:rsidR="00F24379" w:rsidRDefault="00EB0163" w:rsidP="00041C28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설치 라이브러리 정보</w:t>
      </w:r>
      <w:r w:rsidR="00C61B9D">
        <w:rPr>
          <w:rFonts w:hint="eastAsia"/>
          <w:lang w:val="en-GB"/>
        </w:rPr>
        <w:t xml:space="preserve"> </w:t>
      </w:r>
      <w:r w:rsidR="00C61B9D">
        <w:rPr>
          <w:lang w:val="en-GB"/>
        </w:rPr>
        <w:t>(</w:t>
      </w:r>
      <w:r w:rsidR="00C61B9D">
        <w:rPr>
          <w:rFonts w:hint="eastAsia"/>
          <w:lang w:val="en-GB"/>
        </w:rPr>
        <w:t>f</w:t>
      </w:r>
      <w:r w:rsidR="00C61B9D">
        <w:rPr>
          <w:lang w:val="en-GB"/>
        </w:rPr>
        <w:t xml:space="preserve">or </w:t>
      </w:r>
      <w:r w:rsidR="00FF3CC8">
        <w:rPr>
          <w:lang w:val="en-GB"/>
        </w:rPr>
        <w:t>ESOINN</w:t>
      </w:r>
      <w:r w:rsidR="00C61B9D">
        <w:rPr>
          <w:lang w:val="en-GB"/>
        </w:rPr>
        <w:t>)</w:t>
      </w:r>
    </w:p>
    <w:p w14:paraId="16B6605C" w14:textId="05920145" w:rsidR="005774D8" w:rsidRDefault="00576409" w:rsidP="00576409">
      <w:pPr>
        <w:pStyle w:val="aff"/>
        <w:numPr>
          <w:ilvl w:val="0"/>
          <w:numId w:val="30"/>
        </w:numPr>
        <w:ind w:leftChars="0"/>
        <w:rPr>
          <w:lang w:val="en-GB"/>
        </w:rPr>
      </w:pPr>
      <w:r>
        <w:rPr>
          <w:lang w:val="en-GB"/>
        </w:rPr>
        <w:t>1.1.2</w:t>
      </w:r>
      <w:r>
        <w:rPr>
          <w:rFonts w:hint="eastAsia"/>
          <w:lang w:val="en-GB"/>
        </w:rPr>
        <w:t xml:space="preserve">의 </w:t>
      </w:r>
      <w:r>
        <w:rPr>
          <w:lang w:val="en-GB"/>
        </w:rPr>
        <w:t>DTI</w:t>
      </w:r>
      <w:r w:rsidR="009F1ED7">
        <w:rPr>
          <w:rFonts w:hint="eastAsia"/>
          <w:lang w:val="en-GB"/>
        </w:rPr>
        <w:t>용 라이브러리가 다 설</w:t>
      </w:r>
      <w:r w:rsidR="00A47BCF">
        <w:rPr>
          <w:rFonts w:hint="eastAsia"/>
          <w:lang w:val="en-GB"/>
        </w:rPr>
        <w:t>치</w:t>
      </w:r>
      <w:r w:rsidR="009F1ED7">
        <w:rPr>
          <w:rFonts w:hint="eastAsia"/>
          <w:lang w:val="en-GB"/>
        </w:rPr>
        <w:t xml:space="preserve">된 환경에서 </w:t>
      </w:r>
      <w:r w:rsidR="00FF3CC8">
        <w:rPr>
          <w:lang w:val="en-GB"/>
        </w:rPr>
        <w:t>ESOINN</w:t>
      </w:r>
      <w:r w:rsidR="00FF3CC8">
        <w:rPr>
          <w:rFonts w:hint="eastAsia"/>
          <w:lang w:val="en-GB"/>
        </w:rPr>
        <w:t xml:space="preserve">을 위한 </w:t>
      </w:r>
      <w:r w:rsidR="009F1ED7">
        <w:rPr>
          <w:rFonts w:hint="eastAsia"/>
          <w:lang w:val="en-GB"/>
        </w:rPr>
        <w:t>추가 라이브러리</w:t>
      </w:r>
      <w:r w:rsidR="00FF3CC8">
        <w:rPr>
          <w:rFonts w:hint="eastAsia"/>
          <w:lang w:val="en-GB"/>
        </w:rPr>
        <w:t xml:space="preserve"> 없음.</w:t>
      </w:r>
      <w:r w:rsidR="00FF3CC8">
        <w:rPr>
          <w:lang w:val="en-GB"/>
        </w:rPr>
        <w:t xml:space="preserve"> (</w:t>
      </w:r>
      <w:r w:rsidR="00FF3CC8">
        <w:rPr>
          <w:rFonts w:hint="eastAsia"/>
          <w:lang w:val="en-GB"/>
        </w:rPr>
        <w:t>단,</w:t>
      </w:r>
      <w:r w:rsidR="00FF3CC8">
        <w:rPr>
          <w:lang w:val="en-GB"/>
        </w:rPr>
        <w:t xml:space="preserve"> </w:t>
      </w:r>
      <w:r w:rsidR="00FF3CC8">
        <w:rPr>
          <w:rFonts w:hint="eastAsia"/>
          <w:lang w:val="en-GB"/>
        </w:rPr>
        <w:t xml:space="preserve">아래는 </w:t>
      </w:r>
      <w:r w:rsidR="00FF3CC8">
        <w:rPr>
          <w:lang w:val="en-GB"/>
        </w:rPr>
        <w:t>1.1.2</w:t>
      </w:r>
      <w:r w:rsidR="00FF3CC8">
        <w:rPr>
          <w:rFonts w:hint="eastAsia"/>
          <w:lang w:val="en-GB"/>
        </w:rPr>
        <w:t xml:space="preserve">의 라이브러리 중 </w:t>
      </w:r>
      <w:r w:rsidR="00FF3CC8">
        <w:t>ESOINN</w:t>
      </w:r>
      <w:r w:rsidR="00FF3CC8">
        <w:rPr>
          <w:rFonts w:hint="eastAsia"/>
        </w:rPr>
        <w:t>에 필요한 라이브러리)</w:t>
      </w:r>
    </w:p>
    <w:tbl>
      <w:tblPr>
        <w:tblStyle w:val="afc"/>
        <w:tblW w:w="0" w:type="auto"/>
        <w:tblInd w:w="1418" w:type="dxa"/>
        <w:tblLook w:val="04A0" w:firstRow="1" w:lastRow="0" w:firstColumn="1" w:lastColumn="0" w:noHBand="0" w:noVBand="1"/>
      </w:tblPr>
      <w:tblGrid>
        <w:gridCol w:w="3255"/>
        <w:gridCol w:w="5103"/>
        <w:gridCol w:w="4218"/>
      </w:tblGrid>
      <w:tr w:rsidR="005774D8" w14:paraId="180A6D44" w14:textId="77777777" w:rsidTr="002439B6">
        <w:tc>
          <w:tcPr>
            <w:tcW w:w="3255" w:type="dxa"/>
            <w:shd w:val="clear" w:color="auto" w:fill="BFBFBF" w:themeFill="background1" w:themeFillShade="BF"/>
          </w:tcPr>
          <w:p w14:paraId="104AA6C8" w14:textId="77777777" w:rsidR="005774D8" w:rsidRDefault="005774D8" w:rsidP="002439B6">
            <w:pPr>
              <w:pStyle w:val="aff"/>
              <w:ind w:leftChars="0"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Process 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1AED096C" w14:textId="77777777" w:rsidR="005774D8" w:rsidRDefault="005774D8" w:rsidP="002439B6">
            <w:pPr>
              <w:pStyle w:val="aff"/>
              <w:ind w:leftChars="0"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Command </w:t>
            </w:r>
          </w:p>
        </w:tc>
        <w:tc>
          <w:tcPr>
            <w:tcW w:w="4218" w:type="dxa"/>
            <w:shd w:val="clear" w:color="auto" w:fill="BFBFBF" w:themeFill="background1" w:themeFillShade="BF"/>
          </w:tcPr>
          <w:p w14:paraId="128F21A5" w14:textId="77777777" w:rsidR="005774D8" w:rsidRDefault="005774D8" w:rsidP="002439B6">
            <w:pPr>
              <w:pStyle w:val="aff"/>
              <w:ind w:leftChars="0" w:left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비고 </w:t>
            </w:r>
          </w:p>
        </w:tc>
      </w:tr>
      <w:tr w:rsidR="00FF3CC8" w14:paraId="78663512" w14:textId="77777777" w:rsidTr="002439B6">
        <w:tc>
          <w:tcPr>
            <w:tcW w:w="3255" w:type="dxa"/>
          </w:tcPr>
          <w:p w14:paraId="630E97A0" w14:textId="5D74392B" w:rsidR="00FF3CC8" w:rsidRDefault="00FF3CC8" w:rsidP="00FF3CC8">
            <w:pPr>
              <w:pStyle w:val="aff"/>
              <w:numPr>
                <w:ilvl w:val="0"/>
                <w:numId w:val="28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환경 설정</w:t>
            </w:r>
          </w:p>
        </w:tc>
        <w:tc>
          <w:tcPr>
            <w:tcW w:w="5103" w:type="dxa"/>
          </w:tcPr>
          <w:p w14:paraId="41DBD1BB" w14:textId="04A99442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create -n </w:t>
            </w:r>
            <w:proofErr w:type="spellStart"/>
            <w:r>
              <w:rPr>
                <w:lang w:val="en-GB"/>
              </w:rPr>
              <w:t>dti_legacy</w:t>
            </w:r>
            <w:proofErr w:type="spellEnd"/>
            <w:r>
              <w:rPr>
                <w:lang w:val="en-GB"/>
              </w:rPr>
              <w:t xml:space="preserve"> python=3.7.11</w:t>
            </w:r>
          </w:p>
        </w:tc>
        <w:tc>
          <w:tcPr>
            <w:tcW w:w="4218" w:type="dxa"/>
          </w:tcPr>
          <w:p w14:paraId="2909CF66" w14:textId="5031D138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FF3CC8" w14:paraId="72F7C5A1" w14:textId="77777777" w:rsidTr="002439B6">
        <w:tc>
          <w:tcPr>
            <w:tcW w:w="3255" w:type="dxa"/>
          </w:tcPr>
          <w:p w14:paraId="616B767B" w14:textId="78A95322" w:rsidR="00FF3CC8" w:rsidRDefault="00FF3CC8" w:rsidP="00FF3CC8">
            <w:pPr>
              <w:pStyle w:val="aff"/>
              <w:numPr>
                <w:ilvl w:val="0"/>
                <w:numId w:val="28"/>
              </w:numPr>
              <w:ind w:left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설정된 </w:t>
            </w: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환경 입력</w:t>
            </w:r>
          </w:p>
        </w:tc>
        <w:tc>
          <w:tcPr>
            <w:tcW w:w="5103" w:type="dxa"/>
          </w:tcPr>
          <w:p w14:paraId="72AD423E" w14:textId="12E7312C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activate </w:t>
            </w:r>
            <w:proofErr w:type="spellStart"/>
            <w:r>
              <w:rPr>
                <w:lang w:val="en-GB"/>
              </w:rPr>
              <w:t>dti_legacy</w:t>
            </w:r>
            <w:proofErr w:type="spellEnd"/>
          </w:p>
        </w:tc>
        <w:tc>
          <w:tcPr>
            <w:tcW w:w="4218" w:type="dxa"/>
          </w:tcPr>
          <w:p w14:paraId="7BD3447F" w14:textId="77777777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FF3CC8" w14:paraId="26AB24DF" w14:textId="77777777" w:rsidTr="002439B6">
        <w:tc>
          <w:tcPr>
            <w:tcW w:w="3255" w:type="dxa"/>
          </w:tcPr>
          <w:p w14:paraId="24818D20" w14:textId="1AA45269" w:rsidR="00FF3CC8" w:rsidRDefault="00FF3CC8" w:rsidP="00FF3CC8">
            <w:pPr>
              <w:pStyle w:val="aff"/>
              <w:numPr>
                <w:ilvl w:val="0"/>
                <w:numId w:val="28"/>
              </w:numPr>
              <w:ind w:leftChars="0"/>
              <w:rPr>
                <w:lang w:val="en-GB"/>
              </w:rPr>
            </w:pPr>
            <w:r>
              <w:rPr>
                <w:lang w:val="en-GB"/>
              </w:rPr>
              <w:t xml:space="preserve">Scikit-learn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03" w:type="dxa"/>
          </w:tcPr>
          <w:p w14:paraId="190FBDDF" w14:textId="2CFA52F3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install -c anaconda scikit-learn=0.22.1</w:t>
            </w:r>
          </w:p>
        </w:tc>
        <w:tc>
          <w:tcPr>
            <w:tcW w:w="4218" w:type="dxa"/>
          </w:tcPr>
          <w:p w14:paraId="0BF3E52A" w14:textId="77777777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FF3CC8" w14:paraId="0E00FB53" w14:textId="77777777" w:rsidTr="002439B6">
        <w:tc>
          <w:tcPr>
            <w:tcW w:w="3255" w:type="dxa"/>
          </w:tcPr>
          <w:p w14:paraId="1240435E" w14:textId="6E486E3A" w:rsidR="00FF3CC8" w:rsidRDefault="00FF3CC8" w:rsidP="00FF3CC8">
            <w:pPr>
              <w:pStyle w:val="aff"/>
              <w:numPr>
                <w:ilvl w:val="0"/>
                <w:numId w:val="28"/>
              </w:numPr>
              <w:ind w:leftChars="0"/>
              <w:rPr>
                <w:lang w:val="en-GB"/>
              </w:rPr>
            </w:pPr>
            <w:r>
              <w:rPr>
                <w:lang w:val="en-GB"/>
              </w:rPr>
              <w:t xml:space="preserve">Matplotlib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03" w:type="dxa"/>
          </w:tcPr>
          <w:p w14:paraId="46653082" w14:textId="6BB99630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install -c </w:t>
            </w: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>-forge matplotlib=3.4.2</w:t>
            </w:r>
          </w:p>
        </w:tc>
        <w:tc>
          <w:tcPr>
            <w:tcW w:w="4218" w:type="dxa"/>
          </w:tcPr>
          <w:p w14:paraId="3302D062" w14:textId="77777777" w:rsidR="00FF3CC8" w:rsidRDefault="00FF3CC8" w:rsidP="00FF3CC8">
            <w:pPr>
              <w:pStyle w:val="aff"/>
              <w:ind w:leftChars="0" w:left="0"/>
              <w:rPr>
                <w:lang w:val="en-GB"/>
              </w:rPr>
            </w:pPr>
          </w:p>
        </w:tc>
      </w:tr>
    </w:tbl>
    <w:p w14:paraId="123A3FA9" w14:textId="77777777" w:rsidR="0072436B" w:rsidRPr="00FF3CC8" w:rsidRDefault="0072436B" w:rsidP="005774D8"/>
    <w:p w14:paraId="394B13A4" w14:textId="203CA44B" w:rsidR="00F24379" w:rsidRDefault="00C61B9D" w:rsidP="00F24379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 xml:space="preserve">설치 라이브러리 정보 </w:t>
      </w:r>
      <w:r>
        <w:rPr>
          <w:lang w:val="en-GB"/>
        </w:rPr>
        <w:t>(</w:t>
      </w:r>
      <w:r>
        <w:rPr>
          <w:rFonts w:hint="eastAsia"/>
          <w:lang w:val="en-GB"/>
        </w:rPr>
        <w:t>f</w:t>
      </w:r>
      <w:r>
        <w:rPr>
          <w:lang w:val="en-GB"/>
        </w:rPr>
        <w:t xml:space="preserve">or </w:t>
      </w:r>
      <w:r w:rsidR="004C4820">
        <w:rPr>
          <w:lang w:val="en-GB"/>
        </w:rPr>
        <w:t>DT</w:t>
      </w:r>
      <w:r>
        <w:rPr>
          <w:lang w:val="en-GB"/>
        </w:rPr>
        <w:t>I)</w:t>
      </w:r>
    </w:p>
    <w:tbl>
      <w:tblPr>
        <w:tblStyle w:val="afc"/>
        <w:tblW w:w="0" w:type="auto"/>
        <w:tblInd w:w="1418" w:type="dxa"/>
        <w:tblLook w:val="04A0" w:firstRow="1" w:lastRow="0" w:firstColumn="1" w:lastColumn="0" w:noHBand="0" w:noVBand="1"/>
      </w:tblPr>
      <w:tblGrid>
        <w:gridCol w:w="3255"/>
        <w:gridCol w:w="5129"/>
        <w:gridCol w:w="4192"/>
      </w:tblGrid>
      <w:tr w:rsidR="005774D8" w14:paraId="0BA0EB5A" w14:textId="77777777" w:rsidTr="002439B6">
        <w:tc>
          <w:tcPr>
            <w:tcW w:w="3255" w:type="dxa"/>
            <w:shd w:val="clear" w:color="auto" w:fill="BFBFBF" w:themeFill="background1" w:themeFillShade="BF"/>
          </w:tcPr>
          <w:p w14:paraId="6386F35D" w14:textId="77777777" w:rsidR="005774D8" w:rsidRDefault="005774D8" w:rsidP="002439B6">
            <w:pPr>
              <w:pStyle w:val="aff"/>
              <w:ind w:leftChars="0"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5129" w:type="dxa"/>
            <w:shd w:val="clear" w:color="auto" w:fill="BFBFBF" w:themeFill="background1" w:themeFillShade="BF"/>
          </w:tcPr>
          <w:p w14:paraId="4B331844" w14:textId="77777777" w:rsidR="005774D8" w:rsidRDefault="005774D8" w:rsidP="002439B6">
            <w:pPr>
              <w:pStyle w:val="aff"/>
              <w:ind w:leftChars="0"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Command</w:t>
            </w:r>
          </w:p>
        </w:tc>
        <w:tc>
          <w:tcPr>
            <w:tcW w:w="4192" w:type="dxa"/>
            <w:shd w:val="clear" w:color="auto" w:fill="BFBFBF" w:themeFill="background1" w:themeFillShade="BF"/>
          </w:tcPr>
          <w:p w14:paraId="0236CE9C" w14:textId="77777777" w:rsidR="005774D8" w:rsidRDefault="005774D8" w:rsidP="002439B6">
            <w:pPr>
              <w:pStyle w:val="aff"/>
              <w:ind w:leftChars="0" w:left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비고</w:t>
            </w:r>
          </w:p>
        </w:tc>
      </w:tr>
      <w:tr w:rsidR="005774D8" w14:paraId="5F5D52DF" w14:textId="77777777" w:rsidTr="002439B6">
        <w:tc>
          <w:tcPr>
            <w:tcW w:w="3255" w:type="dxa"/>
          </w:tcPr>
          <w:p w14:paraId="37718369" w14:textId="4C78E2A1" w:rsidR="005774D8" w:rsidRDefault="0019729E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</w:t>
            </w:r>
            <w:r w:rsidR="005774D8">
              <w:rPr>
                <w:rFonts w:hint="eastAsia"/>
                <w:lang w:val="en-GB"/>
              </w:rPr>
              <w:t>환경 설정</w:t>
            </w:r>
          </w:p>
        </w:tc>
        <w:tc>
          <w:tcPr>
            <w:tcW w:w="5129" w:type="dxa"/>
          </w:tcPr>
          <w:p w14:paraId="18CB27F5" w14:textId="09D6D4AC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create -n </w:t>
            </w:r>
            <w:proofErr w:type="spellStart"/>
            <w:r w:rsidR="005774D8">
              <w:rPr>
                <w:lang w:val="en-GB"/>
              </w:rPr>
              <w:t>dti_legacy</w:t>
            </w:r>
            <w:proofErr w:type="spellEnd"/>
            <w:r w:rsidR="005774D8">
              <w:rPr>
                <w:lang w:val="en-GB"/>
              </w:rPr>
              <w:t xml:space="preserve"> python=3.7.11</w:t>
            </w:r>
          </w:p>
        </w:tc>
        <w:tc>
          <w:tcPr>
            <w:tcW w:w="4192" w:type="dxa"/>
          </w:tcPr>
          <w:p w14:paraId="44C89DDF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5A2BF165" w14:textId="77777777" w:rsidTr="002439B6">
        <w:tc>
          <w:tcPr>
            <w:tcW w:w="3255" w:type="dxa"/>
          </w:tcPr>
          <w:p w14:paraId="1A410D34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설정된 </w:t>
            </w:r>
            <w:proofErr w:type="spellStart"/>
            <w:r>
              <w:rPr>
                <w:lang w:val="en-GB"/>
              </w:rPr>
              <w:t>conda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환경 입력</w:t>
            </w:r>
          </w:p>
        </w:tc>
        <w:tc>
          <w:tcPr>
            <w:tcW w:w="5129" w:type="dxa"/>
          </w:tcPr>
          <w:p w14:paraId="4CA455B6" w14:textId="302F4292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activate </w:t>
            </w:r>
            <w:proofErr w:type="spellStart"/>
            <w:r w:rsidR="005774D8">
              <w:rPr>
                <w:lang w:val="en-GB"/>
              </w:rPr>
              <w:t>dti_legacy</w:t>
            </w:r>
            <w:proofErr w:type="spellEnd"/>
          </w:p>
        </w:tc>
        <w:tc>
          <w:tcPr>
            <w:tcW w:w="4192" w:type="dxa"/>
          </w:tcPr>
          <w:p w14:paraId="57790E71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7882CEFA" w14:textId="77777777" w:rsidTr="002439B6">
        <w:tc>
          <w:tcPr>
            <w:tcW w:w="3255" w:type="dxa"/>
            <w:vMerge w:val="restart"/>
          </w:tcPr>
          <w:p w14:paraId="62D8A28E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Tensorflow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2BE10CE3" w14:textId="1622E311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5774D8">
              <w:rPr>
                <w:lang w:val="en-GB"/>
              </w:rPr>
              <w:t xml:space="preserve">ip install </w:t>
            </w:r>
            <w:proofErr w:type="spellStart"/>
            <w:r w:rsidR="005774D8">
              <w:rPr>
                <w:lang w:val="en-GB"/>
              </w:rPr>
              <w:t>tensoflow</w:t>
            </w:r>
            <w:proofErr w:type="spellEnd"/>
            <w:r w:rsidR="005774D8">
              <w:rPr>
                <w:lang w:val="en-GB"/>
              </w:rPr>
              <w:t>==2.4.1</w:t>
            </w:r>
          </w:p>
        </w:tc>
        <w:tc>
          <w:tcPr>
            <w:tcW w:w="4192" w:type="dxa"/>
          </w:tcPr>
          <w:p w14:paraId="73B81822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3777142D" w14:textId="77777777" w:rsidTr="002439B6">
        <w:tc>
          <w:tcPr>
            <w:tcW w:w="3255" w:type="dxa"/>
            <w:vMerge/>
          </w:tcPr>
          <w:p w14:paraId="4D4B4C1F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  <w:tc>
          <w:tcPr>
            <w:tcW w:w="5129" w:type="dxa"/>
          </w:tcPr>
          <w:p w14:paraId="5CB4327A" w14:textId="35499C38" w:rsidR="005774D8" w:rsidRPr="00AF6321" w:rsidRDefault="0019729E" w:rsidP="002439B6">
            <w:pPr>
              <w:pStyle w:val="aff"/>
              <w:ind w:leftChars="0" w:left="0"/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</w:t>
            </w:r>
            <w:proofErr w:type="spellStart"/>
            <w:r w:rsidR="005774D8">
              <w:rPr>
                <w:lang w:val="en-GB"/>
              </w:rPr>
              <w:t>tensorflow-gpu</w:t>
            </w:r>
            <w:proofErr w:type="spellEnd"/>
            <w:r w:rsidR="005774D8">
              <w:rPr>
                <w:lang w:val="en-GB"/>
              </w:rPr>
              <w:t>=2.4.1</w:t>
            </w:r>
          </w:p>
        </w:tc>
        <w:tc>
          <w:tcPr>
            <w:tcW w:w="4192" w:type="dxa"/>
          </w:tcPr>
          <w:p w14:paraId="08015DC5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  <w:r>
              <w:rPr>
                <w:lang w:val="en-GB"/>
              </w:rPr>
              <w:t>In ubuntu &gt;= 18.04</w:t>
            </w:r>
          </w:p>
        </w:tc>
      </w:tr>
      <w:tr w:rsidR="005774D8" w14:paraId="5D3DDDD8" w14:textId="77777777" w:rsidTr="002439B6">
        <w:tc>
          <w:tcPr>
            <w:tcW w:w="3255" w:type="dxa"/>
          </w:tcPr>
          <w:p w14:paraId="6E4DD25E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r>
              <w:rPr>
                <w:lang w:val="en-GB"/>
              </w:rPr>
              <w:t xml:space="preserve">Panda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3A8C600D" w14:textId="27E08DD3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anaconda pandas=1.2.3</w:t>
            </w:r>
          </w:p>
        </w:tc>
        <w:tc>
          <w:tcPr>
            <w:tcW w:w="4192" w:type="dxa"/>
          </w:tcPr>
          <w:p w14:paraId="364DAEF6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14A6D367" w14:textId="77777777" w:rsidTr="002439B6">
        <w:tc>
          <w:tcPr>
            <w:tcW w:w="3255" w:type="dxa"/>
          </w:tcPr>
          <w:p w14:paraId="29749670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Apscheduler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78BC20E6" w14:textId="59437CB6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</w:t>
            </w:r>
            <w:proofErr w:type="spellStart"/>
            <w:r w:rsidR="005774D8">
              <w:rPr>
                <w:lang w:val="en-GB"/>
              </w:rPr>
              <w:t>conda</w:t>
            </w:r>
            <w:proofErr w:type="spellEnd"/>
            <w:r w:rsidR="005774D8">
              <w:rPr>
                <w:lang w:val="en-GB"/>
              </w:rPr>
              <w:t xml:space="preserve">-forge </w:t>
            </w:r>
            <w:proofErr w:type="spellStart"/>
            <w:r w:rsidR="005774D8">
              <w:rPr>
                <w:lang w:val="en-GB"/>
              </w:rPr>
              <w:t>apscheduler</w:t>
            </w:r>
            <w:proofErr w:type="spellEnd"/>
            <w:r w:rsidR="005774D8">
              <w:rPr>
                <w:lang w:val="en-GB"/>
              </w:rPr>
              <w:t>=3.6.1</w:t>
            </w:r>
          </w:p>
        </w:tc>
        <w:tc>
          <w:tcPr>
            <w:tcW w:w="4192" w:type="dxa"/>
          </w:tcPr>
          <w:p w14:paraId="64470C11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38CB7D92" w14:textId="77777777" w:rsidTr="002439B6">
        <w:tc>
          <w:tcPr>
            <w:tcW w:w="3255" w:type="dxa"/>
          </w:tcPr>
          <w:p w14:paraId="5F08C71F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r>
              <w:rPr>
                <w:lang w:val="en-GB"/>
              </w:rPr>
              <w:t xml:space="preserve">Scikit-learn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6ECBCCA5" w14:textId="5A2C2492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anaconda scikit-learn=0.22.1</w:t>
            </w:r>
          </w:p>
        </w:tc>
        <w:tc>
          <w:tcPr>
            <w:tcW w:w="4192" w:type="dxa"/>
          </w:tcPr>
          <w:p w14:paraId="1B76D4B9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신한 </w:t>
            </w:r>
            <w:r>
              <w:rPr>
                <w:lang w:val="en-GB"/>
              </w:rPr>
              <w:t>legacy code</w:t>
            </w:r>
            <w:r>
              <w:rPr>
                <w:rFonts w:hint="eastAsia"/>
                <w:lang w:val="en-GB"/>
              </w:rPr>
              <w:t xml:space="preserve">는 </w:t>
            </w:r>
            <w:r>
              <w:rPr>
                <w:lang w:val="en-GB"/>
              </w:rPr>
              <w:t>0.19.2</w:t>
            </w:r>
            <w:r>
              <w:rPr>
                <w:rFonts w:hint="eastAsia"/>
                <w:lang w:val="en-GB"/>
              </w:rPr>
              <w:t>이지만,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d</w:t>
            </w:r>
            <w:r>
              <w:rPr>
                <w:lang w:val="en-GB"/>
              </w:rPr>
              <w:t>ti_v3_prep.py</w:t>
            </w:r>
            <w:r>
              <w:rPr>
                <w:rFonts w:hint="eastAsia"/>
                <w:lang w:val="en-GB"/>
              </w:rPr>
              <w:t xml:space="preserve">에 </w:t>
            </w:r>
            <w:proofErr w:type="spellStart"/>
            <w:r>
              <w:rPr>
                <w:rFonts w:hint="eastAsia"/>
                <w:lang w:val="en-GB"/>
              </w:rPr>
              <w:t>I</w:t>
            </w:r>
            <w:r>
              <w:rPr>
                <w:lang w:val="en-GB"/>
              </w:rPr>
              <w:t>ntProcessing</w:t>
            </w:r>
            <w:proofErr w:type="spellEnd"/>
            <w:r>
              <w:rPr>
                <w:rFonts w:hint="eastAsia"/>
                <w:lang w:val="en-GB"/>
              </w:rPr>
              <w:t xml:space="preserve">에서 </w:t>
            </w:r>
            <w:proofErr w:type="spellStart"/>
            <w:r>
              <w:rPr>
                <w:rFonts w:hint="eastAsia"/>
                <w:lang w:val="en-GB"/>
              </w:rPr>
              <w:lastRenderedPageBreak/>
              <w:t>Q</w:t>
            </w:r>
            <w:r>
              <w:rPr>
                <w:lang w:val="en-GB"/>
              </w:rPr>
              <w:t>uantileTransformer</w:t>
            </w:r>
            <w:proofErr w:type="spellEnd"/>
            <w:r>
              <w:rPr>
                <w:rFonts w:hint="eastAsia"/>
                <w:lang w:val="en-GB"/>
              </w:rPr>
              <w:t xml:space="preserve">와 </w:t>
            </w:r>
            <w:proofErr w:type="spellStart"/>
            <w:r>
              <w:rPr>
                <w:lang w:val="en-GB"/>
              </w:rPr>
              <w:t>PowerTransformer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사용을 위해 0</w:t>
            </w:r>
            <w:r>
              <w:rPr>
                <w:lang w:val="en-GB"/>
              </w:rPr>
              <w:t>.22.1보</w:t>
            </w:r>
            <w:r>
              <w:rPr>
                <w:rFonts w:hint="eastAsia"/>
                <w:lang w:val="en-GB"/>
              </w:rPr>
              <w:t>다 상위 버전 추천</w:t>
            </w:r>
            <w:r>
              <w:rPr>
                <w:lang w:val="en-GB"/>
              </w:rPr>
              <w:t xml:space="preserve"> </w:t>
            </w:r>
          </w:p>
        </w:tc>
      </w:tr>
      <w:tr w:rsidR="005774D8" w14:paraId="223549E9" w14:textId="77777777" w:rsidTr="002439B6">
        <w:tc>
          <w:tcPr>
            <w:tcW w:w="3255" w:type="dxa"/>
          </w:tcPr>
          <w:p w14:paraId="719D2500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D</w:t>
            </w:r>
            <w:r>
              <w:rPr>
                <w:lang w:val="en-GB"/>
              </w:rPr>
              <w:t xml:space="preserve">B </w:t>
            </w:r>
            <w:r>
              <w:rPr>
                <w:rFonts w:hint="eastAsia"/>
                <w:lang w:val="en-GB"/>
              </w:rPr>
              <w:t xml:space="preserve">연결 위한 </w:t>
            </w:r>
            <w:proofErr w:type="spellStart"/>
            <w:r>
              <w:rPr>
                <w:lang w:val="en-GB"/>
              </w:rPr>
              <w:t>clisckhouse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34A15E79" w14:textId="60000440" w:rsidR="005774D8" w:rsidRDefault="0019729E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</w:t>
            </w:r>
            <w:proofErr w:type="spellStart"/>
            <w:r w:rsidR="005774D8">
              <w:rPr>
                <w:lang w:val="en-GB"/>
              </w:rPr>
              <w:t>conda</w:t>
            </w:r>
            <w:proofErr w:type="spellEnd"/>
            <w:r w:rsidR="005774D8">
              <w:rPr>
                <w:lang w:val="en-GB"/>
              </w:rPr>
              <w:t xml:space="preserve">-forge </w:t>
            </w:r>
            <w:proofErr w:type="spellStart"/>
            <w:r w:rsidR="005774D8">
              <w:rPr>
                <w:lang w:val="en-GB"/>
              </w:rPr>
              <w:t>clickhouse</w:t>
            </w:r>
            <w:proofErr w:type="spellEnd"/>
            <w:r w:rsidR="005774D8">
              <w:rPr>
                <w:lang w:val="en-GB"/>
              </w:rPr>
              <w:t>-driver=0.1.1</w:t>
            </w:r>
          </w:p>
        </w:tc>
        <w:tc>
          <w:tcPr>
            <w:tcW w:w="4192" w:type="dxa"/>
          </w:tcPr>
          <w:p w14:paraId="2DB209F8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51BDB25B" w14:textId="77777777" w:rsidTr="002439B6">
        <w:tc>
          <w:tcPr>
            <w:tcW w:w="3255" w:type="dxa"/>
          </w:tcPr>
          <w:p w14:paraId="716128D0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Graphviz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3767A41B" w14:textId="53697B13" w:rsidR="005774D8" w:rsidRDefault="00E80FD4" w:rsidP="002439B6">
            <w:pPr>
              <w:pStyle w:val="aff"/>
              <w:ind w:leftChars="0" w:left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5774D8">
              <w:rPr>
                <w:lang w:val="en-GB"/>
              </w:rPr>
              <w:t xml:space="preserve">ip install </w:t>
            </w:r>
            <w:proofErr w:type="spellStart"/>
            <w:r w:rsidR="005774D8">
              <w:rPr>
                <w:lang w:val="en-GB"/>
              </w:rPr>
              <w:t>graphviz</w:t>
            </w:r>
            <w:proofErr w:type="spellEnd"/>
            <w:r w:rsidR="005774D8">
              <w:rPr>
                <w:lang w:val="en-GB"/>
              </w:rPr>
              <w:t>==0.14.1</w:t>
            </w:r>
          </w:p>
        </w:tc>
        <w:tc>
          <w:tcPr>
            <w:tcW w:w="4192" w:type="dxa"/>
          </w:tcPr>
          <w:p w14:paraId="1E0F730E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00B27BFF" w14:textId="77777777" w:rsidTr="002439B6">
        <w:tc>
          <w:tcPr>
            <w:tcW w:w="3255" w:type="dxa"/>
          </w:tcPr>
          <w:p w14:paraId="757037D4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Pymysql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6D1AB9FF" w14:textId="65B5F588" w:rsidR="005774D8" w:rsidRDefault="00E80FD4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anaconda </w:t>
            </w:r>
            <w:proofErr w:type="spellStart"/>
            <w:r w:rsidR="005774D8">
              <w:rPr>
                <w:lang w:val="en-GB"/>
              </w:rPr>
              <w:t>pymysql</w:t>
            </w:r>
            <w:proofErr w:type="spellEnd"/>
            <w:r w:rsidR="005774D8">
              <w:rPr>
                <w:lang w:val="en-GB"/>
              </w:rPr>
              <w:t>=0.9.3</w:t>
            </w:r>
          </w:p>
        </w:tc>
        <w:tc>
          <w:tcPr>
            <w:tcW w:w="4192" w:type="dxa"/>
          </w:tcPr>
          <w:p w14:paraId="355E60C0" w14:textId="77777777" w:rsidR="005774D8" w:rsidRPr="00EE18B4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2D53A47A" w14:textId="77777777" w:rsidTr="002439B6">
        <w:tc>
          <w:tcPr>
            <w:tcW w:w="3255" w:type="dxa"/>
          </w:tcPr>
          <w:p w14:paraId="5A4B9BBC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Typing_extensions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21A25AAF" w14:textId="646F0E9D" w:rsidR="005774D8" w:rsidRDefault="00E80FD4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</w:t>
            </w:r>
            <w:proofErr w:type="spellStart"/>
            <w:r w:rsidR="005774D8">
              <w:rPr>
                <w:lang w:val="en-GB"/>
              </w:rPr>
              <w:t>conda</w:t>
            </w:r>
            <w:proofErr w:type="spellEnd"/>
            <w:r w:rsidR="005774D8">
              <w:rPr>
                <w:lang w:val="en-GB"/>
              </w:rPr>
              <w:t xml:space="preserve">-forge </w:t>
            </w:r>
            <w:proofErr w:type="spellStart"/>
            <w:r w:rsidR="005774D8">
              <w:rPr>
                <w:lang w:val="en-GB"/>
              </w:rPr>
              <w:t>typing_extensions</w:t>
            </w:r>
            <w:proofErr w:type="spellEnd"/>
            <w:r w:rsidR="005774D8">
              <w:rPr>
                <w:lang w:val="en-GB"/>
              </w:rPr>
              <w:t>=3.10.0</w:t>
            </w:r>
          </w:p>
        </w:tc>
        <w:tc>
          <w:tcPr>
            <w:tcW w:w="4192" w:type="dxa"/>
          </w:tcPr>
          <w:p w14:paraId="6C7DB347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522C1085" w14:textId="77777777" w:rsidTr="002439B6">
        <w:tc>
          <w:tcPr>
            <w:tcW w:w="3255" w:type="dxa"/>
          </w:tcPr>
          <w:p w14:paraId="7CD9B58E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P</w:t>
            </w:r>
            <w:r>
              <w:rPr>
                <w:lang w:val="en-GB"/>
              </w:rPr>
              <w:t>ython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4717159A" w14:textId="2ACB02EA" w:rsidR="005774D8" w:rsidRDefault="00E80FD4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anaconda </w:t>
            </w:r>
            <w:proofErr w:type="spellStart"/>
            <w:r w:rsidR="005774D8">
              <w:rPr>
                <w:lang w:val="en-GB"/>
              </w:rPr>
              <w:t>ipython</w:t>
            </w:r>
            <w:proofErr w:type="spellEnd"/>
          </w:p>
        </w:tc>
        <w:tc>
          <w:tcPr>
            <w:tcW w:w="4192" w:type="dxa"/>
          </w:tcPr>
          <w:p w14:paraId="5BA48917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  <w:tr w:rsidR="005774D8" w14:paraId="24D1E433" w14:textId="77777777" w:rsidTr="002439B6">
        <w:tc>
          <w:tcPr>
            <w:tcW w:w="3255" w:type="dxa"/>
          </w:tcPr>
          <w:p w14:paraId="7F829DFF" w14:textId="77777777" w:rsidR="005774D8" w:rsidRDefault="005774D8" w:rsidP="002439B6">
            <w:pPr>
              <w:pStyle w:val="aff"/>
              <w:numPr>
                <w:ilvl w:val="0"/>
                <w:numId w:val="29"/>
              </w:numPr>
              <w:ind w:leftChars="0"/>
              <w:rPr>
                <w:lang w:val="en-GB"/>
              </w:rPr>
            </w:pPr>
            <w:r>
              <w:rPr>
                <w:lang w:val="en-GB"/>
              </w:rPr>
              <w:t xml:space="preserve">Matplotlib </w:t>
            </w:r>
            <w:r>
              <w:rPr>
                <w:rFonts w:hint="eastAsia"/>
                <w:lang w:val="en-GB"/>
              </w:rPr>
              <w:t>설치</w:t>
            </w:r>
          </w:p>
        </w:tc>
        <w:tc>
          <w:tcPr>
            <w:tcW w:w="5129" w:type="dxa"/>
          </w:tcPr>
          <w:p w14:paraId="50F43E1D" w14:textId="0FF38D39" w:rsidR="005774D8" w:rsidRDefault="00E80FD4" w:rsidP="002439B6">
            <w:pPr>
              <w:pStyle w:val="aff"/>
              <w:ind w:leftChars="0"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5774D8">
              <w:rPr>
                <w:lang w:val="en-GB"/>
              </w:rPr>
              <w:t>onda</w:t>
            </w:r>
            <w:proofErr w:type="spellEnd"/>
            <w:r w:rsidR="005774D8">
              <w:rPr>
                <w:lang w:val="en-GB"/>
              </w:rPr>
              <w:t xml:space="preserve"> install -c </w:t>
            </w:r>
            <w:proofErr w:type="spellStart"/>
            <w:r w:rsidR="005774D8">
              <w:rPr>
                <w:lang w:val="en-GB"/>
              </w:rPr>
              <w:t>conda</w:t>
            </w:r>
            <w:proofErr w:type="spellEnd"/>
            <w:r w:rsidR="005774D8">
              <w:rPr>
                <w:lang w:val="en-GB"/>
              </w:rPr>
              <w:t>-forge matplotlib=3.4.2</w:t>
            </w:r>
          </w:p>
        </w:tc>
        <w:tc>
          <w:tcPr>
            <w:tcW w:w="4192" w:type="dxa"/>
          </w:tcPr>
          <w:p w14:paraId="44FFCFC0" w14:textId="77777777" w:rsidR="005774D8" w:rsidRDefault="005774D8" w:rsidP="002439B6">
            <w:pPr>
              <w:pStyle w:val="aff"/>
              <w:ind w:leftChars="0" w:left="0"/>
              <w:rPr>
                <w:lang w:val="en-GB"/>
              </w:rPr>
            </w:pPr>
          </w:p>
        </w:tc>
      </w:tr>
    </w:tbl>
    <w:p w14:paraId="460CE030" w14:textId="770178E9" w:rsidR="005B3899" w:rsidRDefault="005B3899" w:rsidP="00F24379">
      <w:pPr>
        <w:pStyle w:val="aff"/>
        <w:ind w:leftChars="0" w:left="1418"/>
        <w:rPr>
          <w:lang w:val="en-GB"/>
        </w:rPr>
      </w:pPr>
    </w:p>
    <w:p w14:paraId="0E887CEE" w14:textId="00E208DF" w:rsidR="005B3899" w:rsidRDefault="005B3899" w:rsidP="00F24379">
      <w:pPr>
        <w:pStyle w:val="aff"/>
        <w:ind w:leftChars="0" w:left="1418"/>
        <w:rPr>
          <w:lang w:val="en-GB"/>
        </w:rPr>
      </w:pPr>
    </w:p>
    <w:p w14:paraId="1A3E712B" w14:textId="6CDAFCF6" w:rsidR="00F24379" w:rsidRDefault="00F24379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40E32318" w14:textId="36EE984B" w:rsidR="00BD0E87" w:rsidRDefault="00FF3CC8" w:rsidP="00522D48">
      <w:pPr>
        <w:pStyle w:val="10"/>
        <w:keepLines w:val="0"/>
        <w:widowControl w:val="0"/>
        <w:numPr>
          <w:ilvl w:val="0"/>
          <w:numId w:val="1"/>
        </w:numPr>
        <w:wordWrap w:val="0"/>
        <w:overflowPunct/>
        <w:adjustRightInd/>
        <w:spacing w:before="0" w:after="0" w:line="240" w:lineRule="auto"/>
        <w:jc w:val="both"/>
        <w:textAlignment w:val="auto"/>
        <w:rPr>
          <w:rFonts w:ascii="맑은 고딕" w:hAnsi="맑은 고딕"/>
          <w:szCs w:val="24"/>
          <w:lang w:eastAsia="ko-KR"/>
        </w:rPr>
      </w:pPr>
      <w:bookmarkStart w:id="2" w:name="_Toc85038869"/>
      <w:r>
        <w:rPr>
          <w:rFonts w:ascii="맑은 고딕" w:hAnsi="맑은 고딕"/>
          <w:szCs w:val="24"/>
          <w:lang w:eastAsia="ko-KR"/>
        </w:rPr>
        <w:lastRenderedPageBreak/>
        <w:t>ESOINN</w:t>
      </w:r>
      <w:r w:rsidR="00A40726">
        <w:rPr>
          <w:rFonts w:ascii="맑은 고딕" w:hAnsi="맑은 고딕"/>
          <w:szCs w:val="24"/>
          <w:lang w:eastAsia="ko-KR"/>
        </w:rPr>
        <w:t xml:space="preserve"> </w:t>
      </w:r>
      <w:proofErr w:type="spellStart"/>
      <w:r w:rsidR="00A40726">
        <w:rPr>
          <w:rFonts w:ascii="맑은 고딕" w:hAnsi="맑은 고딕" w:hint="eastAsia"/>
          <w:szCs w:val="24"/>
          <w:lang w:eastAsia="ko-KR"/>
        </w:rPr>
        <w:t>로직</w:t>
      </w:r>
      <w:bookmarkEnd w:id="2"/>
      <w:proofErr w:type="spellEnd"/>
    </w:p>
    <w:p w14:paraId="4741CCF6" w14:textId="29CA943E" w:rsidR="005C5514" w:rsidRDefault="0025761E" w:rsidP="00A27590">
      <w:pPr>
        <w:pStyle w:val="aff"/>
        <w:numPr>
          <w:ilvl w:val="1"/>
          <w:numId w:val="1"/>
        </w:numPr>
        <w:ind w:leftChars="0"/>
        <w:rPr>
          <w:lang w:val="en-GB"/>
        </w:rPr>
      </w:pPr>
      <w:r>
        <w:rPr>
          <w:lang w:val="en-GB"/>
        </w:rPr>
        <w:t>Train mod</w:t>
      </w:r>
      <w:r w:rsidR="00281C9A">
        <w:rPr>
          <w:lang w:val="en-GB"/>
        </w:rPr>
        <w:t xml:space="preserve">e </w:t>
      </w:r>
      <w:r w:rsidR="00B748EA">
        <w:rPr>
          <w:lang w:val="en-GB"/>
        </w:rPr>
        <w:fldChar w:fldCharType="begin"/>
      </w:r>
      <w:r w:rsidR="00B748EA">
        <w:rPr>
          <w:lang w:val="en-GB"/>
        </w:rPr>
        <w:instrText xml:space="preserve"> REF _Ref81495139 \r \h </w:instrText>
      </w:r>
      <w:r w:rsidR="00B748EA">
        <w:rPr>
          <w:lang w:val="en-GB"/>
        </w:rPr>
      </w:r>
      <w:r w:rsidR="00B748EA">
        <w:rPr>
          <w:lang w:val="en-GB"/>
        </w:rPr>
        <w:fldChar w:fldCharType="separate"/>
      </w:r>
      <w:r w:rsidR="00B748EA">
        <w:rPr>
          <w:lang w:val="en-GB"/>
        </w:rPr>
        <w:t>[1]</w:t>
      </w:r>
      <w:r w:rsidR="00B748EA">
        <w:rPr>
          <w:lang w:val="en-GB"/>
        </w:rPr>
        <w:fldChar w:fldCharType="end"/>
      </w:r>
    </w:p>
    <w:p w14:paraId="7277864F" w14:textId="6888146B" w:rsidR="0085098F" w:rsidRPr="00955DB9" w:rsidRDefault="00652F7F" w:rsidP="00AF6321">
      <w:pPr>
        <w:ind w:left="425"/>
      </w:pPr>
      <w:r w:rsidRPr="00652F7F">
        <w:rPr>
          <w:noProof/>
          <w:lang w:val="en-GB"/>
        </w:rPr>
        <w:drawing>
          <wp:inline distT="0" distB="0" distL="0" distR="0" wp14:anchorId="67B34D4C" wp14:editId="755B339F">
            <wp:extent cx="7634177" cy="398117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8141" cy="39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ACF4" w14:textId="34580D85" w:rsidR="00652F7F" w:rsidRDefault="008C54BF" w:rsidP="00A27590">
      <w:pPr>
        <w:ind w:left="425"/>
        <w:rPr>
          <w:lang w:val="en-GB"/>
        </w:rPr>
      </w:pPr>
      <w:r w:rsidRPr="008C54BF">
        <w:rPr>
          <w:noProof/>
          <w:lang w:val="en-GB"/>
        </w:rPr>
        <w:lastRenderedPageBreak/>
        <w:drawing>
          <wp:inline distT="0" distB="0" distL="0" distR="0" wp14:anchorId="310B880D" wp14:editId="2F596918">
            <wp:extent cx="7378996" cy="4643752"/>
            <wp:effectExtent l="0" t="0" r="0" b="508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6127" cy="46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CB0" w14:textId="3A7DCD19" w:rsidR="001B5DA9" w:rsidRDefault="001B5DA9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7321D04" w14:textId="29073AF3" w:rsidR="00505936" w:rsidRPr="008C54BF" w:rsidRDefault="00BB4CE2" w:rsidP="00A27590">
      <w:pPr>
        <w:ind w:left="425"/>
      </w:pPr>
      <w:r w:rsidRPr="00BB4CE2">
        <w:rPr>
          <w:noProof/>
          <w:lang w:val="en-GB"/>
        </w:rPr>
        <w:lastRenderedPageBreak/>
        <w:drawing>
          <wp:inline distT="0" distB="0" distL="0" distR="0" wp14:anchorId="156D470F" wp14:editId="4C538578">
            <wp:extent cx="8144540" cy="4152529"/>
            <wp:effectExtent l="0" t="0" r="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61167" cy="41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2086" w14:textId="77777777" w:rsidR="00505936" w:rsidRDefault="00505936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4842E922" w14:textId="77777777" w:rsidR="00652F7F" w:rsidRPr="00A27590" w:rsidRDefault="00652F7F" w:rsidP="00A27590">
      <w:pPr>
        <w:ind w:left="425"/>
        <w:rPr>
          <w:lang w:val="en-GB"/>
        </w:rPr>
      </w:pPr>
    </w:p>
    <w:p w14:paraId="772687B2" w14:textId="15FEF09D" w:rsidR="00A27590" w:rsidRDefault="0025761E" w:rsidP="00A27590">
      <w:pPr>
        <w:pStyle w:val="aff"/>
        <w:numPr>
          <w:ilvl w:val="1"/>
          <w:numId w:val="1"/>
        </w:numPr>
        <w:ind w:leftChars="0"/>
        <w:rPr>
          <w:lang w:val="en-GB"/>
        </w:rPr>
      </w:pPr>
      <w:r>
        <w:rPr>
          <w:lang w:val="en-GB"/>
        </w:rPr>
        <w:t>Prediction mode</w:t>
      </w:r>
    </w:p>
    <w:p w14:paraId="706178E5" w14:textId="4E062AA0" w:rsidR="000B6146" w:rsidRPr="000B6146" w:rsidRDefault="000B6146" w:rsidP="000B6146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lang w:val="en-GB"/>
        </w:rPr>
        <w:t>Prediction mode</w:t>
      </w:r>
      <w:r>
        <w:rPr>
          <w:rFonts w:hint="eastAsia"/>
          <w:lang w:val="en-GB"/>
        </w:rPr>
        <w:t xml:space="preserve">에서는 </w:t>
      </w:r>
      <w:r>
        <w:rPr>
          <w:lang w:val="en-GB"/>
        </w:rPr>
        <w:t>noise</w:t>
      </w:r>
      <w:r w:rsidR="00C26E24">
        <w:rPr>
          <w:lang w:val="en-GB"/>
        </w:rPr>
        <w:t>(</w:t>
      </w:r>
      <w:r w:rsidR="00C26E24">
        <w:rPr>
          <w:rFonts w:hint="eastAsia"/>
          <w:lang w:val="en-GB"/>
        </w:rPr>
        <w:t>공격)와 n</w:t>
      </w:r>
      <w:r w:rsidR="00C26E24">
        <w:rPr>
          <w:lang w:val="en-GB"/>
        </w:rPr>
        <w:t>on-noise(</w:t>
      </w:r>
      <w:r w:rsidR="00C26E24">
        <w:rPr>
          <w:rFonts w:hint="eastAsia"/>
          <w:lang w:val="en-GB"/>
        </w:rPr>
        <w:t>n</w:t>
      </w:r>
      <w:r w:rsidR="00C26E24">
        <w:rPr>
          <w:lang w:val="en-GB"/>
        </w:rPr>
        <w:t>ormal)</w:t>
      </w:r>
      <w:r w:rsidR="00C26E24">
        <w:rPr>
          <w:rFonts w:hint="eastAsia"/>
          <w:lang w:val="en-GB"/>
        </w:rPr>
        <w:t>만 판단한다.</w:t>
      </w:r>
    </w:p>
    <w:p w14:paraId="1CD82AB2" w14:textId="59CD56F3" w:rsidR="003D2619" w:rsidRPr="003D2619" w:rsidRDefault="002C245C" w:rsidP="00792807">
      <w:pPr>
        <w:ind w:firstLine="400"/>
        <w:rPr>
          <w:lang w:val="en-GB"/>
        </w:rPr>
      </w:pPr>
      <w:r w:rsidRPr="002C245C">
        <w:rPr>
          <w:noProof/>
          <w:lang w:val="en-GB"/>
        </w:rPr>
        <w:drawing>
          <wp:inline distT="0" distB="0" distL="0" distR="0" wp14:anchorId="358D9A2B" wp14:editId="3AA3A8A3">
            <wp:extent cx="8892540" cy="2520315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283" w14:textId="58C94617" w:rsidR="00711BA6" w:rsidRPr="00125A67" w:rsidRDefault="00125A67" w:rsidP="00125A67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33055A4E" w14:textId="25972A2C" w:rsidR="00BD0E87" w:rsidRPr="00B32B7B" w:rsidRDefault="004F38D9" w:rsidP="00522D48">
      <w:pPr>
        <w:pStyle w:val="10"/>
        <w:keepLines w:val="0"/>
        <w:widowControl w:val="0"/>
        <w:numPr>
          <w:ilvl w:val="0"/>
          <w:numId w:val="1"/>
        </w:numPr>
        <w:wordWrap w:val="0"/>
        <w:overflowPunct/>
        <w:adjustRightInd/>
        <w:spacing w:before="0" w:after="0" w:line="240" w:lineRule="auto"/>
        <w:jc w:val="both"/>
        <w:textAlignment w:val="auto"/>
        <w:rPr>
          <w:rFonts w:ascii="맑은 고딕" w:hAnsi="맑은 고딕"/>
          <w:szCs w:val="24"/>
          <w:lang w:eastAsia="ko-KR"/>
        </w:rPr>
      </w:pPr>
      <w:bookmarkStart w:id="3" w:name="_Toc395802040"/>
      <w:bookmarkStart w:id="4" w:name="_Toc85038870"/>
      <w:r>
        <w:rPr>
          <w:rFonts w:ascii="맑은 고딕" w:hAnsi="맑은 고딕" w:hint="eastAsia"/>
          <w:szCs w:val="24"/>
          <w:lang w:eastAsia="ko-KR"/>
        </w:rPr>
        <w:lastRenderedPageBreak/>
        <w:t>E</w:t>
      </w:r>
      <w:r>
        <w:rPr>
          <w:rFonts w:ascii="맑은 고딕" w:hAnsi="맑은 고딕"/>
          <w:szCs w:val="24"/>
          <w:lang w:eastAsia="ko-KR"/>
        </w:rPr>
        <w:t>SOINN</w:t>
      </w:r>
      <w:r w:rsidR="001176E9">
        <w:rPr>
          <w:rFonts w:ascii="맑은 고딕" w:hAnsi="맑은 고딕"/>
          <w:szCs w:val="24"/>
          <w:lang w:eastAsia="ko-KR"/>
        </w:rPr>
        <w:t xml:space="preserve"> </w:t>
      </w:r>
      <w:r w:rsidR="001176E9">
        <w:rPr>
          <w:rFonts w:ascii="맑은 고딕" w:hAnsi="맑은 고딕" w:hint="eastAsia"/>
          <w:szCs w:val="24"/>
          <w:lang w:eastAsia="ko-KR"/>
        </w:rPr>
        <w:t xml:space="preserve">기반의 </w:t>
      </w:r>
      <w:r>
        <w:rPr>
          <w:rFonts w:ascii="맑은 고딕" w:hAnsi="맑은 고딕" w:hint="eastAsia"/>
          <w:szCs w:val="24"/>
          <w:lang w:eastAsia="ko-KR"/>
        </w:rPr>
        <w:t>이상 탐지</w:t>
      </w:r>
      <w:r w:rsidR="001176E9">
        <w:rPr>
          <w:rFonts w:ascii="맑은 고딕" w:hAnsi="맑은 고딕"/>
          <w:szCs w:val="24"/>
          <w:lang w:eastAsia="ko-KR"/>
        </w:rPr>
        <w:t xml:space="preserve"> </w:t>
      </w:r>
      <w:r w:rsidR="001176E9">
        <w:rPr>
          <w:rFonts w:ascii="맑은 고딕" w:hAnsi="맑은 고딕" w:hint="eastAsia"/>
          <w:szCs w:val="24"/>
          <w:lang w:eastAsia="ko-KR"/>
        </w:rPr>
        <w:t>모델</w:t>
      </w:r>
      <w:bookmarkEnd w:id="3"/>
      <w:r w:rsidR="00024701">
        <w:rPr>
          <w:rFonts w:ascii="맑은 고딕" w:hAnsi="맑은 고딕"/>
          <w:szCs w:val="24"/>
          <w:lang w:eastAsia="ko-KR"/>
        </w:rPr>
        <w:t xml:space="preserve"> </w:t>
      </w:r>
      <w:r w:rsidR="00024701">
        <w:rPr>
          <w:rFonts w:ascii="맑은 고딕" w:hAnsi="맑은 고딕" w:hint="eastAsia"/>
          <w:szCs w:val="24"/>
          <w:lang w:eastAsia="ko-KR"/>
        </w:rPr>
        <w:t>D</w:t>
      </w:r>
      <w:r w:rsidR="00024701">
        <w:rPr>
          <w:rFonts w:ascii="맑은 고딕" w:hAnsi="맑은 고딕"/>
          <w:szCs w:val="24"/>
          <w:lang w:eastAsia="ko-KR"/>
        </w:rPr>
        <w:t xml:space="preserve">TI </w:t>
      </w:r>
      <w:r w:rsidR="00024701">
        <w:rPr>
          <w:rFonts w:ascii="맑은 고딕" w:hAnsi="맑은 고딕" w:hint="eastAsia"/>
          <w:szCs w:val="24"/>
          <w:lang w:eastAsia="ko-KR"/>
        </w:rPr>
        <w:t>적용</w:t>
      </w:r>
      <w:bookmarkEnd w:id="4"/>
    </w:p>
    <w:p w14:paraId="6F66398D" w14:textId="32517522" w:rsidR="004F13D0" w:rsidRDefault="00BA1931" w:rsidP="004F13D0">
      <w:pPr>
        <w:pStyle w:val="aff"/>
        <w:numPr>
          <w:ilvl w:val="1"/>
          <w:numId w:val="1"/>
        </w:numPr>
        <w:ind w:leftChars="0"/>
        <w:rPr>
          <w:lang w:val="en-GB"/>
        </w:rPr>
      </w:pPr>
      <w:r>
        <w:rPr>
          <w:lang w:val="en-GB"/>
        </w:rPr>
        <w:t>Train mode</w:t>
      </w:r>
      <w:r w:rsidR="00E83F2E">
        <w:t>l</w:t>
      </w:r>
      <w:r w:rsidR="00CC68FD">
        <w:t xml:space="preserve"> process</w:t>
      </w:r>
    </w:p>
    <w:p w14:paraId="2AFEA8C5" w14:textId="77777777" w:rsidR="009C5091" w:rsidRDefault="009C5091" w:rsidP="009C5091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 xml:space="preserve">필수 </w:t>
      </w:r>
      <w:proofErr w:type="spellStart"/>
      <w:r>
        <w:rPr>
          <w:rFonts w:hint="eastAsia"/>
          <w:lang w:val="en-GB"/>
        </w:rPr>
        <w:t>페케지</w:t>
      </w:r>
      <w:proofErr w:type="spellEnd"/>
      <w:r>
        <w:rPr>
          <w:rFonts w:hint="eastAsia"/>
          <w:lang w:val="en-GB"/>
        </w:rPr>
        <w:t xml:space="preserve"> </w:t>
      </w:r>
      <w:r>
        <w:rPr>
          <w:lang w:val="en-GB"/>
        </w:rPr>
        <w:t>import</w:t>
      </w:r>
    </w:p>
    <w:p w14:paraId="069D4D69" w14:textId="77777777" w:rsidR="009C5091" w:rsidRDefault="009C5091" w:rsidP="009C5091">
      <w:pPr>
        <w:pStyle w:val="aff"/>
        <w:ind w:leftChars="0" w:left="1418"/>
        <w:rPr>
          <w:lang w:val="en-GB"/>
        </w:rPr>
      </w:pPr>
      <w:r w:rsidRPr="00433AE0">
        <w:rPr>
          <w:noProof/>
          <w:lang w:val="en-GB"/>
        </w:rPr>
        <w:drawing>
          <wp:inline distT="0" distB="0" distL="0" distR="0" wp14:anchorId="0D7CB137" wp14:editId="03A751CB">
            <wp:extent cx="2402958" cy="1241089"/>
            <wp:effectExtent l="0" t="0" r="0" b="381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782" cy="12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5F54" w14:textId="77777777" w:rsidR="009C5091" w:rsidRPr="004850EA" w:rsidRDefault="009C5091" w:rsidP="009C5091">
      <w:pPr>
        <w:pStyle w:val="aff"/>
        <w:ind w:leftChars="0" w:left="1840"/>
        <w:rPr>
          <w:lang w:val="en-GB"/>
        </w:rPr>
      </w:pPr>
      <w:r w:rsidRPr="004850EA">
        <w:rPr>
          <w:lang w:val="en-GB"/>
        </w:rPr>
        <w:tab/>
      </w:r>
    </w:p>
    <w:p w14:paraId="71E8FD78" w14:textId="77777777" w:rsidR="009C5091" w:rsidRDefault="009C5091" w:rsidP="009C5091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데이터 생성</w:t>
      </w:r>
    </w:p>
    <w:p w14:paraId="1250CA46" w14:textId="77777777" w:rsidR="009C5091" w:rsidRDefault="009C5091" w:rsidP="009C5091">
      <w:pPr>
        <w:pStyle w:val="aff"/>
        <w:ind w:leftChars="0" w:left="1418"/>
        <w:rPr>
          <w:lang w:val="en-GB"/>
        </w:rPr>
      </w:pPr>
      <w:r w:rsidRPr="002B405A">
        <w:rPr>
          <w:noProof/>
          <w:lang w:val="en-GB"/>
        </w:rPr>
        <w:drawing>
          <wp:inline distT="0" distB="0" distL="0" distR="0" wp14:anchorId="44F97ECF" wp14:editId="3282AF88">
            <wp:extent cx="6273210" cy="2063745"/>
            <wp:effectExtent l="0" t="0" r="63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3115" cy="2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5A3" w14:textId="77777777" w:rsidR="009C5091" w:rsidRDefault="009C5091" w:rsidP="009C5091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31B3FA0" w14:textId="77777777" w:rsidR="009C5091" w:rsidRDefault="009C5091" w:rsidP="009C5091">
      <w:pPr>
        <w:pStyle w:val="aff"/>
        <w:ind w:leftChars="0" w:left="1418"/>
        <w:rPr>
          <w:lang w:val="en-GB"/>
        </w:rPr>
      </w:pPr>
    </w:p>
    <w:p w14:paraId="676495B2" w14:textId="7311071B" w:rsidR="009C5091" w:rsidRDefault="009C5091" w:rsidP="009C5091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학습 데이터와 검증 데이터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생성</w:t>
      </w:r>
    </w:p>
    <w:p w14:paraId="6F4A7DC2" w14:textId="77777777" w:rsidR="00C70957" w:rsidRDefault="00C70957" w:rsidP="00C70957">
      <w:pPr>
        <w:pStyle w:val="aff"/>
        <w:ind w:leftChars="0" w:left="1418"/>
        <w:rPr>
          <w:lang w:val="en-GB"/>
        </w:rPr>
      </w:pPr>
    </w:p>
    <w:p w14:paraId="18CFACD3" w14:textId="69CE75AD" w:rsidR="00C70957" w:rsidRDefault="009C5091" w:rsidP="009C5091">
      <w:pPr>
        <w:pStyle w:val="aff"/>
        <w:ind w:leftChars="0" w:left="1418"/>
        <w:rPr>
          <w:color w:val="FF0000"/>
          <w:lang w:val="en-GB"/>
        </w:rPr>
      </w:pPr>
      <w:r w:rsidRPr="005B059F">
        <w:rPr>
          <w:noProof/>
          <w:lang w:val="en-GB"/>
        </w:rPr>
        <w:drawing>
          <wp:inline distT="0" distB="0" distL="0" distR="0" wp14:anchorId="5A94B033" wp14:editId="2E5E4F32">
            <wp:extent cx="8051543" cy="2328531"/>
            <wp:effectExtent l="0" t="0" r="635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74599" cy="23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5028" w14:textId="77777777" w:rsidR="00C55A46" w:rsidRPr="006904F5" w:rsidRDefault="00C55A46" w:rsidP="009C5091">
      <w:pPr>
        <w:pStyle w:val="aff"/>
        <w:ind w:leftChars="0" w:left="1418"/>
        <w:rPr>
          <w:color w:val="FF0000"/>
          <w:lang w:val="en-GB"/>
        </w:rPr>
      </w:pPr>
    </w:p>
    <w:p w14:paraId="6FB900DF" w14:textId="044535E2" w:rsidR="002A39CD" w:rsidRDefault="006904F5" w:rsidP="002A39CD">
      <w:pPr>
        <w:pStyle w:val="aff"/>
        <w:numPr>
          <w:ilvl w:val="0"/>
          <w:numId w:val="38"/>
        </w:numPr>
        <w:ind w:leftChars="0"/>
        <w:rPr>
          <w:color w:val="FF0000"/>
          <w:lang w:val="en-GB"/>
        </w:rPr>
      </w:pPr>
      <w:r w:rsidRPr="006904F5">
        <w:rPr>
          <w:rFonts w:hint="eastAsia"/>
          <w:color w:val="FF0000"/>
          <w:lang w:val="en-GB"/>
        </w:rPr>
        <w:t>학습 모델</w:t>
      </w:r>
      <w:r w:rsidR="00C55A46">
        <w:rPr>
          <w:rFonts w:hint="eastAsia"/>
          <w:color w:val="FF0000"/>
          <w:lang w:val="en-GB"/>
        </w:rPr>
        <w:t>에서</w:t>
      </w:r>
      <w:r w:rsidRPr="006904F5">
        <w:rPr>
          <w:rFonts w:hint="eastAsia"/>
          <w:color w:val="FF0000"/>
          <w:lang w:val="en-GB"/>
        </w:rPr>
        <w:t xml:space="preserve"> 학습 데이터의 라벨은 </w:t>
      </w:r>
      <w:r w:rsidRPr="006904F5">
        <w:rPr>
          <w:color w:val="FF0000"/>
          <w:lang w:val="en-GB"/>
        </w:rPr>
        <w:t xml:space="preserve">‘normal’ </w:t>
      </w:r>
      <w:r w:rsidRPr="006904F5">
        <w:rPr>
          <w:rFonts w:hint="eastAsia"/>
          <w:color w:val="FF0000"/>
          <w:lang w:val="en-GB"/>
        </w:rPr>
        <w:t>데이터만으로 학습한다.</w:t>
      </w:r>
    </w:p>
    <w:p w14:paraId="6A6CC0E1" w14:textId="48A9A295" w:rsidR="00122AC0" w:rsidRPr="006904F5" w:rsidRDefault="00E96562" w:rsidP="00E96562">
      <w:pPr>
        <w:pStyle w:val="aff"/>
        <w:ind w:leftChars="0" w:left="2218"/>
        <w:rPr>
          <w:color w:val="FF0000"/>
          <w:lang w:val="en-GB"/>
        </w:rPr>
      </w:pPr>
      <w:r w:rsidRPr="00E96562">
        <w:rPr>
          <w:noProof/>
          <w:color w:val="FF0000"/>
          <w:lang w:val="en-GB"/>
        </w:rPr>
        <w:drawing>
          <wp:inline distT="0" distB="0" distL="0" distR="0" wp14:anchorId="2ECF007A" wp14:editId="34C5B0B4">
            <wp:extent cx="6251944" cy="41819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1277" cy="4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BBA3" w14:textId="77777777" w:rsidR="00C70957" w:rsidRDefault="00C70957" w:rsidP="00122AC0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8C55F4B" w14:textId="77777777" w:rsidR="009C5091" w:rsidRDefault="009C5091" w:rsidP="009C5091">
      <w:pPr>
        <w:pStyle w:val="aff"/>
        <w:ind w:leftChars="0" w:left="1418"/>
        <w:rPr>
          <w:lang w:val="en-GB"/>
        </w:rPr>
      </w:pPr>
    </w:p>
    <w:p w14:paraId="7225E85A" w14:textId="101E89EC" w:rsidR="009C5091" w:rsidRDefault="00697ED9" w:rsidP="009C5091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rain </w:t>
      </w:r>
    </w:p>
    <w:p w14:paraId="7E9DE245" w14:textId="0173368F" w:rsidR="008E5522" w:rsidRDefault="00B4743D" w:rsidP="00C85264">
      <w:pPr>
        <w:pStyle w:val="aff"/>
        <w:ind w:leftChars="0" w:left="1418"/>
        <w:rPr>
          <w:lang w:val="en-GB"/>
        </w:rPr>
      </w:pPr>
      <w:r w:rsidRPr="00B4743D">
        <w:rPr>
          <w:noProof/>
        </w:rPr>
        <w:drawing>
          <wp:inline distT="0" distB="0" distL="0" distR="0" wp14:anchorId="3C00C160" wp14:editId="584FF17A">
            <wp:extent cx="7320676" cy="4072270"/>
            <wp:effectExtent l="0" t="0" r="0" b="444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4054" cy="40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AA0D" w14:textId="3AF5C429" w:rsidR="008E5522" w:rsidRDefault="008E5522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38A8736" w14:textId="77777777" w:rsidR="00C85264" w:rsidRDefault="00C85264" w:rsidP="00C85264">
      <w:pPr>
        <w:pStyle w:val="aff"/>
        <w:ind w:leftChars="0" w:left="1418"/>
        <w:rPr>
          <w:lang w:val="en-GB"/>
        </w:rPr>
      </w:pPr>
    </w:p>
    <w:p w14:paraId="22BEE331" w14:textId="7AAE8000" w:rsidR="00C85264" w:rsidRDefault="00A74972" w:rsidP="003E765F">
      <w:pPr>
        <w:pStyle w:val="aff"/>
        <w:numPr>
          <w:ilvl w:val="3"/>
          <w:numId w:val="1"/>
        </w:numPr>
        <w:ind w:leftChars="0"/>
        <w:rPr>
          <w:lang w:val="en-GB"/>
        </w:rPr>
      </w:pPr>
      <w:proofErr w:type="spellStart"/>
      <w:r>
        <w:rPr>
          <w:rFonts w:hint="eastAsia"/>
          <w:lang w:val="en-GB"/>
        </w:rPr>
        <w:t>E</w:t>
      </w:r>
      <w:r>
        <w:rPr>
          <w:lang w:val="en-GB"/>
        </w:rPr>
        <w:t>Soinn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선언 및 </w:t>
      </w:r>
      <w:r>
        <w:rPr>
          <w:lang w:val="en-GB"/>
        </w:rPr>
        <w:t xml:space="preserve">hyper pram </w:t>
      </w:r>
      <w:r>
        <w:rPr>
          <w:rFonts w:hint="eastAsia"/>
          <w:lang w:val="en-GB"/>
        </w:rPr>
        <w:t>설정</w:t>
      </w:r>
    </w:p>
    <w:p w14:paraId="13717890" w14:textId="31737CEE" w:rsidR="003C3207" w:rsidRPr="00A25892" w:rsidRDefault="007A742E" w:rsidP="006E1FEE">
      <w:pPr>
        <w:pStyle w:val="aff"/>
        <w:numPr>
          <w:ilvl w:val="0"/>
          <w:numId w:val="34"/>
        </w:numPr>
        <w:ind w:leftChars="0"/>
        <w:rPr>
          <w:lang w:val="en-GB"/>
        </w:rPr>
      </w:pPr>
      <w:r>
        <w:rPr>
          <w:lang w:val="en-GB"/>
        </w:rPr>
        <w:t>i</w:t>
      </w:r>
      <w:r w:rsidR="006D76F8">
        <w:rPr>
          <w:lang w:val="en-GB"/>
        </w:rPr>
        <w:t>teration</w:t>
      </w:r>
      <w:r w:rsidR="006D76F8">
        <w:t xml:space="preserve">_threshold : </w:t>
      </w:r>
      <w:r w:rsidR="00E95DF9">
        <w:t xml:space="preserve">classify </w:t>
      </w:r>
      <w:r w:rsidR="00E95DF9">
        <w:rPr>
          <w:rFonts w:hint="eastAsia"/>
        </w:rPr>
        <w:t xml:space="preserve">하기 위한 </w:t>
      </w:r>
      <w:r w:rsidR="009E44D6">
        <w:rPr>
          <w:rFonts w:hint="eastAsia"/>
        </w:rPr>
        <w:t xml:space="preserve">입력 </w:t>
      </w:r>
      <w:r w:rsidR="009E44D6">
        <w:t xml:space="preserve">signal </w:t>
      </w:r>
      <w:proofErr w:type="spellStart"/>
      <w:r w:rsidR="009E44D6">
        <w:rPr>
          <w:rFonts w:hint="eastAsia"/>
        </w:rPr>
        <w:t>갯수</w:t>
      </w:r>
      <w:proofErr w:type="spellEnd"/>
      <w:r w:rsidR="009E44D6">
        <w:rPr>
          <w:rFonts w:hint="eastAsia"/>
        </w:rPr>
        <w:t>,</w:t>
      </w:r>
      <w:r w:rsidR="009E44D6">
        <w:t xml:space="preserve"> </w:t>
      </w:r>
      <w:r w:rsidR="00216507">
        <w:rPr>
          <w:rFonts w:hint="eastAsia"/>
        </w:rPr>
        <w:t xml:space="preserve">일종의 </w:t>
      </w:r>
      <w:r w:rsidR="00216507">
        <w:t>batch size</w:t>
      </w:r>
    </w:p>
    <w:p w14:paraId="4C45D657" w14:textId="46836E6F" w:rsidR="00A25892" w:rsidRDefault="007A742E" w:rsidP="006E1FEE">
      <w:pPr>
        <w:pStyle w:val="aff"/>
        <w:numPr>
          <w:ilvl w:val="0"/>
          <w:numId w:val="34"/>
        </w:numPr>
        <w:ind w:leftChars="0"/>
        <w:rPr>
          <w:lang w:val="en-GB"/>
        </w:rPr>
      </w:pPr>
      <w:proofErr w:type="spellStart"/>
      <w:r>
        <w:rPr>
          <w:lang w:val="en-GB"/>
        </w:rPr>
        <w:t>m</w:t>
      </w:r>
      <w:r w:rsidR="00A25892">
        <w:rPr>
          <w:lang w:val="en-GB"/>
        </w:rPr>
        <w:t>ax_edge_age</w:t>
      </w:r>
      <w:proofErr w:type="spellEnd"/>
      <w:r w:rsidR="00A25892">
        <w:rPr>
          <w:lang w:val="en-GB"/>
        </w:rPr>
        <w:t xml:space="preserve"> : </w:t>
      </w:r>
      <w:r w:rsidR="00D021FF">
        <w:rPr>
          <w:rFonts w:hint="eastAsia"/>
          <w:lang w:val="en-GB"/>
        </w:rPr>
        <w:t>학습 중</w:t>
      </w:r>
      <w:r w:rsidR="00EC2AAF">
        <w:rPr>
          <w:rFonts w:hint="eastAsia"/>
          <w:lang w:val="en-GB"/>
        </w:rPr>
        <w:t xml:space="preserve"> </w:t>
      </w:r>
      <w:r w:rsidR="00A25892">
        <w:rPr>
          <w:rFonts w:hint="eastAsia"/>
          <w:lang w:val="en-GB"/>
        </w:rPr>
        <w:t>오래</w:t>
      </w:r>
      <w:r w:rsidR="00D021FF">
        <w:rPr>
          <w:rFonts w:hint="eastAsia"/>
          <w:lang w:val="en-GB"/>
        </w:rPr>
        <w:t xml:space="preserve">된 </w:t>
      </w:r>
      <w:r w:rsidR="00D021FF">
        <w:rPr>
          <w:lang w:val="en-GB"/>
        </w:rPr>
        <w:t>edge</w:t>
      </w:r>
      <w:proofErr w:type="spellStart"/>
      <w:r w:rsidR="00D021FF">
        <w:rPr>
          <w:rFonts w:hint="eastAsia"/>
          <w:lang w:val="en-GB"/>
        </w:rPr>
        <w:t>를</w:t>
      </w:r>
      <w:proofErr w:type="spellEnd"/>
      <w:r w:rsidR="00D021FF">
        <w:rPr>
          <w:rFonts w:hint="eastAsia"/>
          <w:lang w:val="en-GB"/>
        </w:rPr>
        <w:t xml:space="preserve"> 제거하기 위한 </w:t>
      </w:r>
      <w:r w:rsidR="00D021FF">
        <w:rPr>
          <w:lang w:val="en-GB"/>
        </w:rPr>
        <w:t>threshold</w:t>
      </w:r>
    </w:p>
    <w:p w14:paraId="0BAA262C" w14:textId="77777777" w:rsidR="00DA1323" w:rsidRDefault="00DA1323" w:rsidP="00DA1323">
      <w:pPr>
        <w:pStyle w:val="aff"/>
        <w:ind w:leftChars="0" w:left="2784"/>
        <w:rPr>
          <w:lang w:val="en-GB"/>
        </w:rPr>
      </w:pPr>
    </w:p>
    <w:p w14:paraId="1A8A04F2" w14:textId="5ED2823F" w:rsidR="00A74972" w:rsidRDefault="00A74972" w:rsidP="003E765F">
      <w:pPr>
        <w:pStyle w:val="aff"/>
        <w:numPr>
          <w:ilvl w:val="3"/>
          <w:numId w:val="1"/>
        </w:numPr>
        <w:ind w:leftChars="0"/>
        <w:rPr>
          <w:lang w:val="en-GB"/>
        </w:rPr>
      </w:pPr>
      <w:proofErr w:type="spellStart"/>
      <w:r>
        <w:rPr>
          <w:lang w:val="en-GB"/>
        </w:rPr>
        <w:t>Check_point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설정</w:t>
      </w:r>
    </w:p>
    <w:p w14:paraId="4CDBA159" w14:textId="4BEEEE8F" w:rsidR="00B52B64" w:rsidRPr="00B52B64" w:rsidRDefault="007A742E" w:rsidP="00B52B64">
      <w:pPr>
        <w:pStyle w:val="aff"/>
        <w:numPr>
          <w:ilvl w:val="0"/>
          <w:numId w:val="35"/>
        </w:numPr>
        <w:ind w:leftChars="0"/>
        <w:rPr>
          <w:lang w:val="en-GB"/>
        </w:rPr>
      </w:pPr>
      <w:r>
        <w:rPr>
          <w:lang w:val="en-GB"/>
        </w:rPr>
        <w:t>s</w:t>
      </w:r>
      <w:r w:rsidR="00B52B64">
        <w:rPr>
          <w:lang w:val="en-GB"/>
        </w:rPr>
        <w:t>ave</w:t>
      </w:r>
      <w:r w:rsidR="00B52B64">
        <w:t xml:space="preserve">_version : </w:t>
      </w:r>
      <w:r w:rsidR="00B52B64">
        <w:rPr>
          <w:rFonts w:hint="eastAsia"/>
        </w:rPr>
        <w:t>모델 버전</w:t>
      </w:r>
    </w:p>
    <w:p w14:paraId="43D39B87" w14:textId="2557CA76" w:rsidR="00B52B64" w:rsidRPr="000474D5" w:rsidRDefault="007A742E" w:rsidP="00B52B64">
      <w:pPr>
        <w:pStyle w:val="aff"/>
        <w:numPr>
          <w:ilvl w:val="0"/>
          <w:numId w:val="35"/>
        </w:numPr>
        <w:ind w:leftChars="0"/>
        <w:rPr>
          <w:lang w:val="en-GB"/>
        </w:rPr>
      </w:pPr>
      <w:r>
        <w:t>m</w:t>
      </w:r>
      <w:r w:rsidR="00BD3B4C">
        <w:t xml:space="preserve">onitor : </w:t>
      </w:r>
      <w:r w:rsidR="00BD3B4C">
        <w:rPr>
          <w:rFonts w:hint="eastAsia"/>
        </w:rPr>
        <w:t xml:space="preserve">학습 </w:t>
      </w:r>
      <w:proofErr w:type="spellStart"/>
      <w:r w:rsidR="00BD3B4C">
        <w:rPr>
          <w:rFonts w:hint="eastAsia"/>
        </w:rPr>
        <w:t>평가값</w:t>
      </w:r>
      <w:proofErr w:type="spellEnd"/>
      <w:r w:rsidR="00BD3B4C">
        <w:rPr>
          <w:rFonts w:hint="eastAsia"/>
        </w:rPr>
        <w:t xml:space="preserve"> </w:t>
      </w:r>
      <w:r w:rsidR="00BD3B4C">
        <w:t>(</w:t>
      </w:r>
      <w:proofErr w:type="spellStart"/>
      <w:r w:rsidR="00BD3B4C">
        <w:t>eg.</w:t>
      </w:r>
      <w:proofErr w:type="spellEnd"/>
      <w:r w:rsidR="00BD3B4C">
        <w:t xml:space="preserve"> </w:t>
      </w:r>
      <w:r w:rsidR="000474D5">
        <w:t>a</w:t>
      </w:r>
      <w:r w:rsidR="00BD3B4C">
        <w:t xml:space="preserve">ccuracy, </w:t>
      </w:r>
      <w:proofErr w:type="spellStart"/>
      <w:r w:rsidR="000474D5">
        <w:t>precison</w:t>
      </w:r>
      <w:proofErr w:type="spellEnd"/>
      <w:r w:rsidR="000474D5">
        <w:t>, recall, f1_score)</w:t>
      </w:r>
    </w:p>
    <w:p w14:paraId="4C37B840" w14:textId="50071268" w:rsidR="000474D5" w:rsidRPr="00FB49FE" w:rsidRDefault="007A742E" w:rsidP="00B52B64">
      <w:pPr>
        <w:pStyle w:val="aff"/>
        <w:numPr>
          <w:ilvl w:val="0"/>
          <w:numId w:val="35"/>
        </w:numPr>
        <w:ind w:leftChars="0"/>
        <w:rPr>
          <w:lang w:val="en-GB"/>
        </w:rPr>
      </w:pPr>
      <w:proofErr w:type="spellStart"/>
      <w:r>
        <w:t>s</w:t>
      </w:r>
      <w:r w:rsidR="00FB49FE">
        <w:t>ave_best_only</w:t>
      </w:r>
      <w:proofErr w:type="spellEnd"/>
      <w:r w:rsidR="00FB49FE">
        <w:t xml:space="preserve"> : </w:t>
      </w:r>
      <w:r w:rsidR="00FB49FE">
        <w:rPr>
          <w:rFonts w:hint="eastAsia"/>
        </w:rPr>
        <w:t xml:space="preserve">이전 학습 모델 보다 더 나은 </w:t>
      </w:r>
      <w:r w:rsidR="00FB49FE">
        <w:t>monitor</w:t>
      </w:r>
      <w:r w:rsidR="00FB49FE">
        <w:rPr>
          <w:rFonts w:hint="eastAsia"/>
        </w:rPr>
        <w:t>값을 갖는 모델만 저장</w:t>
      </w:r>
    </w:p>
    <w:p w14:paraId="7BDFF7F6" w14:textId="2A87A664" w:rsidR="00FB49FE" w:rsidRDefault="007A742E" w:rsidP="00B52B64">
      <w:pPr>
        <w:pStyle w:val="aff"/>
        <w:numPr>
          <w:ilvl w:val="0"/>
          <w:numId w:val="35"/>
        </w:numPr>
        <w:ind w:leftChars="0"/>
        <w:rPr>
          <w:lang w:val="en-GB"/>
        </w:rPr>
      </w:pPr>
      <w:proofErr w:type="spellStart"/>
      <w:r>
        <w:rPr>
          <w:lang w:val="en-GB"/>
        </w:rPr>
        <w:t>s</w:t>
      </w:r>
      <w:r w:rsidR="007E5713">
        <w:rPr>
          <w:lang w:val="en-GB"/>
        </w:rPr>
        <w:t>ave_plt_fig</w:t>
      </w:r>
      <w:proofErr w:type="spellEnd"/>
      <w:r w:rsidR="007E5713">
        <w:rPr>
          <w:lang w:val="en-GB"/>
        </w:rPr>
        <w:t xml:space="preserve"> : </w:t>
      </w:r>
      <w:r w:rsidR="007E5713">
        <w:rPr>
          <w:rFonts w:hint="eastAsia"/>
          <w:lang w:val="en-GB"/>
        </w:rPr>
        <w:t xml:space="preserve">학습 과정의 </w:t>
      </w:r>
      <w:proofErr w:type="spellStart"/>
      <w:r w:rsidR="007E5713">
        <w:rPr>
          <w:lang w:val="en-GB"/>
        </w:rPr>
        <w:t>matplot</w:t>
      </w:r>
      <w:proofErr w:type="spellEnd"/>
      <w:r w:rsidR="00043BF0">
        <w:rPr>
          <w:lang w:val="en-GB"/>
        </w:rPr>
        <w:t xml:space="preserve"> </w:t>
      </w:r>
      <w:r w:rsidR="00043BF0">
        <w:rPr>
          <w:rFonts w:hint="eastAsia"/>
          <w:lang w:val="en-GB"/>
        </w:rPr>
        <w:t>생성 유무</w:t>
      </w:r>
    </w:p>
    <w:p w14:paraId="41361211" w14:textId="7634E322" w:rsidR="00043BF0" w:rsidRPr="0088436A" w:rsidRDefault="007A742E" w:rsidP="00B52B64">
      <w:pPr>
        <w:pStyle w:val="aff"/>
        <w:numPr>
          <w:ilvl w:val="0"/>
          <w:numId w:val="35"/>
        </w:numPr>
        <w:ind w:leftChars="0"/>
        <w:rPr>
          <w:lang w:val="en-GB"/>
        </w:rPr>
      </w:pPr>
      <w:r>
        <w:rPr>
          <w:lang w:val="en-GB"/>
        </w:rPr>
        <w:t>p</w:t>
      </w:r>
      <w:r w:rsidR="00043BF0">
        <w:rPr>
          <w:lang w:val="en-GB"/>
        </w:rPr>
        <w:t xml:space="preserve">atience : </w:t>
      </w:r>
      <w:r w:rsidR="008A4497">
        <w:rPr>
          <w:rFonts w:hint="eastAsia"/>
        </w:rPr>
        <w:t xml:space="preserve">더이상 </w:t>
      </w:r>
      <w:r w:rsidR="008A4497">
        <w:t>monitor</w:t>
      </w:r>
      <w:r w:rsidR="008A4497">
        <w:rPr>
          <w:rFonts w:hint="eastAsia"/>
        </w:rPr>
        <w:t xml:space="preserve"> </w:t>
      </w:r>
      <w:r w:rsidR="00B54C0B">
        <w:rPr>
          <w:rFonts w:hint="eastAsia"/>
        </w:rPr>
        <w:t>값의 개선이 없는 경우,</w:t>
      </w:r>
      <w:r w:rsidR="00B54C0B">
        <w:t xml:space="preserve"> </w:t>
      </w:r>
      <w:r w:rsidR="00B54C0B">
        <w:rPr>
          <w:rFonts w:hint="eastAsia"/>
        </w:rPr>
        <w:t xml:space="preserve">학습을 </w:t>
      </w:r>
      <w:r w:rsidR="001E51EA">
        <w:rPr>
          <w:rFonts w:hint="eastAsia"/>
        </w:rPr>
        <w:t>E</w:t>
      </w:r>
      <w:r w:rsidR="00B54C0B">
        <w:t xml:space="preserve">arly </w:t>
      </w:r>
      <w:r w:rsidR="001E51EA">
        <w:t>S</w:t>
      </w:r>
      <w:r w:rsidR="00B54C0B">
        <w:t>topping</w:t>
      </w:r>
      <w:r w:rsidR="00820317">
        <w:rPr>
          <w:rFonts w:hint="eastAsia"/>
        </w:rPr>
        <w:t>하는 기준</w:t>
      </w:r>
    </w:p>
    <w:p w14:paraId="096A11C0" w14:textId="095F5B0D" w:rsidR="0088436A" w:rsidRPr="00DA1323" w:rsidRDefault="0088436A" w:rsidP="0088436A">
      <w:pPr>
        <w:pStyle w:val="aff"/>
        <w:ind w:leftChars="0" w:left="2784"/>
        <w:rPr>
          <w:lang w:val="en-GB"/>
        </w:rPr>
      </w:pPr>
      <w:r>
        <w:rPr>
          <w:rFonts w:hint="eastAsia"/>
        </w:rPr>
        <w:t>[참고</w:t>
      </w:r>
      <w:r>
        <w:t xml:space="preserve">] </w:t>
      </w:r>
      <w:r w:rsidR="002B684D">
        <w:rPr>
          <w:lang w:val="en-GB"/>
        </w:rPr>
        <w:t xml:space="preserve">Patience </w:t>
      </w:r>
      <w:r w:rsidR="002B684D">
        <w:rPr>
          <w:rFonts w:hint="eastAsia"/>
          <w:lang w:val="en-GB"/>
        </w:rPr>
        <w:t xml:space="preserve">가 </w:t>
      </w:r>
      <w:r w:rsidR="002B684D">
        <w:rPr>
          <w:lang w:val="en-GB"/>
        </w:rPr>
        <w:t>10</w:t>
      </w:r>
      <w:r w:rsidR="002B684D">
        <w:rPr>
          <w:rFonts w:hint="eastAsia"/>
          <w:lang w:val="en-GB"/>
        </w:rPr>
        <w:t xml:space="preserve">인 경우 </w:t>
      </w:r>
      <w:r w:rsidR="001E51EA">
        <w:rPr>
          <w:rFonts w:hint="eastAsia"/>
        </w:rPr>
        <w:t>E</w:t>
      </w:r>
      <w:r w:rsidR="001E51EA">
        <w:t xml:space="preserve">arly Stopping </w:t>
      </w:r>
      <w:r w:rsidR="00D60D22">
        <w:rPr>
          <w:rFonts w:hint="eastAsia"/>
        </w:rPr>
        <w:t xml:space="preserve">결과 </w:t>
      </w:r>
      <w:r w:rsidR="001E51EA">
        <w:rPr>
          <w:rFonts w:hint="eastAsia"/>
        </w:rPr>
        <w:t>예시</w:t>
      </w:r>
    </w:p>
    <w:p w14:paraId="6FDFCA6A" w14:textId="68259F44" w:rsidR="00DA1323" w:rsidRDefault="002B684D" w:rsidP="00DA1323">
      <w:pPr>
        <w:pStyle w:val="aff"/>
        <w:ind w:leftChars="0" w:left="2784"/>
        <w:rPr>
          <w:lang w:val="en-GB"/>
        </w:rPr>
      </w:pPr>
      <w:r w:rsidRPr="002B684D">
        <w:rPr>
          <w:noProof/>
          <w:lang w:val="en-GB"/>
        </w:rPr>
        <w:drawing>
          <wp:inline distT="0" distB="0" distL="0" distR="0" wp14:anchorId="065BD0FE" wp14:editId="09DBC73E">
            <wp:extent cx="4699080" cy="2126733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992" cy="21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E32A" w14:textId="57169837" w:rsidR="00A74972" w:rsidRDefault="003C3207" w:rsidP="003E765F">
      <w:pPr>
        <w:pStyle w:val="aff"/>
        <w:numPr>
          <w:ilvl w:val="3"/>
          <w:numId w:val="1"/>
        </w:numPr>
        <w:ind w:leftChars="0"/>
        <w:rPr>
          <w:lang w:val="en-GB"/>
        </w:rPr>
      </w:pPr>
      <w:r>
        <w:rPr>
          <w:lang w:val="en-GB"/>
        </w:rPr>
        <w:lastRenderedPageBreak/>
        <w:t xml:space="preserve">Fit </w:t>
      </w:r>
      <w:r>
        <w:rPr>
          <w:rFonts w:hint="eastAsia"/>
          <w:lang w:val="en-GB"/>
        </w:rPr>
        <w:t>설정 및 학습 시작</w:t>
      </w:r>
    </w:p>
    <w:p w14:paraId="18DA640E" w14:textId="54F553DA" w:rsidR="00820317" w:rsidRPr="00455BF7" w:rsidRDefault="007A742E" w:rsidP="00820317">
      <w:pPr>
        <w:pStyle w:val="aff"/>
        <w:numPr>
          <w:ilvl w:val="0"/>
          <w:numId w:val="36"/>
        </w:numPr>
        <w:ind w:leftChars="0"/>
        <w:rPr>
          <w:lang w:val="en-GB"/>
        </w:rPr>
      </w:pPr>
      <w:proofErr w:type="spellStart"/>
      <w:r>
        <w:rPr>
          <w:lang w:val="en-GB"/>
        </w:rPr>
        <w:t>t</w:t>
      </w:r>
      <w:r w:rsidR="00231B23">
        <w:rPr>
          <w:lang w:val="en-GB"/>
        </w:rPr>
        <w:t>rain_data</w:t>
      </w:r>
      <w:proofErr w:type="spellEnd"/>
      <w:r w:rsidR="00231B23">
        <w:t xml:space="preserve"> : </w:t>
      </w:r>
      <w:r w:rsidR="00231B23">
        <w:rPr>
          <w:rFonts w:hint="eastAsia"/>
        </w:rPr>
        <w:t xml:space="preserve">학습을 위한 </w:t>
      </w:r>
      <w:r w:rsidR="00877B82">
        <w:rPr>
          <w:rFonts w:hint="eastAsia"/>
        </w:rPr>
        <w:t>데이터</w:t>
      </w:r>
    </w:p>
    <w:p w14:paraId="7E051203" w14:textId="7CE43F4F" w:rsidR="00455BF7" w:rsidRPr="00AC5D5D" w:rsidRDefault="007A742E" w:rsidP="00820317">
      <w:pPr>
        <w:pStyle w:val="aff"/>
        <w:numPr>
          <w:ilvl w:val="0"/>
          <w:numId w:val="36"/>
        </w:numPr>
        <w:ind w:leftChars="0"/>
        <w:rPr>
          <w:lang w:val="en-GB"/>
        </w:rPr>
      </w:pPr>
      <w:proofErr w:type="spellStart"/>
      <w:r>
        <w:rPr>
          <w:lang w:val="en-GB"/>
        </w:rPr>
        <w:t>v</w:t>
      </w:r>
      <w:r w:rsidR="00455BF7">
        <w:rPr>
          <w:lang w:val="en-GB"/>
        </w:rPr>
        <w:t>alidation_data</w:t>
      </w:r>
      <w:proofErr w:type="spellEnd"/>
      <w:r w:rsidR="00455BF7">
        <w:rPr>
          <w:lang w:val="en-GB"/>
        </w:rPr>
        <w:t xml:space="preserve"> : </w:t>
      </w:r>
      <w:r w:rsidR="00455BF7">
        <w:rPr>
          <w:rFonts w:hint="eastAsia"/>
          <w:lang w:val="en-GB"/>
        </w:rPr>
        <w:t>학습 중</w:t>
      </w:r>
      <w:r w:rsidR="00C472EE">
        <w:rPr>
          <w:rFonts w:hint="eastAsia"/>
          <w:lang w:val="en-GB"/>
        </w:rPr>
        <w:t>,</w:t>
      </w:r>
      <w:r w:rsidR="00455BF7">
        <w:rPr>
          <w:rFonts w:hint="eastAsia"/>
          <w:lang w:val="en-GB"/>
        </w:rPr>
        <w:t xml:space="preserve"> </w:t>
      </w:r>
      <w:r w:rsidR="00E47754">
        <w:rPr>
          <w:rFonts w:hint="eastAsia"/>
          <w:lang w:val="en-GB"/>
        </w:rPr>
        <w:t xml:space="preserve">매 </w:t>
      </w:r>
      <w:r w:rsidR="00E47754">
        <w:rPr>
          <w:lang w:val="en-GB"/>
        </w:rPr>
        <w:t>epoch( 1 Iteration</w:t>
      </w:r>
      <w:r w:rsidR="00E47754">
        <w:t>_threshold</w:t>
      </w:r>
      <w:r w:rsidR="00877B82">
        <w:t xml:space="preserve">) </w:t>
      </w:r>
      <w:r w:rsidR="00877B82">
        <w:rPr>
          <w:rFonts w:hint="eastAsia"/>
        </w:rPr>
        <w:t>마다 검증하기 위한 데이터</w:t>
      </w:r>
    </w:p>
    <w:p w14:paraId="507BE0F1" w14:textId="33AF1BBD" w:rsidR="00AC5D5D" w:rsidRPr="00AC5D5D" w:rsidRDefault="007A742E" w:rsidP="00820317">
      <w:pPr>
        <w:pStyle w:val="aff"/>
        <w:numPr>
          <w:ilvl w:val="0"/>
          <w:numId w:val="36"/>
        </w:numPr>
        <w:ind w:leftChars="0"/>
        <w:rPr>
          <w:lang w:val="en-GB"/>
        </w:rPr>
      </w:pPr>
      <w:r>
        <w:t>e</w:t>
      </w:r>
      <w:r w:rsidR="00AC5D5D">
        <w:t xml:space="preserve">pochs : </w:t>
      </w:r>
      <w:r w:rsidR="00AC5D5D">
        <w:rPr>
          <w:rFonts w:hint="eastAsia"/>
        </w:rPr>
        <w:t>학습 횟수</w:t>
      </w:r>
    </w:p>
    <w:p w14:paraId="1557A499" w14:textId="174740D2" w:rsidR="00AC5D5D" w:rsidRPr="00692269" w:rsidRDefault="007A742E" w:rsidP="00820317">
      <w:pPr>
        <w:pStyle w:val="aff"/>
        <w:numPr>
          <w:ilvl w:val="0"/>
          <w:numId w:val="36"/>
        </w:numPr>
        <w:ind w:leftChars="0"/>
        <w:rPr>
          <w:lang w:val="en-GB"/>
        </w:rPr>
      </w:pPr>
      <w:proofErr w:type="spellStart"/>
      <w:r>
        <w:t>f</w:t>
      </w:r>
      <w:r w:rsidR="00AC5D5D">
        <w:t>ull_shuffle_flag</w:t>
      </w:r>
      <w:proofErr w:type="spellEnd"/>
      <w:r w:rsidR="00AC5D5D">
        <w:t xml:space="preserve"> : </w:t>
      </w:r>
      <w:r w:rsidR="00AC5D5D">
        <w:rPr>
          <w:rFonts w:hint="eastAsia"/>
        </w:rPr>
        <w:t>모든</w:t>
      </w:r>
      <w:r w:rsidR="00AC5D5D">
        <w:t xml:space="preserve"> </w:t>
      </w:r>
      <w:r w:rsidR="00AC5D5D">
        <w:rPr>
          <w:rFonts w:hint="eastAsia"/>
        </w:rPr>
        <w:t xml:space="preserve">입력 데이터를 </w:t>
      </w:r>
      <w:r w:rsidR="00AC5D5D">
        <w:t xml:space="preserve">shuffle </w:t>
      </w:r>
      <w:r w:rsidR="00AC5D5D">
        <w:rPr>
          <w:rFonts w:hint="eastAsia"/>
        </w:rPr>
        <w:t xml:space="preserve">해서 학습을 </w:t>
      </w:r>
      <w:proofErr w:type="spellStart"/>
      <w:r w:rsidR="00AC5D5D">
        <w:rPr>
          <w:rFonts w:hint="eastAsia"/>
        </w:rPr>
        <w:t>할것인지</w:t>
      </w:r>
      <w:proofErr w:type="spellEnd"/>
      <w:r w:rsidR="00B77D2F">
        <w:rPr>
          <w:rFonts w:hint="eastAsia"/>
        </w:rPr>
        <w:t>(</w:t>
      </w:r>
      <w:r w:rsidR="00B77D2F">
        <w:t>default : True)</w:t>
      </w:r>
      <w:r w:rsidR="00AC5D5D">
        <w:rPr>
          <w:rFonts w:hint="eastAsia"/>
        </w:rPr>
        <w:t>,</w:t>
      </w:r>
      <w:r w:rsidR="00AC5D5D">
        <w:t xml:space="preserve"> </w:t>
      </w:r>
      <w:r w:rsidR="00B12AD0">
        <w:t>B</w:t>
      </w:r>
      <w:r w:rsidR="00AC5D5D">
        <w:t xml:space="preserve">agging </w:t>
      </w:r>
      <w:r w:rsidR="00AC5D5D">
        <w:rPr>
          <w:rFonts w:hint="eastAsia"/>
        </w:rPr>
        <w:t>방식으로 학습할 것인</w:t>
      </w:r>
      <w:r w:rsidR="00B77D2F">
        <w:rPr>
          <w:rFonts w:hint="eastAsia"/>
        </w:rPr>
        <w:t>지(</w:t>
      </w:r>
      <w:r w:rsidR="00B77D2F">
        <w:t>False)</w:t>
      </w:r>
      <w:r w:rsidR="00B77D2F">
        <w:rPr>
          <w:rFonts w:hint="eastAsia"/>
        </w:rPr>
        <w:t xml:space="preserve"> 선택</w:t>
      </w:r>
    </w:p>
    <w:p w14:paraId="11A7E707" w14:textId="77653B1E" w:rsidR="00692269" w:rsidRDefault="00692269" w:rsidP="00692269">
      <w:pPr>
        <w:pStyle w:val="aff"/>
        <w:ind w:leftChars="0" w:left="2784"/>
      </w:pPr>
      <w:r>
        <w:rPr>
          <w:rFonts w:hint="eastAsia"/>
        </w:rPr>
        <w:t>[참고</w:t>
      </w:r>
      <w:r>
        <w:t xml:space="preserve">] </w:t>
      </w:r>
      <w:r w:rsidR="00B12AD0">
        <w:t>B</w:t>
      </w:r>
      <w:r>
        <w:t>agging</w:t>
      </w:r>
      <w:r w:rsidR="00B12AD0">
        <w:t xml:space="preserve"> (Bootstrap Aggregating)</w:t>
      </w:r>
      <w:r>
        <w:t xml:space="preserve"> </w:t>
      </w:r>
      <w:r w:rsidR="00AE1DE0">
        <w:t xml:space="preserve">: </w:t>
      </w:r>
      <w:r w:rsidR="00AE1DE0">
        <w:rPr>
          <w:rFonts w:hint="eastAsia"/>
        </w:rPr>
        <w:t>학습 데이터의 다양성을 위해 무작위로 복원 추</w:t>
      </w:r>
      <w:r w:rsidR="00DA1323">
        <w:rPr>
          <w:rFonts w:hint="eastAsia"/>
        </w:rPr>
        <w:t>출하여 데이터를 추출하는 방식</w:t>
      </w:r>
    </w:p>
    <w:p w14:paraId="0199DC6C" w14:textId="77777777" w:rsidR="00DA1323" w:rsidRDefault="00DA1323" w:rsidP="00692269">
      <w:pPr>
        <w:pStyle w:val="aff"/>
        <w:ind w:leftChars="0" w:left="2784"/>
        <w:rPr>
          <w:lang w:val="en-GB"/>
        </w:rPr>
      </w:pPr>
    </w:p>
    <w:p w14:paraId="78456E47" w14:textId="42DE84DC" w:rsidR="006D567C" w:rsidRDefault="006D567C" w:rsidP="003E765F">
      <w:pPr>
        <w:pStyle w:val="aff"/>
        <w:numPr>
          <w:ilvl w:val="3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학습 모델 저장</w:t>
      </w:r>
    </w:p>
    <w:p w14:paraId="5A3E8199" w14:textId="5520C0FE" w:rsidR="00781DC2" w:rsidRDefault="00BB1837" w:rsidP="00781DC2">
      <w:pPr>
        <w:pStyle w:val="aff"/>
        <w:numPr>
          <w:ilvl w:val="0"/>
          <w:numId w:val="37"/>
        </w:numPr>
        <w:ind w:leftChars="0"/>
      </w:pPr>
      <w:proofErr w:type="spellStart"/>
      <w:r>
        <w:rPr>
          <w:lang w:val="en-GB"/>
        </w:rPr>
        <w:t>e</w:t>
      </w:r>
      <w:r w:rsidR="00233CB3">
        <w:rPr>
          <w:lang w:val="en-GB"/>
        </w:rPr>
        <w:t>soi</w:t>
      </w:r>
      <w:r w:rsidR="00233CB3">
        <w:t>nn</w:t>
      </w:r>
      <w:proofErr w:type="spellEnd"/>
      <w:r w:rsidR="00233CB3">
        <w:t>_{</w:t>
      </w:r>
      <w:r w:rsidR="00233CB3">
        <w:rPr>
          <w:rFonts w:hint="eastAsia"/>
        </w:rPr>
        <w:t>모델 버전</w:t>
      </w:r>
      <w:r w:rsidR="00233CB3">
        <w:t>}_{</w:t>
      </w:r>
      <w:r w:rsidR="00233CB3">
        <w:rPr>
          <w:rFonts w:hint="eastAsia"/>
        </w:rPr>
        <w:t>e</w:t>
      </w:r>
      <w:r w:rsidR="00233CB3">
        <w:t xml:space="preserve">poch </w:t>
      </w:r>
      <w:r w:rsidR="00233CB3">
        <w:rPr>
          <w:rFonts w:hint="eastAsia"/>
        </w:rPr>
        <w:t>횟수</w:t>
      </w:r>
      <w:r w:rsidR="00233CB3">
        <w:t>}</w:t>
      </w:r>
      <w:r w:rsidR="009C32FA">
        <w:t xml:space="preserve">.pickle </w:t>
      </w:r>
      <w:r w:rsidR="008A1F7C">
        <w:rPr>
          <w:rFonts w:hint="eastAsia"/>
        </w:rPr>
        <w:t>파일명으</w:t>
      </w:r>
      <w:r w:rsidR="009C32FA">
        <w:rPr>
          <w:rFonts w:hint="eastAsia"/>
        </w:rPr>
        <w:t xml:space="preserve">로 </w:t>
      </w:r>
      <w:r w:rsidR="009C32FA">
        <w:t xml:space="preserve">binary </w:t>
      </w:r>
      <w:r w:rsidR="002D2F6F">
        <w:rPr>
          <w:rFonts w:hint="eastAsia"/>
        </w:rPr>
        <w:t>형태</w:t>
      </w:r>
      <w:r w:rsidR="009C32FA">
        <w:rPr>
          <w:rFonts w:hint="eastAsia"/>
        </w:rPr>
        <w:t xml:space="preserve"> 객체 저장</w:t>
      </w:r>
    </w:p>
    <w:p w14:paraId="7AD3CA94" w14:textId="255707E6" w:rsidR="00CE7A93" w:rsidRDefault="00CE7A93">
      <w:pPr>
        <w:overflowPunct/>
        <w:autoSpaceDE/>
        <w:autoSpaceDN/>
        <w:adjustRightInd/>
        <w:textAlignment w:val="auto"/>
      </w:pPr>
      <w:r>
        <w:br w:type="page"/>
      </w:r>
    </w:p>
    <w:p w14:paraId="16D6BA87" w14:textId="77777777" w:rsidR="009C5091" w:rsidRPr="00781DC2" w:rsidRDefault="009C5091" w:rsidP="00781DC2">
      <w:pPr>
        <w:overflowPunct/>
        <w:autoSpaceDE/>
        <w:autoSpaceDN/>
        <w:adjustRightInd/>
        <w:textAlignment w:val="auto"/>
      </w:pPr>
    </w:p>
    <w:p w14:paraId="3D3CC4CA" w14:textId="7C8FAB7C" w:rsidR="009C5091" w:rsidRDefault="009C5091" w:rsidP="004F13D0">
      <w:pPr>
        <w:pStyle w:val="aff"/>
        <w:numPr>
          <w:ilvl w:val="1"/>
          <w:numId w:val="1"/>
        </w:numPr>
        <w:ind w:leftChars="0"/>
        <w:rPr>
          <w:lang w:val="en-GB"/>
        </w:rPr>
      </w:pPr>
      <w:r>
        <w:rPr>
          <w:lang w:val="en-GB"/>
        </w:rPr>
        <w:t>Prediction mode</w:t>
      </w:r>
      <w:r w:rsidR="00923ACE">
        <w:rPr>
          <w:lang w:val="en-GB"/>
        </w:rPr>
        <w:t xml:space="preserve">l </w:t>
      </w:r>
      <w:proofErr w:type="spellStart"/>
      <w:r w:rsidR="00923ACE">
        <w:rPr>
          <w:lang w:val="en-GB"/>
        </w:rPr>
        <w:t>precess</w:t>
      </w:r>
      <w:proofErr w:type="spellEnd"/>
    </w:p>
    <w:p w14:paraId="386150BC" w14:textId="0F625461" w:rsidR="00433AE0" w:rsidRPr="00B6626A" w:rsidRDefault="00544533" w:rsidP="00B6626A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 xml:space="preserve">필수 </w:t>
      </w:r>
      <w:proofErr w:type="spellStart"/>
      <w:r>
        <w:rPr>
          <w:rFonts w:hint="eastAsia"/>
          <w:lang w:val="en-GB"/>
        </w:rPr>
        <w:t>페케지</w:t>
      </w:r>
      <w:proofErr w:type="spellEnd"/>
      <w:r>
        <w:rPr>
          <w:rFonts w:hint="eastAsia"/>
          <w:lang w:val="en-GB"/>
        </w:rPr>
        <w:t xml:space="preserve"> </w:t>
      </w:r>
      <w:r>
        <w:rPr>
          <w:lang w:val="en-GB"/>
        </w:rPr>
        <w:t>import</w:t>
      </w:r>
      <w:r w:rsidR="00B6626A">
        <w:rPr>
          <w:lang w:val="en-GB"/>
        </w:rPr>
        <w:t xml:space="preserve"> (3.1.1 </w:t>
      </w:r>
      <w:r w:rsidR="00B6626A">
        <w:rPr>
          <w:rFonts w:hint="eastAsia"/>
          <w:lang w:val="en-GB"/>
        </w:rPr>
        <w:t>참고)</w:t>
      </w:r>
    </w:p>
    <w:p w14:paraId="6E364A41" w14:textId="2E03BC2B" w:rsidR="007653E7" w:rsidRPr="004850EA" w:rsidRDefault="007653E7" w:rsidP="00B47622">
      <w:pPr>
        <w:pStyle w:val="aff"/>
        <w:ind w:leftChars="0" w:left="1840"/>
        <w:rPr>
          <w:lang w:val="en-GB"/>
        </w:rPr>
      </w:pPr>
      <w:r w:rsidRPr="004850EA">
        <w:rPr>
          <w:lang w:val="en-GB"/>
        </w:rPr>
        <w:tab/>
      </w:r>
    </w:p>
    <w:p w14:paraId="3B339757" w14:textId="2257F22D" w:rsidR="00A774E2" w:rsidRPr="00B6626A" w:rsidRDefault="004638CD" w:rsidP="00B6626A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데이터 생</w:t>
      </w:r>
      <w:r w:rsidR="002B405A">
        <w:rPr>
          <w:rFonts w:hint="eastAsia"/>
          <w:lang w:val="en-GB"/>
        </w:rPr>
        <w:t>성</w:t>
      </w:r>
      <w:r w:rsidR="00B6626A">
        <w:rPr>
          <w:rFonts w:hint="eastAsia"/>
          <w:lang w:val="en-GB"/>
        </w:rPr>
        <w:t xml:space="preserve"> </w:t>
      </w:r>
      <w:r w:rsidR="00B6626A">
        <w:rPr>
          <w:lang w:val="en-GB"/>
        </w:rPr>
        <w:t xml:space="preserve">(3.1.2 </w:t>
      </w:r>
      <w:r w:rsidR="00B6626A">
        <w:rPr>
          <w:rFonts w:hint="eastAsia"/>
          <w:lang w:val="en-GB"/>
        </w:rPr>
        <w:t>참고</w:t>
      </w:r>
      <w:r w:rsidR="00B6626A">
        <w:rPr>
          <w:lang w:val="en-GB"/>
        </w:rPr>
        <w:t>)</w:t>
      </w:r>
    </w:p>
    <w:p w14:paraId="5D18E788" w14:textId="77777777" w:rsidR="002B405A" w:rsidRDefault="002B405A" w:rsidP="002B405A">
      <w:pPr>
        <w:pStyle w:val="aff"/>
        <w:ind w:leftChars="0" w:left="1418"/>
        <w:rPr>
          <w:lang w:val="en-GB"/>
        </w:rPr>
      </w:pPr>
    </w:p>
    <w:p w14:paraId="5D48100F" w14:textId="66187DE7" w:rsidR="002B405A" w:rsidRDefault="00CE7A93" w:rsidP="007653E7">
      <w:pPr>
        <w:pStyle w:val="aff"/>
        <w:numPr>
          <w:ilvl w:val="2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예측</w:t>
      </w:r>
      <w:r w:rsidR="00D919DE">
        <w:rPr>
          <w:rFonts w:hint="eastAsia"/>
          <w:lang w:val="en-GB"/>
        </w:rPr>
        <w:t xml:space="preserve"> 데이터</w:t>
      </w:r>
      <w:r w:rsidR="00D919DE">
        <w:rPr>
          <w:lang w:val="en-GB"/>
        </w:rPr>
        <w:t xml:space="preserve"> </w:t>
      </w:r>
      <w:r w:rsidR="00D919DE">
        <w:rPr>
          <w:rFonts w:hint="eastAsia"/>
          <w:lang w:val="en-GB"/>
        </w:rPr>
        <w:t>생성</w:t>
      </w:r>
    </w:p>
    <w:p w14:paraId="08FCE3CB" w14:textId="20AEBB73" w:rsidR="002223BA" w:rsidRDefault="002223BA" w:rsidP="005B059F">
      <w:pPr>
        <w:pStyle w:val="aff"/>
        <w:ind w:leftChars="0" w:left="1418"/>
        <w:rPr>
          <w:lang w:val="en-GB"/>
        </w:rPr>
      </w:pPr>
      <w:r w:rsidRPr="002223BA">
        <w:rPr>
          <w:noProof/>
          <w:lang w:val="en-GB"/>
        </w:rPr>
        <w:drawing>
          <wp:inline distT="0" distB="0" distL="0" distR="0" wp14:anchorId="40EB57AE" wp14:editId="45A3031D">
            <wp:extent cx="8025263" cy="1318437"/>
            <wp:effectExtent l="0" t="0" r="1270" b="2540"/>
            <wp:docPr id="34" name="그림 3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화면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85416" cy="13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091" w14:textId="77777777" w:rsidR="002223BA" w:rsidRDefault="002223BA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FCF59A5" w14:textId="77777777" w:rsidR="005B059F" w:rsidRDefault="005B059F" w:rsidP="005B059F">
      <w:pPr>
        <w:pStyle w:val="aff"/>
        <w:ind w:leftChars="0" w:left="1418"/>
        <w:rPr>
          <w:lang w:val="en-GB"/>
        </w:rPr>
      </w:pPr>
    </w:p>
    <w:p w14:paraId="21391268" w14:textId="2ED3D261" w:rsidR="00A774E2" w:rsidRPr="00474E2E" w:rsidRDefault="00474E2E" w:rsidP="007653E7">
      <w:pPr>
        <w:pStyle w:val="aff"/>
        <w:numPr>
          <w:ilvl w:val="2"/>
          <w:numId w:val="1"/>
        </w:numPr>
        <w:ind w:leftChars="0"/>
        <w:rPr>
          <w:lang w:val="en-GB"/>
        </w:rPr>
      </w:pPr>
      <w:proofErr w:type="spellStart"/>
      <w:r>
        <w:rPr>
          <w:lang w:val="en-GB"/>
        </w:rPr>
        <w:t>Predic</w:t>
      </w:r>
      <w:r>
        <w:t>tion</w:t>
      </w:r>
      <w:proofErr w:type="spellEnd"/>
    </w:p>
    <w:p w14:paraId="0F3A9A6C" w14:textId="23529D3A" w:rsidR="00474E2E" w:rsidRPr="00474E2E" w:rsidRDefault="00DB3D19" w:rsidP="00474E2E">
      <w:pPr>
        <w:pStyle w:val="aff"/>
        <w:ind w:leftChars="0" w:left="1418"/>
        <w:rPr>
          <w:lang w:val="en-GB"/>
        </w:rPr>
      </w:pPr>
      <w:r w:rsidRPr="00DB3D19">
        <w:rPr>
          <w:noProof/>
        </w:rPr>
        <w:drawing>
          <wp:inline distT="0" distB="0" distL="0" distR="0" wp14:anchorId="33667BDC" wp14:editId="02865573">
            <wp:extent cx="8176438" cy="2197082"/>
            <wp:effectExtent l="0" t="0" r="2540" b="63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05273" cy="22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287C" w14:textId="521DBD23" w:rsidR="00474E2E" w:rsidRDefault="00DB3D19" w:rsidP="00787CD5">
      <w:pPr>
        <w:pStyle w:val="aff"/>
        <w:numPr>
          <w:ilvl w:val="3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 xml:space="preserve">학습된 </w:t>
      </w:r>
      <w:r w:rsidR="00787CD5">
        <w:rPr>
          <w:rFonts w:hint="eastAsia"/>
          <w:lang w:val="en-GB"/>
        </w:rPr>
        <w:t xml:space="preserve">모델 </w:t>
      </w:r>
      <w:r>
        <w:rPr>
          <w:rFonts w:hint="eastAsia"/>
          <w:lang w:val="en-GB"/>
        </w:rPr>
        <w:t>l</w:t>
      </w:r>
      <w:r>
        <w:rPr>
          <w:lang w:val="en-GB"/>
        </w:rPr>
        <w:t>oad</w:t>
      </w:r>
    </w:p>
    <w:p w14:paraId="59EDCBE5" w14:textId="25CE17E2" w:rsidR="00D41EA5" w:rsidRDefault="003F3648" w:rsidP="00D41EA5">
      <w:pPr>
        <w:pStyle w:val="aff"/>
        <w:numPr>
          <w:ilvl w:val="0"/>
          <w:numId w:val="37"/>
        </w:numPr>
        <w:ind w:leftChars="0"/>
        <w:rPr>
          <w:lang w:val="en-GB"/>
        </w:rPr>
      </w:pPr>
      <w:r>
        <w:rPr>
          <w:rFonts w:hint="eastAsia"/>
          <w:lang w:val="en-GB"/>
        </w:rPr>
        <w:t xml:space="preserve">모델 버전과 </w:t>
      </w:r>
      <w:r>
        <w:rPr>
          <w:lang w:val="en-GB"/>
        </w:rPr>
        <w:t xml:space="preserve">epoch </w:t>
      </w:r>
      <w:r>
        <w:rPr>
          <w:rFonts w:hint="eastAsia"/>
          <w:lang w:val="en-GB"/>
        </w:rPr>
        <w:t xml:space="preserve">값을 받아 학습된 모델을 </w:t>
      </w:r>
      <w:r w:rsidR="00E421E4">
        <w:rPr>
          <w:rFonts w:hint="eastAsia"/>
          <w:lang w:val="en-GB"/>
        </w:rPr>
        <w:t>l</w:t>
      </w:r>
      <w:r w:rsidR="00E421E4">
        <w:rPr>
          <w:lang w:val="en-GB"/>
        </w:rPr>
        <w:t xml:space="preserve">oad </w:t>
      </w:r>
      <w:r w:rsidR="00E421E4">
        <w:rPr>
          <w:rFonts w:hint="eastAsia"/>
          <w:lang w:val="en-GB"/>
        </w:rPr>
        <w:t>한다.</w:t>
      </w:r>
    </w:p>
    <w:p w14:paraId="4EA5B1A5" w14:textId="44617207" w:rsidR="00F66EC0" w:rsidRDefault="00F66EC0" w:rsidP="00787CD5">
      <w:pPr>
        <w:pStyle w:val="aff"/>
        <w:numPr>
          <w:ilvl w:val="3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예측 실행</w:t>
      </w:r>
    </w:p>
    <w:p w14:paraId="69605AB8" w14:textId="3D78FD2D" w:rsidR="00BE54FD" w:rsidRDefault="00650098" w:rsidP="00BE54FD">
      <w:pPr>
        <w:pStyle w:val="aff"/>
        <w:numPr>
          <w:ilvl w:val="0"/>
          <w:numId w:val="37"/>
        </w:numPr>
        <w:ind w:leftChars="0"/>
        <w:rPr>
          <w:lang w:val="en-GB"/>
        </w:rPr>
      </w:pPr>
      <w:r>
        <w:rPr>
          <w:rFonts w:hint="eastAsia"/>
          <w:lang w:val="en-GB"/>
        </w:rPr>
        <w:t>데이터를 입력 받아,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공격 데이터와 </w:t>
      </w:r>
      <w:r w:rsidR="00781415">
        <w:rPr>
          <w:rFonts w:hint="eastAsia"/>
          <w:lang w:val="en-GB"/>
        </w:rPr>
        <w:t xml:space="preserve">일반 데이터의 </w:t>
      </w:r>
      <w:r w:rsidR="00781415">
        <w:rPr>
          <w:lang w:val="en-GB"/>
        </w:rPr>
        <w:t>index</w:t>
      </w:r>
      <w:proofErr w:type="spellStart"/>
      <w:r w:rsidR="00781415">
        <w:rPr>
          <w:rFonts w:hint="eastAsia"/>
          <w:lang w:val="en-GB"/>
        </w:rPr>
        <w:t>를</w:t>
      </w:r>
      <w:proofErr w:type="spellEnd"/>
      <w:r w:rsidR="00781415">
        <w:rPr>
          <w:rFonts w:hint="eastAsia"/>
          <w:lang w:val="en-GB"/>
        </w:rPr>
        <w:t xml:space="preserve"> </w:t>
      </w:r>
      <w:r w:rsidR="00781415">
        <w:rPr>
          <w:lang w:val="en-GB"/>
        </w:rPr>
        <w:t>list</w:t>
      </w:r>
      <w:r w:rsidR="00781415">
        <w:rPr>
          <w:rFonts w:hint="eastAsia"/>
          <w:lang w:val="en-GB"/>
        </w:rPr>
        <w:t>로 반환한다.</w:t>
      </w:r>
    </w:p>
    <w:p w14:paraId="4DFD3C00" w14:textId="34718791" w:rsidR="00F66EC0" w:rsidRDefault="00F66EC0" w:rsidP="00787CD5">
      <w:pPr>
        <w:pStyle w:val="aff"/>
        <w:numPr>
          <w:ilvl w:val="3"/>
          <w:numId w:val="1"/>
        </w:numPr>
        <w:ind w:leftChars="0"/>
        <w:rPr>
          <w:lang w:val="en-GB"/>
        </w:rPr>
      </w:pPr>
      <w:r>
        <w:rPr>
          <w:rFonts w:hint="eastAsia"/>
          <w:lang w:val="en-GB"/>
        </w:rPr>
        <w:t>모델 평가</w:t>
      </w:r>
    </w:p>
    <w:p w14:paraId="026AA0A5" w14:textId="5696CB83" w:rsidR="00781415" w:rsidRDefault="006D0C6B" w:rsidP="00781415">
      <w:pPr>
        <w:pStyle w:val="aff"/>
        <w:numPr>
          <w:ilvl w:val="0"/>
          <w:numId w:val="37"/>
        </w:numPr>
        <w:ind w:leftChars="0"/>
        <w:rPr>
          <w:lang w:val="en-GB"/>
        </w:rPr>
      </w:pPr>
      <w:r>
        <w:rPr>
          <w:rFonts w:hint="eastAsia"/>
          <w:lang w:val="en-GB"/>
        </w:rPr>
        <w:t>공격과 일반(</w:t>
      </w:r>
      <w:r>
        <w:rPr>
          <w:lang w:val="en-GB"/>
        </w:rPr>
        <w:t>‘nor</w:t>
      </w:r>
      <w:r>
        <w:t>ma</w:t>
      </w:r>
      <w:r w:rsidR="0045236A">
        <w:t>l</w:t>
      </w:r>
      <w:r>
        <w:t>’)</w:t>
      </w:r>
      <w:r>
        <w:rPr>
          <w:rFonts w:hint="eastAsia"/>
        </w:rPr>
        <w:t>에 대한 입력 데이터의 라벨이 있는 경우,</w:t>
      </w:r>
      <w:r>
        <w:t xml:space="preserve"> </w:t>
      </w:r>
      <w:r>
        <w:rPr>
          <w:rFonts w:hint="eastAsia"/>
        </w:rPr>
        <w:t xml:space="preserve">예측 </w:t>
      </w:r>
      <w:r w:rsidR="00DF0333">
        <w:rPr>
          <w:rFonts w:hint="eastAsia"/>
        </w:rPr>
        <w:t>모델</w:t>
      </w:r>
      <w:r w:rsidR="00FE550D">
        <w:rPr>
          <w:rFonts w:hint="eastAsia"/>
        </w:rPr>
        <w:t>의</w:t>
      </w:r>
      <w:r w:rsidR="00DF0333">
        <w:rPr>
          <w:rFonts w:hint="eastAsia"/>
        </w:rPr>
        <w:t xml:space="preserve"> a</w:t>
      </w:r>
      <w:r w:rsidR="00DF0333">
        <w:t xml:space="preserve">ccuracy, </w:t>
      </w:r>
      <w:proofErr w:type="spellStart"/>
      <w:r w:rsidR="00DF0333">
        <w:t>precison</w:t>
      </w:r>
      <w:proofErr w:type="spellEnd"/>
      <w:r w:rsidR="00DF0333">
        <w:t>, recall, f1_score</w:t>
      </w:r>
      <w:r w:rsidR="00FE550D">
        <w:rPr>
          <w:rFonts w:hint="eastAsia"/>
        </w:rPr>
        <w:t>를 출력한다.</w:t>
      </w:r>
      <w:r>
        <w:t>l</w:t>
      </w:r>
    </w:p>
    <w:p w14:paraId="1205EB93" w14:textId="303BDDDC" w:rsidR="00623DEF" w:rsidRDefault="00623DEF">
      <w:pPr>
        <w:overflowPunct/>
        <w:autoSpaceDE/>
        <w:autoSpaceDN/>
        <w:adjustRightInd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3BB0184" w14:textId="77777777" w:rsidR="00BD0E87" w:rsidRPr="00855AA3" w:rsidRDefault="00BD0E87" w:rsidP="00855AA3">
      <w:pPr>
        <w:overflowPunct/>
        <w:autoSpaceDE/>
        <w:autoSpaceDN/>
        <w:adjustRightInd/>
        <w:textAlignment w:val="auto"/>
        <w:rPr>
          <w:lang w:val="en-GB"/>
        </w:rPr>
      </w:pPr>
    </w:p>
    <w:p w14:paraId="082B1469" w14:textId="77777777" w:rsidR="00D84324" w:rsidRDefault="005F1742" w:rsidP="002B405A">
      <w:pPr>
        <w:pStyle w:val="10"/>
        <w:keepLines w:val="0"/>
        <w:widowControl w:val="0"/>
        <w:numPr>
          <w:ilvl w:val="0"/>
          <w:numId w:val="33"/>
        </w:numPr>
        <w:wordWrap w:val="0"/>
        <w:overflowPunct/>
        <w:adjustRightInd/>
        <w:spacing w:before="0" w:after="0" w:line="240" w:lineRule="auto"/>
        <w:jc w:val="both"/>
        <w:textAlignment w:val="auto"/>
        <w:rPr>
          <w:rFonts w:ascii="맑은 고딕" w:hAnsi="맑은 고딕"/>
          <w:szCs w:val="24"/>
          <w:lang w:eastAsia="ko-KR"/>
        </w:rPr>
      </w:pPr>
      <w:bookmarkStart w:id="5" w:name="_Trouble_shooting"/>
      <w:bookmarkStart w:id="6" w:name="_Toc85038871"/>
      <w:bookmarkEnd w:id="5"/>
      <w:r w:rsidRPr="00B32B7B">
        <w:rPr>
          <w:rFonts w:ascii="맑은 고딕" w:hAnsi="맑은 고딕" w:hint="eastAsia"/>
          <w:szCs w:val="24"/>
          <w:lang w:eastAsia="ko-KR"/>
        </w:rPr>
        <w:t>T</w:t>
      </w:r>
      <w:r w:rsidRPr="00B32B7B">
        <w:rPr>
          <w:rFonts w:ascii="맑은 고딕" w:hAnsi="맑은 고딕"/>
          <w:szCs w:val="24"/>
          <w:lang w:eastAsia="ko-KR"/>
        </w:rPr>
        <w:t>rouble shooting</w:t>
      </w:r>
      <w:bookmarkEnd w:id="6"/>
    </w:p>
    <w:p w14:paraId="5391C984" w14:textId="02F8470E" w:rsidR="00D84324" w:rsidRPr="00E518C8" w:rsidRDefault="00496192" w:rsidP="00DC5229">
      <w:pPr>
        <w:pStyle w:val="aff"/>
        <w:numPr>
          <w:ilvl w:val="2"/>
          <w:numId w:val="31"/>
        </w:numPr>
        <w:ind w:leftChars="0"/>
        <w:rPr>
          <w:lang w:val="en-GB"/>
        </w:rPr>
      </w:pPr>
      <w:r w:rsidRPr="009F7C32">
        <w:rPr>
          <w:lang w:val="en-GB"/>
        </w:rPr>
        <w:br w:type="page"/>
      </w:r>
      <w:r w:rsidR="00D84324" w:rsidRPr="00E518C8">
        <w:rPr>
          <w:lang w:val="en-GB" w:eastAsia="x-none"/>
        </w:rPr>
        <w:lastRenderedPageBreak/>
        <w:br w:type="page"/>
      </w:r>
    </w:p>
    <w:p w14:paraId="1AECA632" w14:textId="77777777" w:rsidR="00D84324" w:rsidRPr="00D84324" w:rsidRDefault="00D84324" w:rsidP="00D84324">
      <w:pPr>
        <w:rPr>
          <w:lang w:val="en-GB" w:eastAsia="x-none"/>
        </w:rPr>
      </w:pPr>
    </w:p>
    <w:p w14:paraId="03B08C75" w14:textId="69B6B66B" w:rsidR="00DA5048" w:rsidRPr="000D67FD" w:rsidRDefault="00E62F37" w:rsidP="00D84324">
      <w:pPr>
        <w:pStyle w:val="10"/>
        <w:keepLines w:val="0"/>
        <w:widowControl w:val="0"/>
        <w:wordWrap w:val="0"/>
        <w:overflowPunct/>
        <w:adjustRightInd/>
        <w:spacing w:before="0" w:after="0" w:line="240" w:lineRule="auto"/>
        <w:jc w:val="both"/>
        <w:textAlignment w:val="auto"/>
        <w:rPr>
          <w:rFonts w:ascii="맑은 고딕" w:hAnsi="맑은 고딕"/>
          <w:szCs w:val="24"/>
          <w:lang w:eastAsia="ko-KR"/>
        </w:rPr>
      </w:pPr>
      <w:bookmarkStart w:id="7" w:name="_Toc85038872"/>
      <w:r>
        <w:rPr>
          <w:rFonts w:ascii="맑은 고딕" w:hAnsi="맑은 고딕" w:hint="eastAsia"/>
          <w:szCs w:val="24"/>
          <w:lang w:eastAsia="ko-KR"/>
        </w:rPr>
        <w:t>r</w:t>
      </w:r>
      <w:r>
        <w:rPr>
          <w:rFonts w:ascii="맑은 고딕" w:hAnsi="맑은 고딕"/>
          <w:szCs w:val="24"/>
          <w:lang w:eastAsia="ko-KR"/>
        </w:rPr>
        <w:t>eference</w:t>
      </w:r>
      <w:bookmarkEnd w:id="7"/>
      <w:r w:rsidR="00A436E7">
        <w:rPr>
          <w:rFonts w:ascii="맑은 고딕" w:hAnsi="맑은 고딕" w:hint="eastAsia"/>
          <w:szCs w:val="24"/>
          <w:lang w:eastAsia="ko-KR"/>
        </w:rPr>
        <w:t xml:space="preserve"> </w:t>
      </w:r>
    </w:p>
    <w:p w14:paraId="065EEF7F" w14:textId="77777777" w:rsidR="007F21CA" w:rsidRPr="00F878D7" w:rsidRDefault="007F21CA" w:rsidP="007F21CA">
      <w:pPr>
        <w:ind w:right="220"/>
        <w:rPr>
          <w:rFonts w:ascii="Times New Roman"/>
          <w:color w:val="222222"/>
          <w:shd w:val="clear" w:color="auto" w:fill="FFFFFF"/>
        </w:rPr>
      </w:pPr>
    </w:p>
    <w:p w14:paraId="03168A0C" w14:textId="522229F1" w:rsidR="007F21CA" w:rsidRDefault="007F21CA" w:rsidP="001F3EE9">
      <w:pPr>
        <w:pStyle w:val="aff"/>
        <w:widowControl w:val="0"/>
        <w:numPr>
          <w:ilvl w:val="0"/>
          <w:numId w:val="32"/>
        </w:numPr>
        <w:overflowPunct/>
        <w:adjustRightInd/>
        <w:spacing w:line="384" w:lineRule="auto"/>
        <w:ind w:leftChars="0" w:left="510" w:right="220" w:hanging="510"/>
        <w:textAlignment w:val="auto"/>
        <w:rPr>
          <w:rStyle w:val="afff8"/>
          <w:rFonts w:eastAsia="맑은 고딕"/>
          <w:sz w:val="20"/>
        </w:rPr>
      </w:pPr>
      <w:bookmarkStart w:id="8" w:name="_Ref71536449"/>
      <w:r w:rsidRPr="0006743B">
        <w:rPr>
          <w:rStyle w:val="afff8"/>
          <w:rFonts w:eastAsia="맑은 고딕"/>
          <w:sz w:val="20"/>
        </w:rPr>
        <w:t xml:space="preserve"> </w:t>
      </w:r>
      <w:r w:rsidR="00AE56B8">
        <w:rPr>
          <w:rStyle w:val="afff8"/>
          <w:rFonts w:eastAsia="맑은 고딕"/>
          <w:sz w:val="20"/>
        </w:rPr>
        <w:tab/>
      </w:r>
      <w:bookmarkStart w:id="9" w:name="_Ref81495139"/>
      <w:proofErr w:type="spellStart"/>
      <w:r w:rsidR="00771399">
        <w:rPr>
          <w:rFonts w:cs="Helvetica"/>
        </w:rPr>
        <w:t>Fura</w:t>
      </w:r>
      <w:r w:rsidR="00552D2D" w:rsidRPr="00945C96">
        <w:rPr>
          <w:rFonts w:cs="Helvetica"/>
        </w:rPr>
        <w:t>o</w:t>
      </w:r>
      <w:proofErr w:type="spellEnd"/>
      <w:r w:rsidR="00552D2D" w:rsidRPr="00945C96">
        <w:rPr>
          <w:rFonts w:cs="Helvetica"/>
        </w:rPr>
        <w:t xml:space="preserve">, S., et al. (2007). "An enhanced self-organizing incremental neural network for online unsupervised learning." </w:t>
      </w:r>
      <w:r w:rsidR="00552D2D" w:rsidRPr="00945C96">
        <w:rPr>
          <w:rFonts w:cs="Helvetica"/>
          <w:u w:val="single"/>
        </w:rPr>
        <w:t>Neural networks</w:t>
      </w:r>
      <w:r w:rsidR="00552D2D" w:rsidRPr="00945C96">
        <w:rPr>
          <w:rFonts w:cs="Helvetica"/>
        </w:rPr>
        <w:t xml:space="preserve"> 20(8): 893-903</w:t>
      </w:r>
      <w:bookmarkEnd w:id="8"/>
      <w:bookmarkEnd w:id="9"/>
    </w:p>
    <w:p w14:paraId="177D843F" w14:textId="77777777" w:rsidR="00A50C64" w:rsidRPr="00A50C64" w:rsidRDefault="00AE56B8" w:rsidP="001F3EE9">
      <w:pPr>
        <w:pStyle w:val="aff"/>
        <w:widowControl w:val="0"/>
        <w:numPr>
          <w:ilvl w:val="0"/>
          <w:numId w:val="32"/>
        </w:numPr>
        <w:overflowPunct/>
        <w:adjustRightInd/>
        <w:spacing w:line="384" w:lineRule="auto"/>
        <w:ind w:leftChars="0" w:left="510" w:right="220" w:hanging="510"/>
        <w:textAlignment w:val="auto"/>
        <w:rPr>
          <w:smallCaps/>
          <w:color w:val="000000" w:themeColor="text1"/>
        </w:rPr>
      </w:pPr>
      <w:r>
        <w:rPr>
          <w:rStyle w:val="afff8"/>
          <w:rFonts w:eastAsia="맑은 고딕"/>
          <w:sz w:val="20"/>
        </w:rPr>
        <w:t xml:space="preserve"> </w:t>
      </w:r>
      <w:r>
        <w:rPr>
          <w:rStyle w:val="afff8"/>
          <w:rFonts w:eastAsia="맑은 고딕"/>
          <w:sz w:val="20"/>
        </w:rPr>
        <w:tab/>
      </w:r>
      <w:bookmarkStart w:id="10" w:name="_Ref81496216"/>
      <w:proofErr w:type="spellStart"/>
      <w:r w:rsidR="000752B8">
        <w:rPr>
          <w:rFonts w:cs="Helvetica"/>
        </w:rPr>
        <w:t>Furao</w:t>
      </w:r>
      <w:proofErr w:type="spellEnd"/>
      <w:r w:rsidR="00771399" w:rsidRPr="00AC6530">
        <w:rPr>
          <w:rFonts w:cs="Helvetica"/>
        </w:rPr>
        <w:t xml:space="preserve">, S. and O. Hasegawa (2006). "An incremental network for on-line unsupervised classification and topology learning." </w:t>
      </w:r>
      <w:r w:rsidR="00771399" w:rsidRPr="00AC6530">
        <w:rPr>
          <w:rFonts w:cs="Helvetica"/>
          <w:u w:val="single"/>
        </w:rPr>
        <w:t>Neural networks</w:t>
      </w:r>
      <w:r w:rsidR="00771399" w:rsidRPr="00AC6530">
        <w:rPr>
          <w:rFonts w:cs="Helvetica"/>
        </w:rPr>
        <w:t xml:space="preserve"> 19(1): 90-10</w:t>
      </w:r>
      <w:r w:rsidR="000362C1">
        <w:rPr>
          <w:rFonts w:cs="Helvetica"/>
        </w:rPr>
        <w:t>6</w:t>
      </w:r>
      <w:r w:rsidR="00146F07">
        <w:rPr>
          <w:rFonts w:cs="Helvetica"/>
        </w:rPr>
        <w:t xml:space="preserve"> </w:t>
      </w:r>
    </w:p>
    <w:p w14:paraId="74742515" w14:textId="6A85A9FD" w:rsidR="001F3EE9" w:rsidRPr="00AC6530" w:rsidRDefault="00A50C64" w:rsidP="001F3EE9">
      <w:pPr>
        <w:pStyle w:val="aff"/>
        <w:widowControl w:val="0"/>
        <w:numPr>
          <w:ilvl w:val="0"/>
          <w:numId w:val="32"/>
        </w:numPr>
        <w:overflowPunct/>
        <w:adjustRightInd/>
        <w:spacing w:line="384" w:lineRule="auto"/>
        <w:ind w:leftChars="0" w:left="510" w:right="220" w:hanging="510"/>
        <w:textAlignment w:val="auto"/>
        <w:rPr>
          <w:rStyle w:val="afff8"/>
          <w:rFonts w:eastAsia="맑은 고딕"/>
          <w:sz w:val="20"/>
        </w:rPr>
      </w:pPr>
      <w:r>
        <w:rPr>
          <w:rFonts w:cs="Helvetica"/>
        </w:rPr>
        <w:t xml:space="preserve">   </w:t>
      </w:r>
      <w:r w:rsidR="00146F07">
        <w:rPr>
          <w:rFonts w:cs="Helvetica"/>
        </w:rPr>
        <w:t xml:space="preserve">ESOINN </w:t>
      </w:r>
      <w:proofErr w:type="spellStart"/>
      <w:r w:rsidR="00146F07">
        <w:rPr>
          <w:rFonts w:cs="Helvetica"/>
        </w:rPr>
        <w:t>github</w:t>
      </w:r>
      <w:proofErr w:type="spellEnd"/>
      <w:r w:rsidR="00146F07">
        <w:rPr>
          <w:rFonts w:cs="Helvetica"/>
        </w:rPr>
        <w:t xml:space="preserve"> </w:t>
      </w:r>
      <w:r w:rsidR="00146F07" w:rsidRPr="00146F07">
        <w:rPr>
          <w:rFonts w:cs="Helvetica"/>
        </w:rPr>
        <w:t>https://github.com/huagc/ESoinn.git</w:t>
      </w:r>
      <w:bookmarkEnd w:id="10"/>
    </w:p>
    <w:p w14:paraId="18E138EC" w14:textId="77777777" w:rsidR="00552D2D" w:rsidRPr="0006743B" w:rsidRDefault="00552D2D" w:rsidP="00AC6530">
      <w:pPr>
        <w:pStyle w:val="aff"/>
        <w:widowControl w:val="0"/>
        <w:overflowPunct/>
        <w:adjustRightInd/>
        <w:spacing w:line="384" w:lineRule="auto"/>
        <w:ind w:leftChars="0" w:left="510" w:right="220"/>
        <w:textAlignment w:val="auto"/>
        <w:rPr>
          <w:rStyle w:val="afff8"/>
          <w:rFonts w:eastAsia="맑은 고딕"/>
          <w:sz w:val="20"/>
        </w:rPr>
      </w:pPr>
    </w:p>
    <w:p w14:paraId="488B5A0A" w14:textId="77777777" w:rsidR="00B358BB" w:rsidRPr="00975BAA" w:rsidRDefault="00B358BB" w:rsidP="00522D48">
      <w:pPr>
        <w:rPr>
          <w:sz w:val="16"/>
          <w:szCs w:val="16"/>
          <w:lang w:val="en-GB"/>
        </w:rPr>
      </w:pPr>
    </w:p>
    <w:sectPr w:rsidR="00B358BB" w:rsidRPr="00975BAA" w:rsidSect="00DA1C0C">
      <w:footerReference w:type="default" r:id="rId26"/>
      <w:pgSz w:w="16840" w:h="11907" w:orient="landscape" w:code="9"/>
      <w:pgMar w:top="1418" w:right="1418" w:bottom="1043" w:left="1418" w:header="720" w:footer="3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F474" w14:textId="77777777" w:rsidR="003257A6" w:rsidRDefault="003257A6">
      <w:r>
        <w:separator/>
      </w:r>
    </w:p>
  </w:endnote>
  <w:endnote w:type="continuationSeparator" w:id="0">
    <w:p w14:paraId="6B6C9D4E" w14:textId="77777777" w:rsidR="003257A6" w:rsidRDefault="003257A6">
      <w:r>
        <w:continuationSeparator/>
      </w:r>
    </w:p>
  </w:endnote>
  <w:endnote w:type="continuationNotice" w:id="1">
    <w:p w14:paraId="48E26F73" w14:textId="77777777" w:rsidR="003257A6" w:rsidRDefault="00325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Serif">
    <w:altName w:val="MS Mincho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">
    <w:altName w:val="﷽﷽﷽﷽﷽﷽﷽﷽ Historic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Omeg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가는각진제목체">
    <w:altName w:val="바탕"/>
    <w:panose1 w:val="020B0604020202020204"/>
    <w:charset w:val="81"/>
    <w:family w:val="roman"/>
    <w:pitch w:val="variable"/>
    <w:sig w:usb0="00000000" w:usb1="29D77CFB" w:usb2="00000010" w:usb3="00000000" w:csb0="00080000" w:csb1="00000000"/>
  </w:font>
  <w:font w:name="Optima">
    <w:altName w:val="﷽﷽﷽﷽﷽﷽﷽羳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ÇÑÄÄ¹ÙÅÁ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Times">
    <w:altName w:val="﷽﷽﷽﷽﷽﷽桹胪ȝk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97F5" w14:textId="77777777" w:rsidR="00EB734C" w:rsidRDefault="00EB734C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xxvii</w:t>
    </w:r>
    <w:r>
      <w:rPr>
        <w:rStyle w:val="a8"/>
      </w:rPr>
      <w:fldChar w:fldCharType="end"/>
    </w:r>
  </w:p>
  <w:p w14:paraId="0BE36A0C" w14:textId="77777777" w:rsidR="00EB734C" w:rsidRDefault="00EB73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C417" w14:textId="77777777" w:rsidR="00EB734C" w:rsidRPr="0036105E" w:rsidRDefault="00EB734C">
    <w:pPr>
      <w:pStyle w:val="a7"/>
      <w:framePr w:h="218" w:hRule="exact" w:wrap="around" w:vAnchor="text" w:hAnchor="page" w:x="5870" w:y="-28"/>
      <w:rPr>
        <w:rStyle w:val="a8"/>
        <w:sz w:val="18"/>
        <w:szCs w:val="18"/>
      </w:rPr>
    </w:pPr>
    <w:r w:rsidRPr="0036105E">
      <w:rPr>
        <w:rStyle w:val="a8"/>
        <w:sz w:val="18"/>
        <w:szCs w:val="18"/>
      </w:rPr>
      <w:fldChar w:fldCharType="begin"/>
    </w:r>
    <w:r w:rsidRPr="0036105E">
      <w:rPr>
        <w:rStyle w:val="a8"/>
        <w:sz w:val="18"/>
        <w:szCs w:val="18"/>
      </w:rPr>
      <w:instrText xml:space="preserve">PAGE  </w:instrText>
    </w:r>
    <w:r w:rsidRPr="0036105E">
      <w:rPr>
        <w:rStyle w:val="a8"/>
        <w:sz w:val="18"/>
        <w:szCs w:val="18"/>
      </w:rPr>
      <w:fldChar w:fldCharType="separate"/>
    </w:r>
    <w:r>
      <w:rPr>
        <w:rStyle w:val="a8"/>
        <w:noProof/>
        <w:sz w:val="18"/>
        <w:szCs w:val="18"/>
      </w:rPr>
      <w:t>３</w:t>
    </w:r>
    <w:r w:rsidRPr="0036105E">
      <w:rPr>
        <w:rStyle w:val="a8"/>
        <w:sz w:val="18"/>
        <w:szCs w:val="18"/>
      </w:rPr>
      <w:fldChar w:fldCharType="end"/>
    </w:r>
  </w:p>
  <w:p w14:paraId="71BF91F3" w14:textId="77777777" w:rsidR="00EB734C" w:rsidRDefault="00EB734C" w:rsidP="001759AC">
    <w:pPr>
      <w:pStyle w:val="a7"/>
      <w:tabs>
        <w:tab w:val="clear" w:pos="8640"/>
        <w:tab w:val="right" w:pos="8647"/>
        <w:tab w:val="right" w:pos="9180"/>
      </w:tabs>
      <w:ind w:right="-1"/>
      <w:rPr>
        <w:rFonts w:ascii="Arial" w:hAnsi="Arial"/>
        <w:b/>
        <w:sz w:val="16"/>
      </w:rPr>
    </w:pPr>
    <w:r>
      <w:rPr>
        <w:rFonts w:ascii="Arial" w:hAnsi="Arial"/>
        <w:b/>
        <w:noProof/>
        <w:sz w:val="16"/>
      </w:rPr>
      <w:drawing>
        <wp:anchor distT="0" distB="0" distL="114300" distR="114300" simplePos="0" relativeHeight="251658244" behindDoc="0" locked="0" layoutInCell="1" allowOverlap="1" wp14:anchorId="46F727D8" wp14:editId="12C06050">
          <wp:simplePos x="0" y="0"/>
          <wp:positionH relativeFrom="page">
            <wp:posOffset>5983605</wp:posOffset>
          </wp:positionH>
          <wp:positionV relativeFrom="page">
            <wp:posOffset>10139045</wp:posOffset>
          </wp:positionV>
          <wp:extent cx="1002030" cy="242570"/>
          <wp:effectExtent l="0" t="0" r="7620" b="5080"/>
          <wp:wrapSquare wrapText="bothSides"/>
          <wp:docPr id="13" name="그림 19" descr="설명: EMB000014fc20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EMB000014fc207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r="22978" b="19191"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4F112F" w14:textId="77777777" w:rsidR="00EB734C" w:rsidRPr="001759AC" w:rsidRDefault="00EB734C" w:rsidP="001759AC">
    <w:pPr>
      <w:pStyle w:val="a7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87948277FA5B4E7C852590E39E6B06AC"/>
      </w:placeholder>
      <w:temporary/>
      <w:showingPlcHdr/>
      <w15:appearance w15:val="hidden"/>
    </w:sdtPr>
    <w:sdtEndPr/>
    <w:sdtContent>
      <w:p w14:paraId="6069CA10" w14:textId="77777777" w:rsidR="00EB734C" w:rsidRDefault="00EB734C">
        <w:pPr>
          <w:pStyle w:val="a7"/>
        </w:pPr>
        <w:r>
          <w:rPr>
            <w:lang w:val="ko-KR"/>
          </w:rPr>
          <w:t>[여기에 입력]</w:t>
        </w:r>
      </w:p>
    </w:sdtContent>
  </w:sdt>
  <w:p w14:paraId="5579BF8C" w14:textId="77777777" w:rsidR="00EB734C" w:rsidRDefault="00EB734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9A94" w14:textId="77777777" w:rsidR="00EB734C" w:rsidRDefault="00EB734C" w:rsidP="00741065">
    <w:pPr>
      <w:pStyle w:val="a7"/>
      <w:tabs>
        <w:tab w:val="clear" w:pos="4320"/>
        <w:tab w:val="clear" w:pos="8640"/>
        <w:tab w:val="center" w:pos="4820"/>
        <w:tab w:val="right" w:pos="9781"/>
      </w:tabs>
      <w:ind w:right="-7"/>
      <w:rPr>
        <w:rFonts w:ascii="Arial" w:hAnsi="Arial"/>
        <w:b/>
        <w:sz w:val="16"/>
      </w:rPr>
    </w:pPr>
    <w:r>
      <w:rPr>
        <w:noProof/>
        <w:sz w:val="16"/>
      </w:rPr>
      <w:drawing>
        <wp:anchor distT="0" distB="0" distL="114300" distR="114300" simplePos="0" relativeHeight="251658245" behindDoc="0" locked="0" layoutInCell="1" allowOverlap="1" wp14:anchorId="6EF8553C" wp14:editId="47EADCD3">
          <wp:simplePos x="0" y="0"/>
          <wp:positionH relativeFrom="page">
            <wp:posOffset>6136005</wp:posOffset>
          </wp:positionH>
          <wp:positionV relativeFrom="page">
            <wp:posOffset>10048875</wp:posOffset>
          </wp:positionV>
          <wp:extent cx="1002030" cy="242570"/>
          <wp:effectExtent l="0" t="0" r="7620" b="5080"/>
          <wp:wrapSquare wrapText="bothSides"/>
          <wp:docPr id="14" name="그림 19" descr="설명: EMB000014fc20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EMB000014fc207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r="22978" b="19191"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ab/>
    </w:r>
    <w:r w:rsidRPr="0036105E">
      <w:rPr>
        <w:rStyle w:val="a8"/>
        <w:sz w:val="18"/>
        <w:szCs w:val="18"/>
      </w:rPr>
      <w:fldChar w:fldCharType="begin"/>
    </w:r>
    <w:r w:rsidRPr="0036105E">
      <w:rPr>
        <w:rStyle w:val="a8"/>
        <w:sz w:val="18"/>
        <w:szCs w:val="18"/>
      </w:rPr>
      <w:instrText xml:space="preserve"> PAGE </w:instrText>
    </w:r>
    <w:r w:rsidRPr="0036105E">
      <w:rPr>
        <w:rStyle w:val="a8"/>
        <w:sz w:val="18"/>
        <w:szCs w:val="18"/>
      </w:rPr>
      <w:fldChar w:fldCharType="separate"/>
    </w:r>
    <w:r>
      <w:rPr>
        <w:rStyle w:val="a8"/>
        <w:noProof/>
        <w:sz w:val="18"/>
        <w:szCs w:val="18"/>
      </w:rPr>
      <w:t>21</w:t>
    </w:r>
    <w:r w:rsidRPr="0036105E">
      <w:rPr>
        <w:rStyle w:val="a8"/>
        <w:sz w:val="18"/>
        <w:szCs w:val="18"/>
      </w:rPr>
      <w:fldChar w:fldCharType="end"/>
    </w:r>
    <w:r>
      <w:rPr>
        <w:sz w:val="16"/>
      </w:rPr>
      <w:tab/>
    </w:r>
  </w:p>
  <w:p w14:paraId="2483260A" w14:textId="77777777" w:rsidR="00EB734C" w:rsidRDefault="00EB734C">
    <w:pPr>
      <w:pStyle w:val="a7"/>
      <w:tabs>
        <w:tab w:val="clear" w:pos="8640"/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14:paraId="5657144A" w14:textId="77777777" w:rsidR="00EB734C" w:rsidRDefault="00EB734C">
    <w:pPr>
      <w:pStyle w:val="a7"/>
    </w:pPr>
  </w:p>
  <w:p w14:paraId="65B23FBC" w14:textId="77777777" w:rsidR="00EB734C" w:rsidRDefault="00EB7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C8C3" w14:textId="77777777" w:rsidR="003257A6" w:rsidRDefault="003257A6">
      <w:r>
        <w:separator/>
      </w:r>
    </w:p>
  </w:footnote>
  <w:footnote w:type="continuationSeparator" w:id="0">
    <w:p w14:paraId="02C8ABB5" w14:textId="77777777" w:rsidR="003257A6" w:rsidRDefault="003257A6">
      <w:r>
        <w:continuationSeparator/>
      </w:r>
    </w:p>
  </w:footnote>
  <w:footnote w:type="continuationNotice" w:id="1">
    <w:p w14:paraId="4E4D605B" w14:textId="77777777" w:rsidR="003257A6" w:rsidRDefault="003257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964B" w14:textId="77777777" w:rsidR="00955DB9" w:rsidRDefault="00955D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0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1326"/>
      <w:gridCol w:w="5666"/>
      <w:gridCol w:w="1660"/>
      <w:gridCol w:w="3538"/>
    </w:tblGrid>
    <w:tr w:rsidR="00EB734C" w:rsidRPr="001B71FE" w14:paraId="6895533A" w14:textId="77777777" w:rsidTr="001C4BC9">
      <w:trPr>
        <w:trHeight w:val="1264"/>
      </w:trPr>
      <w:tc>
        <w:tcPr>
          <w:tcW w:w="2411" w:type="dxa"/>
          <w:vAlign w:val="center"/>
        </w:tcPr>
        <w:p w14:paraId="07236364" w14:textId="77777777" w:rsidR="00EB734C" w:rsidRPr="007F6688" w:rsidRDefault="00EB734C" w:rsidP="00EA470D">
          <w:pPr>
            <w:pStyle w:val="a6"/>
            <w:jc w:val="center"/>
            <w:rPr>
              <w:rFonts w:ascii="맑은 고딕" w:eastAsia="맑은 고딕" w:hAnsi="맑은 고딕" w:cs="맑은 고딕"/>
              <w:lang w:val="en-US" w:eastAsia="ko-KR"/>
            </w:rPr>
          </w:pPr>
          <w:r w:rsidRPr="000D1109">
            <w:rPr>
              <w:noProof/>
              <w:lang w:val="en-US" w:eastAsia="ko-KR"/>
            </w:rPr>
            <w:drawing>
              <wp:anchor distT="0" distB="0" distL="114300" distR="114300" simplePos="0" relativeHeight="251658246" behindDoc="0" locked="0" layoutInCell="1" allowOverlap="1" wp14:anchorId="1125D907" wp14:editId="0F504569">
                <wp:simplePos x="0" y="0"/>
                <wp:positionH relativeFrom="column">
                  <wp:posOffset>-12700</wp:posOffset>
                </wp:positionH>
                <wp:positionV relativeFrom="paragraph">
                  <wp:posOffset>13335</wp:posOffset>
                </wp:positionV>
                <wp:extent cx="1438275" cy="570865"/>
                <wp:effectExtent l="0" t="0" r="9525" b="635"/>
                <wp:wrapNone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26" w:type="dxa"/>
          <w:tcBorders>
            <w:right w:val="nil"/>
          </w:tcBorders>
        </w:tcPr>
        <w:p w14:paraId="73A8BAA8" w14:textId="77777777" w:rsidR="00EB734C" w:rsidRPr="007F6688" w:rsidRDefault="00EB734C" w:rsidP="0093591B">
          <w:pPr>
            <w:pStyle w:val="a6"/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</w:pPr>
        </w:p>
      </w:tc>
      <w:tc>
        <w:tcPr>
          <w:tcW w:w="10864" w:type="dxa"/>
          <w:gridSpan w:val="3"/>
          <w:tcBorders>
            <w:left w:val="nil"/>
          </w:tcBorders>
        </w:tcPr>
        <w:p w14:paraId="2B0DBC3D" w14:textId="73DFF4DA" w:rsidR="00EB734C" w:rsidRDefault="00EA470D" w:rsidP="003C7E74">
          <w:pPr>
            <w:pStyle w:val="a6"/>
            <w:spacing w:line="240" w:lineRule="atLeast"/>
            <w:jc w:val="center"/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</w:pPr>
          <w:r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 xml:space="preserve">HOW TO </w:t>
          </w:r>
          <w:r w:rsidR="003F5C90"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>APLLY</w:t>
          </w:r>
          <w:r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 xml:space="preserve"> </w:t>
          </w:r>
          <w:r w:rsidR="00C653DC"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>ESOINN</w:t>
          </w:r>
          <w:r w:rsidR="003F5C90"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 xml:space="preserve"> to DTI</w:t>
          </w:r>
          <w:r w:rsidR="00EB734C"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 xml:space="preserve"> </w:t>
          </w:r>
        </w:p>
        <w:p w14:paraId="48FB37B7" w14:textId="3F12C478" w:rsidR="00EB734C" w:rsidRPr="007F6688" w:rsidRDefault="00C653DC" w:rsidP="003C7E74">
          <w:pPr>
            <w:pStyle w:val="a6"/>
            <w:spacing w:line="240" w:lineRule="atLeast"/>
            <w:jc w:val="center"/>
            <w:rPr>
              <w:rFonts w:ascii="맑은 고딕" w:eastAsia="맑은 고딕" w:hAnsi="맑은 고딕" w:cs="맑은 고딕"/>
              <w:b/>
              <w:sz w:val="28"/>
              <w:szCs w:val="28"/>
              <w:lang w:val="en-US" w:eastAsia="ko-KR"/>
            </w:rPr>
          </w:pPr>
          <w:r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 xml:space="preserve">ESOINN </w:t>
          </w:r>
          <w:r>
            <w:rPr>
              <w:rFonts w:ascii="맑은 고딕" w:eastAsia="맑은 고딕" w:hAnsi="맑은 고딕" w:cs="맑은 고딕" w:hint="eastAsia"/>
              <w:b/>
              <w:sz w:val="32"/>
              <w:szCs w:val="32"/>
              <w:lang w:val="en-US" w:eastAsia="ko-KR"/>
            </w:rPr>
            <w:t>기반 이상 탐지</w:t>
          </w:r>
          <w:r w:rsidR="00F8371F">
            <w:rPr>
              <w:rFonts w:ascii="맑은 고딕" w:eastAsia="맑은 고딕" w:hAnsi="맑은 고딕" w:cs="맑은 고딕"/>
              <w:b/>
              <w:sz w:val="32"/>
              <w:szCs w:val="32"/>
              <w:lang w:val="en-US" w:eastAsia="ko-KR"/>
            </w:rPr>
            <w:t xml:space="preserve"> </w:t>
          </w:r>
          <w:r w:rsidR="005860C9">
            <w:rPr>
              <w:rFonts w:ascii="맑은 고딕" w:eastAsia="맑은 고딕" w:hAnsi="맑은 고딕" w:cs="맑은 고딕" w:hint="eastAsia"/>
              <w:b/>
              <w:sz w:val="32"/>
              <w:szCs w:val="32"/>
              <w:lang w:val="en-US" w:eastAsia="ko-KR"/>
            </w:rPr>
            <w:t>개발</w:t>
          </w:r>
          <w:r w:rsidR="002F1924">
            <w:rPr>
              <w:rFonts w:ascii="맑은 고딕" w:eastAsia="맑은 고딕" w:hAnsi="맑은 고딕" w:cs="맑은 고딕" w:hint="eastAsia"/>
              <w:b/>
              <w:sz w:val="32"/>
              <w:szCs w:val="32"/>
              <w:lang w:val="en-US" w:eastAsia="ko-KR"/>
            </w:rPr>
            <w:t xml:space="preserve"> </w:t>
          </w:r>
          <w:r w:rsidR="00E43445">
            <w:rPr>
              <w:rFonts w:ascii="맑은 고딕" w:eastAsia="맑은 고딕" w:hAnsi="맑은 고딕" w:cs="맑은 고딕" w:hint="eastAsia"/>
              <w:b/>
              <w:sz w:val="32"/>
              <w:szCs w:val="32"/>
              <w:lang w:val="en-US" w:eastAsia="ko-KR"/>
            </w:rPr>
            <w:t>가이드</w:t>
          </w:r>
        </w:p>
      </w:tc>
    </w:tr>
    <w:tr w:rsidR="00EB734C" w:rsidRPr="001B71FE" w14:paraId="42DFB1E8" w14:textId="77777777" w:rsidTr="001C4BC9">
      <w:trPr>
        <w:trHeight w:val="273"/>
      </w:trPr>
      <w:tc>
        <w:tcPr>
          <w:tcW w:w="9403" w:type="dxa"/>
          <w:gridSpan w:val="3"/>
        </w:tcPr>
        <w:p w14:paraId="43A6B98D" w14:textId="77777777" w:rsidR="00EB734C" w:rsidRPr="007F6688" w:rsidRDefault="00EB734C" w:rsidP="001C4BC9">
          <w:pPr>
            <w:pStyle w:val="a6"/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</w:pPr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 xml:space="preserve">Document </w:t>
          </w:r>
          <w:proofErr w:type="gramStart"/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># :</w:t>
          </w:r>
          <w:proofErr w:type="gramEnd"/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 xml:space="preserve"> </w:t>
          </w:r>
        </w:p>
      </w:tc>
      <w:tc>
        <w:tcPr>
          <w:tcW w:w="1660" w:type="dxa"/>
        </w:tcPr>
        <w:p w14:paraId="6E293C1F" w14:textId="79E283BD" w:rsidR="00EB734C" w:rsidRPr="007F6688" w:rsidRDefault="00EB734C" w:rsidP="002E10E5">
          <w:pPr>
            <w:pStyle w:val="a6"/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</w:pPr>
          <w:proofErr w:type="gramStart"/>
          <w:r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>Version :</w:t>
          </w:r>
          <w:proofErr w:type="gramEnd"/>
          <w:r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 xml:space="preserve"> </w:t>
          </w:r>
          <w:r w:rsidR="00902547"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1</w:t>
          </w:r>
          <w:r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.</w:t>
          </w:r>
          <w:r w:rsidR="00EA470D"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0</w:t>
          </w:r>
        </w:p>
      </w:tc>
      <w:tc>
        <w:tcPr>
          <w:tcW w:w="3538" w:type="dxa"/>
        </w:tcPr>
        <w:p w14:paraId="3EF472AA" w14:textId="04B750FB" w:rsidR="00EB734C" w:rsidRPr="007F6688" w:rsidRDefault="00EB734C" w:rsidP="001C4BC9">
          <w:pPr>
            <w:pStyle w:val="a6"/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</w:pPr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 xml:space="preserve">Issue </w:t>
          </w:r>
          <w:proofErr w:type="gramStart"/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>Dat</w:t>
          </w:r>
          <w:r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>e</w:t>
          </w:r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 xml:space="preserve"> :</w:t>
          </w:r>
          <w:proofErr w:type="gramEnd"/>
          <w:r w:rsidRPr="007F6688">
            <w:rPr>
              <w:rFonts w:ascii="맑은 고딕" w:eastAsia="맑은 고딕" w:hAnsi="맑은 고딕" w:cs="맑은 고딕" w:hint="eastAsia"/>
              <w:sz w:val="16"/>
              <w:szCs w:val="16"/>
              <w:lang w:val="en-US" w:eastAsia="ko-KR"/>
            </w:rPr>
            <w:t xml:space="preserve"> 20</w:t>
          </w:r>
          <w:r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2</w:t>
          </w:r>
          <w:r w:rsidR="00EA470D"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1</w:t>
          </w:r>
          <w:r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-</w:t>
          </w:r>
          <w:r w:rsidR="00D77607"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1</w:t>
          </w:r>
          <w:r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0-</w:t>
          </w:r>
          <w:r w:rsidR="00D77607"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1</w:t>
          </w:r>
          <w:r w:rsidR="00FB2305">
            <w:rPr>
              <w:rFonts w:ascii="맑은 고딕" w:eastAsia="맑은 고딕" w:hAnsi="맑은 고딕" w:cs="맑은 고딕"/>
              <w:sz w:val="16"/>
              <w:szCs w:val="16"/>
              <w:lang w:val="en-US" w:eastAsia="ko-KR"/>
            </w:rPr>
            <w:t>2</w:t>
          </w:r>
        </w:p>
      </w:tc>
    </w:tr>
  </w:tbl>
  <w:p w14:paraId="1AB8FC6E" w14:textId="77777777" w:rsidR="00EB734C" w:rsidRPr="00FF060A" w:rsidRDefault="00EB734C" w:rsidP="00FF060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0EC81" w14:textId="77777777" w:rsidR="00EB734C" w:rsidRDefault="00EB734C" w:rsidP="00C54C27">
    <w:pPr>
      <w:rPr>
        <w:noProof/>
      </w:rPr>
    </w:pPr>
  </w:p>
  <w:p w14:paraId="6AADE1DC" w14:textId="77777777" w:rsidR="00EB734C" w:rsidRDefault="00EB734C" w:rsidP="00C54C27">
    <w:pPr>
      <w:rPr>
        <w:noProof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3BA48A" wp14:editId="00244D47">
              <wp:simplePos x="0" y="0"/>
              <wp:positionH relativeFrom="margin">
                <wp:posOffset>-12065</wp:posOffset>
              </wp:positionH>
              <wp:positionV relativeFrom="page">
                <wp:posOffset>753745</wp:posOffset>
              </wp:positionV>
              <wp:extent cx="2447925" cy="6203950"/>
              <wp:effectExtent l="0" t="1270" r="2540" b="0"/>
              <wp:wrapNone/>
              <wp:docPr id="6" name="Rectangle 4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47925" cy="620395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67893" w14:textId="77777777" w:rsidR="00EB734C" w:rsidRPr="00F97276" w:rsidRDefault="00EB734C" w:rsidP="00C54C27">
                          <w:pPr>
                            <w:pStyle w:val="tabletext0"/>
                            <w:spacing w:line="360" w:lineRule="auto"/>
                            <w:rPr>
                              <w:rFonts w:ascii="맑은 고딕" w:eastAsia="맑은 고딕" w:hAnsi="맑은 고딕" w:cs="Tahoma"/>
                              <w:b/>
                            </w:rPr>
                          </w:pPr>
                          <w:r w:rsidRPr="00F97276">
                            <w:rPr>
                              <w:rFonts w:ascii="맑은 고딕" w:eastAsia="맑은 고딕" w:hAnsi="맑은 고딕" w:cs="Tahoma" w:hint="eastAsia"/>
                              <w:b/>
                              <w:sz w:val="28"/>
                              <w:lang w:eastAsia="ko-KR"/>
                            </w:rPr>
                            <w:t>문서정보</w:t>
                          </w:r>
                        </w:p>
                        <w:tbl>
                          <w:tblPr>
                            <w:tblW w:w="2793" w:type="dxa"/>
                            <w:tblInd w:w="70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793"/>
                          </w:tblGrid>
                          <w:tr w:rsidR="00EB734C" w:rsidRPr="00F97276" w14:paraId="306B41D1" w14:textId="77777777" w:rsidTr="00692A70">
                            <w:tc>
                              <w:tcPr>
                                <w:tcW w:w="2793" w:type="dxa"/>
                              </w:tcPr>
                              <w:p w14:paraId="16EC64CA" w14:textId="77777777" w:rsidR="00EB734C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b/>
                                    <w:lang w:eastAsia="ko-KR"/>
                                  </w:rPr>
                                </w:pPr>
                                <w:r w:rsidRPr="000D110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C898AA6" wp14:editId="7DB98AB1">
                                      <wp:extent cx="1728218" cy="685800"/>
                                      <wp:effectExtent l="0" t="0" r="5715" b="0"/>
                                      <wp:docPr id="2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37043" cy="689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5E35481" w14:textId="77777777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b/>
                                    <w:lang w:eastAsia="ko-KR"/>
                                  </w:rPr>
                                </w:pPr>
                              </w:p>
                              <w:p w14:paraId="7D2D9866" w14:textId="77777777" w:rsidR="00EB734C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</w:pPr>
                              </w:p>
                              <w:p w14:paraId="593C8274" w14:textId="77777777" w:rsidR="00EB734C" w:rsidRPr="001E6AFC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b/>
                                    <w:lang w:eastAsia="ko-KR"/>
                                  </w:rPr>
                                </w:pPr>
                                <w:r w:rsidRPr="00DA1C0C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 xml:space="preserve"> </w:t>
                                </w:r>
                              </w:p>
                              <w:p w14:paraId="016590A9" w14:textId="77777777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  <w:r w:rsidRPr="00F97276">
                                  <w:rPr>
                                    <w:rFonts w:ascii="맑은 고딕" w:eastAsia="맑은 고딕" w:hAnsi="맑은 고딕" w:cs="Tahoma" w:hint="eastAsia"/>
                                    <w:b/>
                                    <w:lang w:eastAsia="ko-KR"/>
                                  </w:rPr>
                                  <w:t>개정번호</w:t>
                                </w:r>
                              </w:p>
                            </w:tc>
                          </w:tr>
                          <w:tr w:rsidR="00EB734C" w:rsidRPr="00F97276" w14:paraId="14E65921" w14:textId="77777777" w:rsidTr="00692A70">
                            <w:trPr>
                              <w:trHeight w:val="541"/>
                            </w:trPr>
                            <w:tc>
                              <w:tcPr>
                                <w:tcW w:w="2793" w:type="dxa"/>
                              </w:tcPr>
                              <w:p w14:paraId="1DC8BF07" w14:textId="7AE71186" w:rsidR="00EB734C" w:rsidRPr="00F97276" w:rsidRDefault="00902547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  <w:t>1</w:t>
                                </w:r>
                                <w:r w:rsidR="00EB734C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.</w:t>
                                </w:r>
                                <w:r w:rsidR="00EA470D"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  <w:t>0</w:t>
                                </w:r>
                              </w:p>
                              <w:p w14:paraId="39553531" w14:textId="77777777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</w:p>
                            </w:tc>
                          </w:tr>
                          <w:tr w:rsidR="00EB734C" w:rsidRPr="00F97276" w14:paraId="711D3BCD" w14:textId="77777777" w:rsidTr="00692A70">
                            <w:tc>
                              <w:tcPr>
                                <w:tcW w:w="2793" w:type="dxa"/>
                              </w:tcPr>
                              <w:p w14:paraId="63F60B52" w14:textId="77777777" w:rsidR="00EB734C" w:rsidRPr="00F97276" w:rsidRDefault="00526D69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Tahoma" w:hint="eastAsia"/>
                                    <w:b/>
                                    <w:lang w:eastAsia="ko-KR"/>
                                  </w:rPr>
                                  <w:t>작성</w:t>
                                </w:r>
                                <w:r w:rsidR="00EB734C" w:rsidRPr="00F97276">
                                  <w:rPr>
                                    <w:rFonts w:ascii="맑은 고딕" w:eastAsia="맑은 고딕" w:hAnsi="맑은 고딕" w:cs="Tahoma" w:hint="eastAsia"/>
                                    <w:b/>
                                    <w:lang w:eastAsia="ko-KR"/>
                                  </w:rPr>
                                  <w:t>일자</w:t>
                                </w:r>
                              </w:p>
                            </w:tc>
                          </w:tr>
                          <w:tr w:rsidR="00EB734C" w:rsidRPr="00F97276" w14:paraId="39AEB49E" w14:textId="77777777" w:rsidTr="00692A70">
                            <w:trPr>
                              <w:trHeight w:val="515"/>
                            </w:trPr>
                            <w:tc>
                              <w:tcPr>
                                <w:tcW w:w="2793" w:type="dxa"/>
                              </w:tcPr>
                              <w:p w14:paraId="098C20B6" w14:textId="41921EFB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맑은 고딕" w:eastAsia="맑은 고딕" w:hAnsi="맑은 고딕" w:cs="Tahoma" w:hint="eastAsia"/>
                                    <w:lang w:eastAsia="ko-KR"/>
                                  </w:rPr>
                                  <w:instrText>CREATEDATE  \@ "yyyy년 M월 d일"  \* MERGEFORMAT</w:instrText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>202</w:t>
                                </w:r>
                                <w:r w:rsidR="00EA470D"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>1</w:t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 xml:space="preserve">년 </w:t>
                                </w:r>
                                <w:r w:rsidR="00D77607"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>10</w:t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 xml:space="preserve">월 </w:t>
                                </w:r>
                                <w:r w:rsidR="00D77607"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>1</w:t>
                                </w:r>
                                <w:r w:rsidR="00FF2CEA"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noProof/>
                                    <w:lang w:eastAsia="ko-KR"/>
                                  </w:rPr>
                                  <w:t>일</w:t>
                                </w:r>
                                <w:r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  <w:fldChar w:fldCharType="end"/>
                                </w:r>
                              </w:p>
                              <w:p w14:paraId="5FCF95B2" w14:textId="77777777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</w:p>
                            </w:tc>
                          </w:tr>
                          <w:tr w:rsidR="00EB734C" w:rsidRPr="00017109" w14:paraId="7201B106" w14:textId="77777777" w:rsidTr="00BD0E87">
                            <w:trPr>
                              <w:trHeight w:val="66"/>
                            </w:trPr>
                            <w:tc>
                              <w:tcPr>
                                <w:tcW w:w="2793" w:type="dxa"/>
                              </w:tcPr>
                              <w:p w14:paraId="7E53DAE6" w14:textId="77777777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Tahoma" w:hint="eastAsia"/>
                                    <w:b/>
                                    <w:lang w:eastAsia="ko-KR"/>
                                  </w:rPr>
                                  <w:t>작성자</w:t>
                                </w:r>
                              </w:p>
                            </w:tc>
                          </w:tr>
                          <w:tr w:rsidR="00EB734C" w:rsidRPr="00017109" w14:paraId="4DE32FAA" w14:textId="77777777" w:rsidTr="00692A70">
                            <w:tc>
                              <w:tcPr>
                                <w:tcW w:w="2793" w:type="dxa"/>
                              </w:tcPr>
                              <w:p w14:paraId="45F11C9B" w14:textId="77777777" w:rsidR="00EB734C" w:rsidRPr="00F97276" w:rsidRDefault="00EB734C" w:rsidP="001E6AFC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Tahoma" w:hint="eastAsia"/>
                                    <w:lang w:eastAsia="ko-KR"/>
                                  </w:rPr>
                                  <w:t>권 세 혁</w:t>
                                </w:r>
                              </w:p>
                            </w:tc>
                          </w:tr>
                          <w:tr w:rsidR="00EB734C" w:rsidRPr="00017109" w14:paraId="1974F8C4" w14:textId="77777777" w:rsidTr="00692A70">
                            <w:tc>
                              <w:tcPr>
                                <w:tcW w:w="2793" w:type="dxa"/>
                              </w:tcPr>
                              <w:p w14:paraId="1FA85FEE" w14:textId="77777777" w:rsidR="00EB734C" w:rsidRPr="00F97276" w:rsidRDefault="00EB734C" w:rsidP="00692A70">
                                <w:pPr>
                                  <w:pStyle w:val="tabletext0"/>
                                  <w:spacing w:line="240" w:lineRule="auto"/>
                                  <w:rPr>
                                    <w:rFonts w:ascii="맑은 고딕" w:eastAsia="맑은 고딕" w:hAnsi="맑은 고딕" w:cs="Tahoma"/>
                                    <w:lang w:eastAsia="ko-KR"/>
                                  </w:rPr>
                                </w:pPr>
                              </w:p>
                            </w:tc>
                          </w:tr>
                          <w:tr w:rsidR="00EB734C" w:rsidRPr="00017109" w14:paraId="1B31E28B" w14:textId="77777777" w:rsidTr="00692A70">
                            <w:tc>
                              <w:tcPr>
                                <w:tcW w:w="2793" w:type="dxa"/>
                              </w:tcPr>
                              <w:p w14:paraId="37783FBC" w14:textId="77777777" w:rsidR="00EB734C" w:rsidRPr="00017109" w:rsidRDefault="00EB734C">
                                <w:pPr>
                                  <w:pStyle w:val="tabletext0"/>
                                  <w:rPr>
                                    <w:rFonts w:ascii="Tahoma" w:eastAsia="맑은 고딕" w:hAnsi="Tahoma" w:cs="Tahoma"/>
                                    <w:sz w:val="16"/>
                                    <w:lang w:eastAsia="ko-KR"/>
                                  </w:rPr>
                                </w:pPr>
                              </w:p>
                            </w:tc>
                          </w:tr>
                          <w:tr w:rsidR="00EB734C" w:rsidRPr="00017109" w14:paraId="410C09FA" w14:textId="77777777" w:rsidTr="00692A70">
                            <w:tc>
                              <w:tcPr>
                                <w:tcW w:w="2793" w:type="dxa"/>
                              </w:tcPr>
                              <w:p w14:paraId="63CCC0C4" w14:textId="77777777" w:rsidR="00EB734C" w:rsidRPr="00017109" w:rsidRDefault="00EB734C">
                                <w:pPr>
                                  <w:pStyle w:val="tabletext0"/>
                                  <w:rPr>
                                    <w:rFonts w:ascii="Tahoma" w:eastAsia="맑은 고딕" w:hAnsi="Tahoma" w:cs="Tahoma"/>
                                    <w:sz w:val="16"/>
                                    <w:lang w:eastAsia="ko-KR"/>
                                  </w:rPr>
                                </w:pPr>
                              </w:p>
                            </w:tc>
                          </w:tr>
                          <w:tr w:rsidR="00EB734C" w:rsidRPr="00017109" w14:paraId="1F76B0CD" w14:textId="77777777" w:rsidTr="00692A70">
                            <w:tc>
                              <w:tcPr>
                                <w:tcW w:w="2793" w:type="dxa"/>
                              </w:tcPr>
                              <w:p w14:paraId="05E78F72" w14:textId="77777777" w:rsidR="00EB734C" w:rsidRPr="00017109" w:rsidRDefault="00EB734C">
                                <w:pPr>
                                  <w:pStyle w:val="tabletext0"/>
                                  <w:rPr>
                                    <w:rFonts w:ascii="Tahoma" w:eastAsia="맑은 고딕" w:hAnsi="Tahoma" w:cs="Tahoma"/>
                                    <w:sz w:val="16"/>
                                    <w:lang w:eastAsia="ko-KR"/>
                                  </w:rPr>
                                </w:pPr>
                              </w:p>
                            </w:tc>
                          </w:tr>
                        </w:tbl>
                        <w:p w14:paraId="27697EA4" w14:textId="77777777" w:rsidR="00EB734C" w:rsidRPr="00017109" w:rsidRDefault="00EB734C" w:rsidP="00C54C27">
                          <w:pPr>
                            <w:pStyle w:val="tabletext0"/>
                            <w:rPr>
                              <w:rFonts w:ascii="Tahoma" w:eastAsia="맑은 고딕" w:hAnsi="Tahoma" w:cs="Tahoma"/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127000" tIns="127000" rIns="127000" bIns="127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3BA48A" id="Rectangle 4195" o:spid="_x0000_s1026" style="position:absolute;margin-left:-.95pt;margin-top:59.35pt;width:192.75pt;height:488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" fillcolor="#d8d8d8" stroked="f">
              <v:textbox inset="10pt,10pt,10pt,10pt">
                <w:txbxContent>
                  <w:p w14:paraId="18267893" w14:textId="77777777" w:rsidR="00EB734C" w:rsidRPr="00F97276" w:rsidRDefault="00EB734C" w:rsidP="00C54C27">
                    <w:pPr>
                      <w:pStyle w:val="tabletext0"/>
                      <w:spacing w:line="360" w:lineRule="auto"/>
                      <w:rPr>
                        <w:rFonts w:ascii="맑은 고딕" w:eastAsia="맑은 고딕" w:hAnsi="맑은 고딕" w:cs="Tahoma"/>
                        <w:b/>
                      </w:rPr>
                    </w:pPr>
                    <w:r w:rsidRPr="00F97276">
                      <w:rPr>
                        <w:rFonts w:ascii="맑은 고딕" w:eastAsia="맑은 고딕" w:hAnsi="맑은 고딕" w:cs="Tahoma" w:hint="eastAsia"/>
                        <w:b/>
                        <w:sz w:val="28"/>
                        <w:lang w:eastAsia="ko-KR"/>
                      </w:rPr>
                      <w:t>문서정보</w:t>
                    </w:r>
                  </w:p>
                  <w:tbl>
                    <w:tblPr>
                      <w:tblW w:w="2793" w:type="dxa"/>
                      <w:tblInd w:w="70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793"/>
                    </w:tblGrid>
                    <w:tr w:rsidR="00EB734C" w:rsidRPr="00F97276" w14:paraId="306B41D1" w14:textId="77777777" w:rsidTr="00692A70">
                      <w:tc>
                        <w:tcPr>
                          <w:tcW w:w="2793" w:type="dxa"/>
                        </w:tcPr>
                        <w:p w14:paraId="16EC64CA" w14:textId="77777777" w:rsidR="00EB734C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b/>
                              <w:lang w:eastAsia="ko-KR"/>
                            </w:rPr>
                          </w:pPr>
                          <w:r w:rsidRPr="000D1109">
                            <w:rPr>
                              <w:noProof/>
                            </w:rPr>
                            <w:drawing>
                              <wp:inline distT="0" distB="0" distL="0" distR="0" wp14:anchorId="5C898AA6" wp14:editId="7DB98AB1">
                                <wp:extent cx="1728218" cy="685800"/>
                                <wp:effectExtent l="0" t="0" r="5715" b="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7043" cy="6893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5E35481" w14:textId="77777777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b/>
                              <w:lang w:eastAsia="ko-KR"/>
                            </w:rPr>
                          </w:pPr>
                        </w:p>
                        <w:p w14:paraId="7D2D9866" w14:textId="77777777" w:rsidR="00EB734C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/>
                              <w:lang w:eastAsia="ko-KR"/>
                            </w:rPr>
                          </w:pPr>
                        </w:p>
                        <w:p w14:paraId="593C8274" w14:textId="77777777" w:rsidR="00EB734C" w:rsidRPr="001E6AFC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b/>
                              <w:lang w:eastAsia="ko-KR"/>
                            </w:rPr>
                          </w:pPr>
                          <w:r w:rsidRPr="00DA1C0C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 xml:space="preserve"> </w:t>
                          </w:r>
                        </w:p>
                        <w:p w14:paraId="016590A9" w14:textId="77777777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  <w:r w:rsidRPr="00F97276">
                            <w:rPr>
                              <w:rFonts w:ascii="맑은 고딕" w:eastAsia="맑은 고딕" w:hAnsi="맑은 고딕" w:cs="Tahoma" w:hint="eastAsia"/>
                              <w:b/>
                              <w:lang w:eastAsia="ko-KR"/>
                            </w:rPr>
                            <w:t>개정번호</w:t>
                          </w:r>
                        </w:p>
                      </w:tc>
                    </w:tr>
                    <w:tr w:rsidR="00EB734C" w:rsidRPr="00F97276" w14:paraId="14E65921" w14:textId="77777777" w:rsidTr="00692A70">
                      <w:trPr>
                        <w:trHeight w:val="541"/>
                      </w:trPr>
                      <w:tc>
                        <w:tcPr>
                          <w:tcW w:w="2793" w:type="dxa"/>
                        </w:tcPr>
                        <w:p w14:paraId="1DC8BF07" w14:textId="7AE71186" w:rsidR="00EB734C" w:rsidRPr="00F97276" w:rsidRDefault="00902547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/>
                              <w:lang w:eastAsia="ko-KR"/>
                            </w:rPr>
                            <w:t>1</w:t>
                          </w:r>
                          <w:r w:rsidR="00EB734C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.</w:t>
                          </w:r>
                          <w:r w:rsidR="00EA470D">
                            <w:rPr>
                              <w:rFonts w:ascii="맑은 고딕" w:eastAsia="맑은 고딕" w:hAnsi="맑은 고딕"/>
                              <w:lang w:eastAsia="ko-KR"/>
                            </w:rPr>
                            <w:t>0</w:t>
                          </w:r>
                        </w:p>
                        <w:p w14:paraId="39553531" w14:textId="77777777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</w:p>
                      </w:tc>
                    </w:tr>
                    <w:tr w:rsidR="00EB734C" w:rsidRPr="00F97276" w14:paraId="711D3BCD" w14:textId="77777777" w:rsidTr="00692A70">
                      <w:tc>
                        <w:tcPr>
                          <w:tcW w:w="2793" w:type="dxa"/>
                        </w:tcPr>
                        <w:p w14:paraId="63F60B52" w14:textId="77777777" w:rsidR="00EB734C" w:rsidRPr="00F97276" w:rsidRDefault="00526D69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Tahoma" w:hint="eastAsia"/>
                              <w:b/>
                              <w:lang w:eastAsia="ko-KR"/>
                            </w:rPr>
                            <w:t>작성</w:t>
                          </w:r>
                          <w:r w:rsidR="00EB734C" w:rsidRPr="00F97276">
                            <w:rPr>
                              <w:rFonts w:ascii="맑은 고딕" w:eastAsia="맑은 고딕" w:hAnsi="맑은 고딕" w:cs="Tahoma" w:hint="eastAsia"/>
                              <w:b/>
                              <w:lang w:eastAsia="ko-KR"/>
                            </w:rPr>
                            <w:t>일자</w:t>
                          </w:r>
                        </w:p>
                      </w:tc>
                    </w:tr>
                    <w:tr w:rsidR="00EB734C" w:rsidRPr="00F97276" w14:paraId="39AEB49E" w14:textId="77777777" w:rsidTr="00692A70">
                      <w:trPr>
                        <w:trHeight w:val="515"/>
                      </w:trPr>
                      <w:tc>
                        <w:tcPr>
                          <w:tcW w:w="2793" w:type="dxa"/>
                        </w:tcPr>
                        <w:p w14:paraId="098C20B6" w14:textId="41921EFB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ascii="맑은 고딕" w:eastAsia="맑은 고딕" w:hAnsi="맑은 고딕" w:cs="Tahoma" w:hint="eastAsia"/>
                              <w:lang w:eastAsia="ko-KR"/>
                            </w:rPr>
                            <w:instrText>CREATEDATE  \@ "yyyy년 M월 d일"  \* MERGEFORMAT</w:instrText>
                          </w:r>
                          <w:r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>202</w:t>
                          </w:r>
                          <w:r w:rsidR="00EA470D"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>1</w:t>
                          </w:r>
                          <w:r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 xml:space="preserve">년 </w:t>
                          </w:r>
                          <w:r w:rsidR="00D77607"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>10</w:t>
                          </w:r>
                          <w:r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 xml:space="preserve">월 </w:t>
                          </w:r>
                          <w:r w:rsidR="00D77607"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>1</w:t>
                          </w:r>
                          <w:r w:rsidR="00FF2CEA"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Tahoma"/>
                              <w:noProof/>
                              <w:lang w:eastAsia="ko-KR"/>
                            </w:rPr>
                            <w:t>일</w:t>
                          </w:r>
                          <w:r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  <w:fldChar w:fldCharType="end"/>
                          </w:r>
                        </w:p>
                        <w:p w14:paraId="5FCF95B2" w14:textId="77777777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</w:p>
                      </w:tc>
                    </w:tr>
                    <w:tr w:rsidR="00EB734C" w:rsidRPr="00017109" w14:paraId="7201B106" w14:textId="77777777" w:rsidTr="00BD0E87">
                      <w:trPr>
                        <w:trHeight w:val="66"/>
                      </w:trPr>
                      <w:tc>
                        <w:tcPr>
                          <w:tcW w:w="2793" w:type="dxa"/>
                        </w:tcPr>
                        <w:p w14:paraId="7E53DAE6" w14:textId="77777777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Tahoma" w:hint="eastAsia"/>
                              <w:b/>
                              <w:lang w:eastAsia="ko-KR"/>
                            </w:rPr>
                            <w:t>작성자</w:t>
                          </w:r>
                        </w:p>
                      </w:tc>
                    </w:tr>
                    <w:tr w:rsidR="00EB734C" w:rsidRPr="00017109" w14:paraId="4DE32FAA" w14:textId="77777777" w:rsidTr="00692A70">
                      <w:tc>
                        <w:tcPr>
                          <w:tcW w:w="2793" w:type="dxa"/>
                        </w:tcPr>
                        <w:p w14:paraId="45F11C9B" w14:textId="77777777" w:rsidR="00EB734C" w:rsidRPr="00F97276" w:rsidRDefault="00EB734C" w:rsidP="001E6AFC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Tahoma" w:hint="eastAsia"/>
                              <w:lang w:eastAsia="ko-KR"/>
                            </w:rPr>
                            <w:t>권 세 혁</w:t>
                          </w:r>
                        </w:p>
                      </w:tc>
                    </w:tr>
                    <w:tr w:rsidR="00EB734C" w:rsidRPr="00017109" w14:paraId="1974F8C4" w14:textId="77777777" w:rsidTr="00692A70">
                      <w:tc>
                        <w:tcPr>
                          <w:tcW w:w="2793" w:type="dxa"/>
                        </w:tcPr>
                        <w:p w14:paraId="1FA85FEE" w14:textId="77777777" w:rsidR="00EB734C" w:rsidRPr="00F97276" w:rsidRDefault="00EB734C" w:rsidP="00692A70">
                          <w:pPr>
                            <w:pStyle w:val="tabletext0"/>
                            <w:spacing w:line="240" w:lineRule="auto"/>
                            <w:rPr>
                              <w:rFonts w:ascii="맑은 고딕" w:eastAsia="맑은 고딕" w:hAnsi="맑은 고딕" w:cs="Tahoma"/>
                              <w:lang w:eastAsia="ko-KR"/>
                            </w:rPr>
                          </w:pPr>
                        </w:p>
                      </w:tc>
                    </w:tr>
                    <w:tr w:rsidR="00EB734C" w:rsidRPr="00017109" w14:paraId="1B31E28B" w14:textId="77777777" w:rsidTr="00692A70">
                      <w:tc>
                        <w:tcPr>
                          <w:tcW w:w="2793" w:type="dxa"/>
                        </w:tcPr>
                        <w:p w14:paraId="37783FBC" w14:textId="77777777" w:rsidR="00EB734C" w:rsidRPr="00017109" w:rsidRDefault="00EB734C">
                          <w:pPr>
                            <w:pStyle w:val="tabletext0"/>
                            <w:rPr>
                              <w:rFonts w:ascii="Tahoma" w:eastAsia="맑은 고딕" w:hAnsi="Tahoma" w:cs="Tahoma"/>
                              <w:sz w:val="16"/>
                              <w:lang w:eastAsia="ko-KR"/>
                            </w:rPr>
                          </w:pPr>
                        </w:p>
                      </w:tc>
                    </w:tr>
                    <w:tr w:rsidR="00EB734C" w:rsidRPr="00017109" w14:paraId="410C09FA" w14:textId="77777777" w:rsidTr="00692A70">
                      <w:tc>
                        <w:tcPr>
                          <w:tcW w:w="2793" w:type="dxa"/>
                        </w:tcPr>
                        <w:p w14:paraId="63CCC0C4" w14:textId="77777777" w:rsidR="00EB734C" w:rsidRPr="00017109" w:rsidRDefault="00EB734C">
                          <w:pPr>
                            <w:pStyle w:val="tabletext0"/>
                            <w:rPr>
                              <w:rFonts w:ascii="Tahoma" w:eastAsia="맑은 고딕" w:hAnsi="Tahoma" w:cs="Tahoma"/>
                              <w:sz w:val="16"/>
                              <w:lang w:eastAsia="ko-KR"/>
                            </w:rPr>
                          </w:pPr>
                        </w:p>
                      </w:tc>
                    </w:tr>
                    <w:tr w:rsidR="00EB734C" w:rsidRPr="00017109" w14:paraId="1F76B0CD" w14:textId="77777777" w:rsidTr="00692A70">
                      <w:tc>
                        <w:tcPr>
                          <w:tcW w:w="2793" w:type="dxa"/>
                        </w:tcPr>
                        <w:p w14:paraId="05E78F72" w14:textId="77777777" w:rsidR="00EB734C" w:rsidRPr="00017109" w:rsidRDefault="00EB734C">
                          <w:pPr>
                            <w:pStyle w:val="tabletext0"/>
                            <w:rPr>
                              <w:rFonts w:ascii="Tahoma" w:eastAsia="맑은 고딕" w:hAnsi="Tahoma" w:cs="Tahoma"/>
                              <w:sz w:val="16"/>
                              <w:lang w:eastAsia="ko-KR"/>
                            </w:rPr>
                          </w:pPr>
                        </w:p>
                      </w:tc>
                    </w:tr>
                  </w:tbl>
                  <w:p w14:paraId="27697EA4" w14:textId="77777777" w:rsidR="00EB734C" w:rsidRPr="00017109" w:rsidRDefault="00EB734C" w:rsidP="00C54C27">
                    <w:pPr>
                      <w:pStyle w:val="tabletext0"/>
                      <w:rPr>
                        <w:rFonts w:ascii="Tahoma" w:eastAsia="맑은 고딕" w:hAnsi="Tahoma" w:cs="Tahoma"/>
                        <w:lang w:eastAsia="ko-KR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BBE9C53" w14:textId="77777777" w:rsidR="00EB734C" w:rsidRDefault="00EB734C" w:rsidP="00C54C27">
    <w:pPr>
      <w:rPr>
        <w:noProof/>
      </w:rPr>
    </w:pPr>
  </w:p>
  <w:p w14:paraId="4A7FE91A" w14:textId="77777777" w:rsidR="00EB734C" w:rsidRDefault="00EB734C" w:rsidP="000D1109">
    <w:pPr>
      <w:ind w:firstLineChars="3300" w:firstLine="6600"/>
      <w:jc w:val="right"/>
      <w:rPr>
        <w:noProof/>
      </w:rPr>
    </w:pPr>
  </w:p>
  <w:p w14:paraId="281E7931" w14:textId="77777777" w:rsidR="00EB734C" w:rsidRDefault="00EB734C" w:rsidP="000D1109">
    <w:pPr>
      <w:rPr>
        <w:noProof/>
      </w:rPr>
    </w:pPr>
  </w:p>
  <w:p w14:paraId="341C121C" w14:textId="77777777" w:rsidR="00EB734C" w:rsidRDefault="00EB734C" w:rsidP="00C54C27">
    <w:pPr>
      <w:rPr>
        <w:noProof/>
      </w:rPr>
    </w:pPr>
  </w:p>
  <w:p w14:paraId="33EF96B0" w14:textId="77777777" w:rsidR="00EB734C" w:rsidRDefault="00EB734C" w:rsidP="00BD0E87">
    <w:pPr>
      <w:rPr>
        <w:noProof/>
      </w:rPr>
    </w:pPr>
  </w:p>
  <w:p w14:paraId="0974A19A" w14:textId="77777777" w:rsidR="00EB734C" w:rsidRDefault="00EB734C" w:rsidP="00C54C27">
    <w:pPr>
      <w:jc w:val="right"/>
      <w:rPr>
        <w:b/>
        <w:noProof/>
      </w:rPr>
    </w:pPr>
    <w:r w:rsidRPr="0074175C"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B55C1C" wp14:editId="479B644E">
              <wp:simplePos x="0" y="0"/>
              <wp:positionH relativeFrom="column">
                <wp:posOffset>1689735</wp:posOffset>
              </wp:positionH>
              <wp:positionV relativeFrom="paragraph">
                <wp:posOffset>13970</wp:posOffset>
              </wp:positionV>
              <wp:extent cx="7080885" cy="0"/>
              <wp:effectExtent l="13335" t="13970" r="11430" b="14605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0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75423" id="Line 8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05pt,1.1pt" to="690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VFEgIAACkEAAAOAAAAZHJzL2Uyb0RvYy54bWysU8GO2yAQvVfqPyDuie3Um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" strokeweight="1pt"/>
          </w:pict>
        </mc:Fallback>
      </mc:AlternateContent>
    </w:r>
  </w:p>
  <w:p w14:paraId="5A68453E" w14:textId="624644FE" w:rsidR="00EB734C" w:rsidRPr="0093591B" w:rsidRDefault="00EA470D" w:rsidP="00C54C27">
    <w:pPr>
      <w:jc w:val="right"/>
      <w:rPr>
        <w:b/>
        <w:noProof/>
        <w:sz w:val="18"/>
        <w:szCs w:val="18"/>
      </w:rPr>
    </w:pPr>
    <w:r>
      <w:rPr>
        <w:b/>
        <w:noProof/>
        <w:sz w:val="44"/>
        <w:szCs w:val="56"/>
      </w:rPr>
      <w:t xml:space="preserve">HOW TO </w:t>
    </w:r>
    <w:r w:rsidR="00D27361">
      <w:rPr>
        <w:b/>
        <w:noProof/>
        <w:sz w:val="44"/>
        <w:szCs w:val="56"/>
      </w:rPr>
      <w:t>AP</w:t>
    </w:r>
    <w:r w:rsidR="001669C8">
      <w:rPr>
        <w:b/>
        <w:noProof/>
        <w:sz w:val="44"/>
        <w:szCs w:val="56"/>
      </w:rPr>
      <w:t>P</w:t>
    </w:r>
    <w:r w:rsidR="00D27361">
      <w:rPr>
        <w:b/>
        <w:noProof/>
        <w:sz w:val="44"/>
        <w:szCs w:val="56"/>
      </w:rPr>
      <w:t>LY</w:t>
    </w:r>
    <w:r>
      <w:rPr>
        <w:b/>
        <w:noProof/>
        <w:sz w:val="44"/>
        <w:szCs w:val="56"/>
      </w:rPr>
      <w:t xml:space="preserve"> </w:t>
    </w:r>
    <w:r w:rsidR="00D77607">
      <w:rPr>
        <w:b/>
        <w:noProof/>
        <w:sz w:val="44"/>
        <w:szCs w:val="56"/>
      </w:rPr>
      <w:t>ESOINN</w:t>
    </w:r>
    <w:r w:rsidR="00D27361">
      <w:rPr>
        <w:b/>
        <w:noProof/>
        <w:sz w:val="44"/>
        <w:szCs w:val="56"/>
      </w:rPr>
      <w:t xml:space="preserve"> to DTI</w:t>
    </w:r>
    <w:r w:rsidR="00EB734C">
      <w:rPr>
        <w:b/>
        <w:noProof/>
        <w:sz w:val="44"/>
        <w:szCs w:val="56"/>
      </w:rPr>
      <w:br/>
    </w:r>
    <w:r w:rsidR="00D77607">
      <w:rPr>
        <w:rFonts w:hint="eastAsia"/>
        <w:b/>
        <w:noProof/>
      </w:rPr>
      <w:t>이상 탐지</w:t>
    </w:r>
    <w:r w:rsidR="00416385">
      <w:rPr>
        <w:rFonts w:hint="eastAsia"/>
        <w:b/>
        <w:noProof/>
      </w:rPr>
      <w:t xml:space="preserve"> </w:t>
    </w:r>
    <w:r w:rsidR="00416385">
      <w:rPr>
        <w:b/>
        <w:noProof/>
      </w:rPr>
      <w:t>(</w:t>
    </w:r>
    <w:r w:rsidR="00D77607">
      <w:rPr>
        <w:b/>
        <w:noProof/>
      </w:rPr>
      <w:t>Anomaly Detection based on ESOINN</w:t>
    </w:r>
    <w:r w:rsidR="00416385">
      <w:rPr>
        <w:b/>
        <w:noProof/>
      </w:rPr>
      <w:t>)</w:t>
    </w:r>
  </w:p>
  <w:p w14:paraId="6D35537B" w14:textId="353BDF11" w:rsidR="00EB734C" w:rsidRPr="0053058D" w:rsidRDefault="00C653DC" w:rsidP="00C54C27">
    <w:pPr>
      <w:jc w:val="right"/>
      <w:rPr>
        <w:b/>
        <w:noProof/>
      </w:rPr>
    </w:pPr>
    <w:r>
      <w:rPr>
        <w:rFonts w:hint="eastAsia"/>
        <w:b/>
        <w:noProof/>
      </w:rPr>
      <w:t>E</w:t>
    </w:r>
    <w:r>
      <w:rPr>
        <w:b/>
        <w:noProof/>
      </w:rPr>
      <w:t>SOINN</w:t>
    </w:r>
    <w:r w:rsidR="00B209C8">
      <w:rPr>
        <w:b/>
        <w:noProof/>
      </w:rPr>
      <w:t xml:space="preserve"> </w:t>
    </w:r>
    <w:r>
      <w:rPr>
        <w:rFonts w:hint="eastAsia"/>
        <w:b/>
        <w:noProof/>
      </w:rPr>
      <w:t xml:space="preserve">기반 </w:t>
    </w:r>
    <w:r w:rsidR="00EB73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3ED27" wp14:editId="278DC025">
              <wp:simplePos x="0" y="0"/>
              <wp:positionH relativeFrom="column">
                <wp:posOffset>6891020</wp:posOffset>
              </wp:positionH>
              <wp:positionV relativeFrom="paragraph">
                <wp:posOffset>194945</wp:posOffset>
              </wp:positionV>
              <wp:extent cx="1962150" cy="523875"/>
              <wp:effectExtent l="4445" t="4445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B16A90B" w14:textId="18D691CE" w:rsidR="00EB734C" w:rsidRPr="00F97276" w:rsidRDefault="00EB734C" w:rsidP="00C54C27">
                          <w:pPr>
                            <w:jc w:val="righ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2"/>
                            </w:rPr>
                            <w:t xml:space="preserve">Version </w:t>
                          </w:r>
                          <w:r w:rsidR="00902547">
                            <w:rPr>
                              <w:b/>
                              <w:i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.</w:t>
                          </w:r>
                          <w:r w:rsidR="00EA470D">
                            <w:rPr>
                              <w:b/>
                              <w:i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3ED2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42.6pt;margin-top:15.35pt;width:154.5pt;height:41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" stroked="f">
              <v:textbox>
                <w:txbxContent>
                  <w:p w14:paraId="5B16A90B" w14:textId="18D691CE" w:rsidR="00EB734C" w:rsidRPr="00F97276" w:rsidRDefault="00EB734C" w:rsidP="00C54C27">
                    <w:pPr>
                      <w:jc w:val="righ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rFonts w:hint="eastAsia"/>
                        <w:b/>
                        <w:i/>
                        <w:sz w:val="22"/>
                      </w:rPr>
                      <w:t xml:space="preserve">Version </w:t>
                    </w:r>
                    <w:r w:rsidR="00902547">
                      <w:rPr>
                        <w:b/>
                        <w:i/>
                        <w:sz w:val="22"/>
                      </w:rPr>
                      <w:t>1</w:t>
                    </w:r>
                    <w:r>
                      <w:rPr>
                        <w:b/>
                        <w:i/>
                        <w:sz w:val="22"/>
                      </w:rPr>
                      <w:t>.</w:t>
                    </w:r>
                    <w:r w:rsidR="00EA470D">
                      <w:rPr>
                        <w:b/>
                        <w:i/>
                        <w:sz w:val="22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D77607">
      <w:rPr>
        <w:rFonts w:hint="eastAsia"/>
        <w:b/>
        <w:noProof/>
      </w:rPr>
      <w:t>이상 탐지</w:t>
    </w:r>
    <w:r w:rsidR="002246FC">
      <w:rPr>
        <w:b/>
        <w:noProof/>
      </w:rPr>
      <w:t xml:space="preserve"> </w:t>
    </w:r>
    <w:r w:rsidR="005860C9">
      <w:rPr>
        <w:rFonts w:hint="eastAsia"/>
        <w:b/>
        <w:noProof/>
      </w:rPr>
      <w:t>개발</w:t>
    </w:r>
    <w:r w:rsidR="00C638D6">
      <w:rPr>
        <w:rFonts w:hint="eastAsia"/>
        <w:b/>
        <w:noProof/>
      </w:rPr>
      <w:t xml:space="preserve"> </w:t>
    </w:r>
    <w:r w:rsidR="00045C0B">
      <w:rPr>
        <w:rFonts w:hint="eastAsia"/>
        <w:b/>
        <w:noProof/>
      </w:rPr>
      <w:t>가이드</w:t>
    </w:r>
  </w:p>
  <w:p w14:paraId="31D08E78" w14:textId="77777777" w:rsidR="00EB734C" w:rsidRDefault="00EB734C" w:rsidP="00C54C27">
    <w:pPr>
      <w:rPr>
        <w:noProof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4111028" wp14:editId="1DA5714D">
              <wp:simplePos x="0" y="0"/>
              <wp:positionH relativeFrom="column">
                <wp:posOffset>2435860</wp:posOffset>
              </wp:positionH>
              <wp:positionV relativeFrom="paragraph">
                <wp:posOffset>28575</wp:posOffset>
              </wp:positionV>
              <wp:extent cx="6417310" cy="0"/>
              <wp:effectExtent l="26035" t="19050" r="2413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73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AD5CD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2.25pt" to="69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" strokeweight="3pt">
              <v:stroke linestyle="thinThin"/>
            </v:line>
          </w:pict>
        </mc:Fallback>
      </mc:AlternateContent>
    </w:r>
  </w:p>
  <w:p w14:paraId="28F663F1" w14:textId="77777777" w:rsidR="00EB734C" w:rsidRDefault="00EB734C" w:rsidP="00C54C27">
    <w:pPr>
      <w:rPr>
        <w:noProof/>
      </w:rPr>
    </w:pPr>
  </w:p>
  <w:p w14:paraId="0F64DFEF" w14:textId="77777777" w:rsidR="00EB734C" w:rsidRDefault="00EB734C" w:rsidP="00C54C27">
    <w:pPr>
      <w:rPr>
        <w:noProof/>
      </w:rPr>
    </w:pPr>
  </w:p>
  <w:p w14:paraId="2BEF7CF6" w14:textId="77777777" w:rsidR="00EB734C" w:rsidRDefault="00EB734C" w:rsidP="00C54C27">
    <w:pPr>
      <w:rPr>
        <w:noProof/>
      </w:rPr>
    </w:pPr>
  </w:p>
  <w:p w14:paraId="1D99B87E" w14:textId="77777777" w:rsidR="00EB734C" w:rsidRPr="005860C9" w:rsidRDefault="00EB734C" w:rsidP="00C54C27">
    <w:pPr>
      <w:rPr>
        <w:noProof/>
      </w:rPr>
    </w:pPr>
  </w:p>
  <w:p w14:paraId="2D478C6C" w14:textId="77777777" w:rsidR="00EB734C" w:rsidRDefault="00EB734C" w:rsidP="00C54C27">
    <w:pPr>
      <w:rPr>
        <w:noProof/>
      </w:rPr>
    </w:pPr>
  </w:p>
  <w:p w14:paraId="2CE2CC20" w14:textId="77777777" w:rsidR="00EB734C" w:rsidRDefault="00EB734C" w:rsidP="00C54C27">
    <w:pPr>
      <w:rPr>
        <w:noProof/>
      </w:rPr>
    </w:pPr>
  </w:p>
  <w:p w14:paraId="13BDA6A5" w14:textId="77777777" w:rsidR="00EB734C" w:rsidRDefault="00EB734C" w:rsidP="00C54C27">
    <w:pPr>
      <w:rPr>
        <w:noProof/>
      </w:rPr>
    </w:pPr>
  </w:p>
  <w:p w14:paraId="6DAEB233" w14:textId="77777777" w:rsidR="00EB734C" w:rsidRDefault="00EB734C" w:rsidP="00C54C27">
    <w:pPr>
      <w:rPr>
        <w:noProof/>
      </w:rPr>
    </w:pPr>
  </w:p>
  <w:p w14:paraId="61F73973" w14:textId="77777777" w:rsidR="00EB734C" w:rsidRDefault="00EB734C" w:rsidP="00C54C27">
    <w:pPr>
      <w:rPr>
        <w:noProof/>
      </w:rPr>
    </w:pPr>
  </w:p>
  <w:p w14:paraId="6463D268" w14:textId="77777777" w:rsidR="00EB734C" w:rsidRDefault="00EB734C" w:rsidP="00C54C27">
    <w:pPr>
      <w:rPr>
        <w:noProof/>
      </w:rPr>
    </w:pPr>
  </w:p>
  <w:p w14:paraId="648BD39E" w14:textId="77777777" w:rsidR="00EB734C" w:rsidRPr="00DB571B" w:rsidRDefault="00EB734C" w:rsidP="00C54C27">
    <w:pPr>
      <w:jc w:val="center"/>
      <w:rPr>
        <w:rFonts w:ascii="굴림" w:eastAsia="굴림" w:hAnsi="굴림"/>
      </w:rPr>
    </w:pPr>
  </w:p>
  <w:p w14:paraId="63424D8E" w14:textId="77777777" w:rsidR="00EB734C" w:rsidRPr="00C54C27" w:rsidRDefault="00EB734C" w:rsidP="00C54C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FA69A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bCs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05C0A03"/>
    <w:multiLevelType w:val="hybridMultilevel"/>
    <w:tmpl w:val="A73E9162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3" w15:restartNumberingAfterBreak="0">
    <w:nsid w:val="04FB3049"/>
    <w:multiLevelType w:val="hybridMultilevel"/>
    <w:tmpl w:val="181644CC"/>
    <w:lvl w:ilvl="0" w:tplc="04090001">
      <w:start w:val="1"/>
      <w:numFmt w:val="bullet"/>
      <w:lvlText w:val=""/>
      <w:lvlJc w:val="left"/>
      <w:pPr>
        <w:ind w:left="27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4" w:hanging="400"/>
      </w:pPr>
      <w:rPr>
        <w:rFonts w:ascii="Wingdings" w:hAnsi="Wingdings" w:hint="default"/>
      </w:rPr>
    </w:lvl>
  </w:abstractNum>
  <w:abstractNum w:abstractNumId="4" w15:restartNumberingAfterBreak="0">
    <w:nsid w:val="05001201"/>
    <w:multiLevelType w:val="hybridMultilevel"/>
    <w:tmpl w:val="A848777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067857C3"/>
    <w:multiLevelType w:val="hybridMultilevel"/>
    <w:tmpl w:val="1EB0BFAC"/>
    <w:lvl w:ilvl="0" w:tplc="04090001">
      <w:start w:val="1"/>
      <w:numFmt w:val="bullet"/>
      <w:lvlText w:val=""/>
      <w:lvlJc w:val="left"/>
      <w:pPr>
        <w:ind w:left="18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6" w15:restartNumberingAfterBreak="0">
    <w:nsid w:val="092F78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9C749B1"/>
    <w:multiLevelType w:val="hybridMultilevel"/>
    <w:tmpl w:val="41E67E66"/>
    <w:lvl w:ilvl="0" w:tplc="607AB1D4">
      <w:start w:val="1"/>
      <w:numFmt w:val="ganada"/>
      <w:lvlText w:val="(%1)"/>
      <w:lvlJc w:val="left"/>
      <w:pPr>
        <w:tabs>
          <w:tab w:val="num" w:pos="910"/>
        </w:tabs>
        <w:ind w:left="910" w:hanging="510"/>
      </w:pPr>
      <w:rPr>
        <w:rFonts w:hint="eastAsia"/>
      </w:rPr>
    </w:lvl>
    <w:lvl w:ilvl="1" w:tplc="2A9E5108">
      <w:start w:val="1"/>
      <w:numFmt w:val="bullet"/>
      <w:pStyle w:val="-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D3E0E62">
      <w:start w:val="1"/>
      <w:numFmt w:val="bullet"/>
      <w:lvlText w:val=""/>
      <w:lvlJc w:val="left"/>
      <w:pPr>
        <w:tabs>
          <w:tab w:val="num" w:pos="1100"/>
        </w:tabs>
        <w:ind w:left="1040" w:hanging="340"/>
      </w:pPr>
      <w:rPr>
        <w:rFonts w:ascii="Wingdings" w:hAnsi="Wingdings" w:hint="default"/>
      </w:rPr>
    </w:lvl>
    <w:lvl w:ilvl="3" w:tplc="AF168EE8">
      <w:start w:val="1"/>
      <w:numFmt w:val="decimalFullWidth"/>
      <w:pStyle w:val="-1"/>
      <w:lvlText w:val="(%4)"/>
      <w:lvlJc w:val="left"/>
      <w:pPr>
        <w:tabs>
          <w:tab w:val="num" w:pos="2140"/>
        </w:tabs>
        <w:ind w:left="2140" w:hanging="540"/>
      </w:pPr>
      <w:rPr>
        <w:rFonts w:hint="default"/>
      </w:rPr>
    </w:lvl>
    <w:lvl w:ilvl="4" w:tplc="FBEAC9A8">
      <w:start w:val="1"/>
      <w:numFmt w:val="decimal"/>
      <w:lvlText w:val="(%5)"/>
      <w:lvlJc w:val="left"/>
      <w:pPr>
        <w:tabs>
          <w:tab w:val="num" w:pos="2435"/>
        </w:tabs>
        <w:ind w:left="2435" w:hanging="435"/>
      </w:pPr>
      <w:rPr>
        <w:rFonts w:hint="default"/>
      </w:rPr>
    </w:lvl>
    <w:lvl w:ilvl="5" w:tplc="34143C50">
      <w:start w:val="1"/>
      <w:numFmt w:val="decimal"/>
      <w:suff w:val="space"/>
      <w:lvlText w:val="%6)"/>
      <w:lvlJc w:val="left"/>
      <w:pPr>
        <w:ind w:left="2730" w:hanging="33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0A5212A5"/>
    <w:multiLevelType w:val="hybridMultilevel"/>
    <w:tmpl w:val="9F4001D8"/>
    <w:lvl w:ilvl="0" w:tplc="04090001">
      <w:start w:val="1"/>
      <w:numFmt w:val="bullet"/>
      <w:lvlText w:val=""/>
      <w:lvlJc w:val="left"/>
      <w:pPr>
        <w:ind w:left="27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4" w:hanging="400"/>
      </w:pPr>
      <w:rPr>
        <w:rFonts w:ascii="Wingdings" w:hAnsi="Wingdings" w:hint="default"/>
      </w:rPr>
    </w:lvl>
  </w:abstractNum>
  <w:abstractNum w:abstractNumId="9" w15:restartNumberingAfterBreak="0">
    <w:nsid w:val="0D3C7C1B"/>
    <w:multiLevelType w:val="hybridMultilevel"/>
    <w:tmpl w:val="FABCA31E"/>
    <w:lvl w:ilvl="0" w:tplc="04090001">
      <w:start w:val="1"/>
      <w:numFmt w:val="bullet"/>
      <w:lvlText w:val=""/>
      <w:lvlJc w:val="left"/>
      <w:pPr>
        <w:ind w:left="27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4" w:hanging="400"/>
      </w:pPr>
      <w:rPr>
        <w:rFonts w:ascii="Wingdings" w:hAnsi="Wingdings" w:hint="default"/>
      </w:rPr>
    </w:lvl>
  </w:abstractNum>
  <w:abstractNum w:abstractNumId="10" w15:restartNumberingAfterBreak="0">
    <w:nsid w:val="145E7DB2"/>
    <w:multiLevelType w:val="hybridMultilevel"/>
    <w:tmpl w:val="B77E1074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1" w15:restartNumberingAfterBreak="0">
    <w:nsid w:val="17AE2964"/>
    <w:multiLevelType w:val="hybridMultilevel"/>
    <w:tmpl w:val="7C22C226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2" w15:restartNumberingAfterBreak="0">
    <w:nsid w:val="20C97504"/>
    <w:multiLevelType w:val="hybridMultilevel"/>
    <w:tmpl w:val="BEAAF464"/>
    <w:lvl w:ilvl="0" w:tplc="04090001">
      <w:start w:val="1"/>
      <w:numFmt w:val="bullet"/>
      <w:lvlText w:val=""/>
      <w:lvlJc w:val="left"/>
      <w:pPr>
        <w:ind w:left="27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4" w:hanging="400"/>
      </w:pPr>
      <w:rPr>
        <w:rFonts w:ascii="Wingdings" w:hAnsi="Wingdings" w:hint="default"/>
      </w:rPr>
    </w:lvl>
  </w:abstractNum>
  <w:abstractNum w:abstractNumId="13" w15:restartNumberingAfterBreak="0">
    <w:nsid w:val="212C5864"/>
    <w:multiLevelType w:val="hybridMultilevel"/>
    <w:tmpl w:val="3DB6E80A"/>
    <w:lvl w:ilvl="0" w:tplc="3A1A4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53758CA"/>
    <w:multiLevelType w:val="hybridMultilevel"/>
    <w:tmpl w:val="E9EECF9E"/>
    <w:lvl w:ilvl="0" w:tplc="95BC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5526BE0"/>
    <w:multiLevelType w:val="hybridMultilevel"/>
    <w:tmpl w:val="2F5E7F26"/>
    <w:lvl w:ilvl="0" w:tplc="C8CE366C">
      <w:start w:val="1"/>
      <w:numFmt w:val="bullet"/>
      <w:lvlText w:val=""/>
      <w:lvlJc w:val="left"/>
      <w:pPr>
        <w:tabs>
          <w:tab w:val="num" w:pos="1308"/>
        </w:tabs>
        <w:ind w:left="1308" w:hanging="546"/>
      </w:pPr>
      <w:rPr>
        <w:rFonts w:ascii="Wingdings" w:hAnsi="Wingdings" w:hint="default"/>
      </w:rPr>
    </w:lvl>
    <w:lvl w:ilvl="1" w:tplc="3C4C79E0">
      <w:start w:val="1"/>
      <w:numFmt w:val="bullet"/>
      <w:pStyle w:val="ifrs"/>
      <w:lvlText w:val=""/>
      <w:lvlJc w:val="left"/>
      <w:pPr>
        <w:tabs>
          <w:tab w:val="num" w:pos="974"/>
        </w:tabs>
        <w:ind w:left="974" w:hanging="546"/>
      </w:pPr>
      <w:rPr>
        <w:rFonts w:ascii="Wingdings" w:hAnsi="Wingdings" w:hint="default"/>
      </w:rPr>
    </w:lvl>
    <w:lvl w:ilvl="2" w:tplc="0409001B">
      <w:start w:val="1"/>
      <w:numFmt w:val="bullet"/>
      <w:lvlText w:val=""/>
      <w:lvlJc w:val="left"/>
      <w:pPr>
        <w:tabs>
          <w:tab w:val="num" w:pos="1228"/>
        </w:tabs>
        <w:ind w:left="1228" w:hanging="400"/>
      </w:pPr>
      <w:rPr>
        <w:rFonts w:ascii="Wingdings" w:hAnsi="Wingdings" w:hint="default"/>
      </w:rPr>
    </w:lvl>
    <w:lvl w:ilvl="3" w:tplc="D340E118">
      <w:start w:val="1"/>
      <w:numFmt w:val="bullet"/>
      <w:lvlText w:val=""/>
      <w:lvlJc w:val="left"/>
      <w:pPr>
        <w:tabs>
          <w:tab w:val="num" w:pos="1628"/>
        </w:tabs>
        <w:ind w:left="1628" w:hanging="40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028"/>
        </w:tabs>
        <w:ind w:left="2028" w:hanging="400"/>
      </w:pPr>
      <w:rPr>
        <w:rFonts w:ascii="Wingdings" w:hAnsi="Wingdings" w:hint="default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458FB"/>
    <w:multiLevelType w:val="hybridMultilevel"/>
    <w:tmpl w:val="EB2ECC4C"/>
    <w:lvl w:ilvl="0" w:tplc="8B642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632C79"/>
    <w:multiLevelType w:val="hybridMultilevel"/>
    <w:tmpl w:val="9B721264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8" w15:restartNumberingAfterBreak="0">
    <w:nsid w:val="2C5A3F64"/>
    <w:multiLevelType w:val="hybridMultilevel"/>
    <w:tmpl w:val="A566B4A0"/>
    <w:lvl w:ilvl="0" w:tplc="9B965B78">
      <w:start w:val="12"/>
      <w:numFmt w:val="bullet"/>
      <w:lvlText w:val="※"/>
      <w:lvlJc w:val="left"/>
      <w:pPr>
        <w:ind w:left="177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9" w15:restartNumberingAfterBreak="0">
    <w:nsid w:val="2DD45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FCB3C78"/>
    <w:multiLevelType w:val="hybridMultilevel"/>
    <w:tmpl w:val="0EFC23D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0F550BF"/>
    <w:multiLevelType w:val="hybridMultilevel"/>
    <w:tmpl w:val="E494BC4E"/>
    <w:lvl w:ilvl="0" w:tplc="04090001">
      <w:start w:val="1"/>
      <w:numFmt w:val="bullet"/>
      <w:lvlText w:val=""/>
      <w:lvlJc w:val="left"/>
      <w:pPr>
        <w:ind w:left="27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4" w:hanging="400"/>
      </w:pPr>
      <w:rPr>
        <w:rFonts w:ascii="Wingdings" w:hAnsi="Wingdings" w:hint="default"/>
      </w:rPr>
    </w:lvl>
  </w:abstractNum>
  <w:abstractNum w:abstractNumId="22" w15:restartNumberingAfterBreak="0">
    <w:nsid w:val="33295D0F"/>
    <w:multiLevelType w:val="hybridMultilevel"/>
    <w:tmpl w:val="A760BD96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3" w15:restartNumberingAfterBreak="0">
    <w:nsid w:val="3BD47AA0"/>
    <w:multiLevelType w:val="hybridMultilevel"/>
    <w:tmpl w:val="4B6000E2"/>
    <w:lvl w:ilvl="0" w:tplc="92DED32C">
      <w:start w:val="1"/>
      <w:numFmt w:val="bullet"/>
      <w:pStyle w:val="-0"/>
      <w:lvlText w:val="–"/>
      <w:lvlJc w:val="left"/>
      <w:pPr>
        <w:tabs>
          <w:tab w:val="num" w:pos="2058"/>
        </w:tabs>
        <w:ind w:left="2039" w:hanging="341"/>
      </w:pPr>
      <w:rPr>
        <w:rFonts w:ascii="MS Serif" w:eastAsia="바탕체" w:hAnsi="MS Serif" w:hint="default"/>
        <w:b w:val="0"/>
        <w:i w:val="0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</w:abstractNum>
  <w:abstractNum w:abstractNumId="24" w15:restartNumberingAfterBreak="0">
    <w:nsid w:val="47182AFE"/>
    <w:multiLevelType w:val="hybridMultilevel"/>
    <w:tmpl w:val="223A6F72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25" w15:restartNumberingAfterBreak="0">
    <w:nsid w:val="47414C1B"/>
    <w:multiLevelType w:val="hybridMultilevel"/>
    <w:tmpl w:val="D826D840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26" w15:restartNumberingAfterBreak="0">
    <w:nsid w:val="4C384DB4"/>
    <w:multiLevelType w:val="singleLevel"/>
    <w:tmpl w:val="7A0C7D70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EB943C3"/>
    <w:multiLevelType w:val="hybridMultilevel"/>
    <w:tmpl w:val="D0DC258A"/>
    <w:lvl w:ilvl="0" w:tplc="14D0F710">
      <w:start w:val="1"/>
      <w:numFmt w:val="decimal"/>
      <w:pStyle w:val="1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7A4144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C1194"/>
    <w:multiLevelType w:val="hybridMultilevel"/>
    <w:tmpl w:val="4B0A166E"/>
    <w:lvl w:ilvl="0" w:tplc="35823B9C">
      <w:start w:val="1"/>
      <w:numFmt w:val="decimal"/>
      <w:lvlText w:val="%1)"/>
      <w:lvlJc w:val="left"/>
      <w:pPr>
        <w:tabs>
          <w:tab w:val="num" w:pos="757"/>
        </w:tabs>
        <w:ind w:left="737" w:hanging="340"/>
      </w:pPr>
      <w:rPr>
        <w:rFonts w:hint="eastAsia"/>
      </w:rPr>
    </w:lvl>
    <w:lvl w:ilvl="1" w:tplc="BDC47C1C">
      <w:start w:val="1"/>
      <w:numFmt w:val="bullet"/>
      <w:pStyle w:val="a1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2" w:tplc="CB087A94">
      <w:start w:val="1"/>
      <w:numFmt w:val="decimal"/>
      <w:lvlText w:val="%3)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4D043EA"/>
    <w:multiLevelType w:val="hybridMultilevel"/>
    <w:tmpl w:val="35D48BF0"/>
    <w:lvl w:ilvl="0" w:tplc="0409000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0" w15:restartNumberingAfterBreak="0">
    <w:nsid w:val="6B2408CB"/>
    <w:multiLevelType w:val="hybridMultilevel"/>
    <w:tmpl w:val="6B18E046"/>
    <w:lvl w:ilvl="0" w:tplc="1FCC5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033C74"/>
    <w:multiLevelType w:val="singleLevel"/>
    <w:tmpl w:val="D0BEC7BA"/>
    <w:lvl w:ilvl="0">
      <w:numFmt w:val="bullet"/>
      <w:pStyle w:val="2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2" w15:restartNumberingAfterBreak="0">
    <w:nsid w:val="702468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3" w15:restartNumberingAfterBreak="0">
    <w:nsid w:val="70ED1373"/>
    <w:multiLevelType w:val="hybridMultilevel"/>
    <w:tmpl w:val="AD10EF90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34" w15:restartNumberingAfterBreak="0">
    <w:nsid w:val="75447658"/>
    <w:multiLevelType w:val="hybridMultilevel"/>
    <w:tmpl w:val="27CC1F30"/>
    <w:lvl w:ilvl="0" w:tplc="6EB8F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B61FBB"/>
    <w:multiLevelType w:val="hybridMultilevel"/>
    <w:tmpl w:val="015EE3A0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36" w15:restartNumberingAfterBreak="0">
    <w:nsid w:val="77262CFA"/>
    <w:multiLevelType w:val="hybridMultilevel"/>
    <w:tmpl w:val="092AD4AA"/>
    <w:lvl w:ilvl="0" w:tplc="D930BC72">
      <w:start w:val="1"/>
      <w:numFmt w:val="decimal"/>
      <w:suff w:val="space"/>
      <w:lvlText w:val="[%1]"/>
      <w:lvlJc w:val="left"/>
      <w:pPr>
        <w:ind w:left="400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CCA1E5B"/>
    <w:multiLevelType w:val="multilevel"/>
    <w:tmpl w:val="3C4CAE92"/>
    <w:lvl w:ilvl="0">
      <w:start w:val="4"/>
      <w:numFmt w:val="decimal"/>
      <w:lvlText w:val="%1."/>
      <w:lvlJc w:val="left"/>
      <w:pPr>
        <w:ind w:left="400" w:hanging="400"/>
      </w:pPr>
      <w:rPr>
        <w:rFonts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bCs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DAC7516"/>
    <w:multiLevelType w:val="hybridMultilevel"/>
    <w:tmpl w:val="931044AE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8"/>
  </w:num>
  <w:num w:numId="4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5">
    <w:abstractNumId w:val="7"/>
  </w:num>
  <w:num w:numId="6">
    <w:abstractNumId w:val="26"/>
  </w:num>
  <w:num w:numId="7">
    <w:abstractNumId w:val="15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3"/>
  </w:num>
  <w:num w:numId="10">
    <w:abstractNumId w:val="4"/>
  </w:num>
  <w:num w:numId="11">
    <w:abstractNumId w:val="19"/>
  </w:num>
  <w:num w:numId="12">
    <w:abstractNumId w:val="32"/>
  </w:num>
  <w:num w:numId="13">
    <w:abstractNumId w:val="21"/>
  </w:num>
  <w:num w:numId="14">
    <w:abstractNumId w:val="29"/>
  </w:num>
  <w:num w:numId="15">
    <w:abstractNumId w:val="35"/>
  </w:num>
  <w:num w:numId="16">
    <w:abstractNumId w:val="33"/>
  </w:num>
  <w:num w:numId="17">
    <w:abstractNumId w:val="11"/>
  </w:num>
  <w:num w:numId="18">
    <w:abstractNumId w:val="38"/>
  </w:num>
  <w:num w:numId="19">
    <w:abstractNumId w:val="2"/>
  </w:num>
  <w:num w:numId="20">
    <w:abstractNumId w:val="25"/>
  </w:num>
  <w:num w:numId="21">
    <w:abstractNumId w:val="22"/>
  </w:num>
  <w:num w:numId="22">
    <w:abstractNumId w:val="24"/>
  </w:num>
  <w:num w:numId="23">
    <w:abstractNumId w:val="6"/>
  </w:num>
  <w:num w:numId="24">
    <w:abstractNumId w:val="10"/>
  </w:num>
  <w:num w:numId="25">
    <w:abstractNumId w:val="14"/>
  </w:num>
  <w:num w:numId="26">
    <w:abstractNumId w:val="34"/>
  </w:num>
  <w:num w:numId="27">
    <w:abstractNumId w:val="13"/>
  </w:num>
  <w:num w:numId="28">
    <w:abstractNumId w:val="30"/>
  </w:num>
  <w:num w:numId="29">
    <w:abstractNumId w:val="16"/>
  </w:num>
  <w:num w:numId="30">
    <w:abstractNumId w:val="18"/>
  </w:num>
  <w:num w:numId="31">
    <w:abstractNumId w:val="20"/>
  </w:num>
  <w:num w:numId="32">
    <w:abstractNumId w:val="36"/>
  </w:num>
  <w:num w:numId="33">
    <w:abstractNumId w:val="37"/>
  </w:num>
  <w:num w:numId="34">
    <w:abstractNumId w:val="3"/>
  </w:num>
  <w:num w:numId="35">
    <w:abstractNumId w:val="12"/>
  </w:num>
  <w:num w:numId="36">
    <w:abstractNumId w:val="9"/>
  </w:num>
  <w:num w:numId="37">
    <w:abstractNumId w:val="8"/>
  </w:num>
  <w:num w:numId="38">
    <w:abstractNumId w:val="17"/>
  </w:num>
  <w:num w:numId="3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311"/>
    <w:rsid w:val="00001762"/>
    <w:rsid w:val="00001895"/>
    <w:rsid w:val="00001CF6"/>
    <w:rsid w:val="00002208"/>
    <w:rsid w:val="0000235D"/>
    <w:rsid w:val="0000304F"/>
    <w:rsid w:val="0000338C"/>
    <w:rsid w:val="00003426"/>
    <w:rsid w:val="00003929"/>
    <w:rsid w:val="00006FEE"/>
    <w:rsid w:val="00010643"/>
    <w:rsid w:val="00011B77"/>
    <w:rsid w:val="00012331"/>
    <w:rsid w:val="00012DEA"/>
    <w:rsid w:val="00013A90"/>
    <w:rsid w:val="00013CCB"/>
    <w:rsid w:val="00015274"/>
    <w:rsid w:val="000166A4"/>
    <w:rsid w:val="000168C0"/>
    <w:rsid w:val="000173AE"/>
    <w:rsid w:val="00017817"/>
    <w:rsid w:val="000229B5"/>
    <w:rsid w:val="00023D0E"/>
    <w:rsid w:val="00024701"/>
    <w:rsid w:val="00025358"/>
    <w:rsid w:val="00025E99"/>
    <w:rsid w:val="00026BAA"/>
    <w:rsid w:val="00027ADB"/>
    <w:rsid w:val="0003087F"/>
    <w:rsid w:val="000309E4"/>
    <w:rsid w:val="00031B28"/>
    <w:rsid w:val="000321B9"/>
    <w:rsid w:val="00033BF9"/>
    <w:rsid w:val="0003540D"/>
    <w:rsid w:val="00035EE6"/>
    <w:rsid w:val="000362C1"/>
    <w:rsid w:val="00036DA6"/>
    <w:rsid w:val="000373F1"/>
    <w:rsid w:val="00037B6D"/>
    <w:rsid w:val="00041C28"/>
    <w:rsid w:val="00042D85"/>
    <w:rsid w:val="00043BF0"/>
    <w:rsid w:val="00045C0B"/>
    <w:rsid w:val="00046628"/>
    <w:rsid w:val="000474D5"/>
    <w:rsid w:val="00051A88"/>
    <w:rsid w:val="000521F2"/>
    <w:rsid w:val="0005343E"/>
    <w:rsid w:val="00053A08"/>
    <w:rsid w:val="00053E0A"/>
    <w:rsid w:val="00053E80"/>
    <w:rsid w:val="00054647"/>
    <w:rsid w:val="00056029"/>
    <w:rsid w:val="00056558"/>
    <w:rsid w:val="00056AEF"/>
    <w:rsid w:val="00057409"/>
    <w:rsid w:val="00057561"/>
    <w:rsid w:val="00060B91"/>
    <w:rsid w:val="00060D77"/>
    <w:rsid w:val="0006136C"/>
    <w:rsid w:val="000626A3"/>
    <w:rsid w:val="00062BAF"/>
    <w:rsid w:val="00063092"/>
    <w:rsid w:val="00063563"/>
    <w:rsid w:val="00064037"/>
    <w:rsid w:val="0006418D"/>
    <w:rsid w:val="0006743B"/>
    <w:rsid w:val="00071384"/>
    <w:rsid w:val="0007144A"/>
    <w:rsid w:val="00072975"/>
    <w:rsid w:val="0007370E"/>
    <w:rsid w:val="000752B8"/>
    <w:rsid w:val="00075A80"/>
    <w:rsid w:val="00076CF9"/>
    <w:rsid w:val="0007711B"/>
    <w:rsid w:val="0008019A"/>
    <w:rsid w:val="0008130F"/>
    <w:rsid w:val="000844EA"/>
    <w:rsid w:val="00084723"/>
    <w:rsid w:val="00084A93"/>
    <w:rsid w:val="00085845"/>
    <w:rsid w:val="00092574"/>
    <w:rsid w:val="0009291A"/>
    <w:rsid w:val="0009492B"/>
    <w:rsid w:val="00095403"/>
    <w:rsid w:val="00096443"/>
    <w:rsid w:val="00097FED"/>
    <w:rsid w:val="000A16E9"/>
    <w:rsid w:val="000A1717"/>
    <w:rsid w:val="000A2949"/>
    <w:rsid w:val="000A3B0C"/>
    <w:rsid w:val="000A4C1B"/>
    <w:rsid w:val="000A4D25"/>
    <w:rsid w:val="000A5EBD"/>
    <w:rsid w:val="000A63AE"/>
    <w:rsid w:val="000A685C"/>
    <w:rsid w:val="000A7077"/>
    <w:rsid w:val="000A7DB8"/>
    <w:rsid w:val="000A7FF0"/>
    <w:rsid w:val="000B0B05"/>
    <w:rsid w:val="000B0E35"/>
    <w:rsid w:val="000B3794"/>
    <w:rsid w:val="000B3F79"/>
    <w:rsid w:val="000B460F"/>
    <w:rsid w:val="000B6145"/>
    <w:rsid w:val="000B6146"/>
    <w:rsid w:val="000B749D"/>
    <w:rsid w:val="000C0425"/>
    <w:rsid w:val="000C0624"/>
    <w:rsid w:val="000C0A64"/>
    <w:rsid w:val="000C1B29"/>
    <w:rsid w:val="000C2E55"/>
    <w:rsid w:val="000C3746"/>
    <w:rsid w:val="000C420F"/>
    <w:rsid w:val="000C4369"/>
    <w:rsid w:val="000C73D7"/>
    <w:rsid w:val="000C752D"/>
    <w:rsid w:val="000C7836"/>
    <w:rsid w:val="000D1109"/>
    <w:rsid w:val="000D1929"/>
    <w:rsid w:val="000D36E3"/>
    <w:rsid w:val="000D56DD"/>
    <w:rsid w:val="000D5B2F"/>
    <w:rsid w:val="000D61BD"/>
    <w:rsid w:val="000D66C9"/>
    <w:rsid w:val="000D67FD"/>
    <w:rsid w:val="000E080F"/>
    <w:rsid w:val="000E1E2F"/>
    <w:rsid w:val="000E2A92"/>
    <w:rsid w:val="000E4189"/>
    <w:rsid w:val="000E46FF"/>
    <w:rsid w:val="000E5083"/>
    <w:rsid w:val="000E50DE"/>
    <w:rsid w:val="000E64A7"/>
    <w:rsid w:val="000E68E3"/>
    <w:rsid w:val="000E6BA0"/>
    <w:rsid w:val="000E709C"/>
    <w:rsid w:val="000F0084"/>
    <w:rsid w:val="000F0E82"/>
    <w:rsid w:val="000F199C"/>
    <w:rsid w:val="000F332B"/>
    <w:rsid w:val="000F48D9"/>
    <w:rsid w:val="000F4AAF"/>
    <w:rsid w:val="000F5111"/>
    <w:rsid w:val="000F68B4"/>
    <w:rsid w:val="000F7448"/>
    <w:rsid w:val="000F7A6A"/>
    <w:rsid w:val="00100A39"/>
    <w:rsid w:val="0010131D"/>
    <w:rsid w:val="00101E3A"/>
    <w:rsid w:val="00102580"/>
    <w:rsid w:val="00104D67"/>
    <w:rsid w:val="00105761"/>
    <w:rsid w:val="00106CA1"/>
    <w:rsid w:val="00110898"/>
    <w:rsid w:val="001125F3"/>
    <w:rsid w:val="0011380A"/>
    <w:rsid w:val="00113886"/>
    <w:rsid w:val="001169B6"/>
    <w:rsid w:val="001176E9"/>
    <w:rsid w:val="00120588"/>
    <w:rsid w:val="00122AC0"/>
    <w:rsid w:val="00123628"/>
    <w:rsid w:val="00123E61"/>
    <w:rsid w:val="001240FB"/>
    <w:rsid w:val="00125A67"/>
    <w:rsid w:val="00126DDD"/>
    <w:rsid w:val="001319D9"/>
    <w:rsid w:val="0013205D"/>
    <w:rsid w:val="0013428B"/>
    <w:rsid w:val="001345D5"/>
    <w:rsid w:val="001347E7"/>
    <w:rsid w:val="00141638"/>
    <w:rsid w:val="00143D5F"/>
    <w:rsid w:val="001443EC"/>
    <w:rsid w:val="00144CB5"/>
    <w:rsid w:val="00146F07"/>
    <w:rsid w:val="00150173"/>
    <w:rsid w:val="00151B8A"/>
    <w:rsid w:val="001528A8"/>
    <w:rsid w:val="00152A10"/>
    <w:rsid w:val="0015652E"/>
    <w:rsid w:val="00157802"/>
    <w:rsid w:val="00160B6B"/>
    <w:rsid w:val="001611A7"/>
    <w:rsid w:val="00161DF7"/>
    <w:rsid w:val="0016288B"/>
    <w:rsid w:val="00163489"/>
    <w:rsid w:val="001639DD"/>
    <w:rsid w:val="00164FE0"/>
    <w:rsid w:val="001669C8"/>
    <w:rsid w:val="00167C68"/>
    <w:rsid w:val="001711AB"/>
    <w:rsid w:val="0017148E"/>
    <w:rsid w:val="001723A0"/>
    <w:rsid w:val="00172B5C"/>
    <w:rsid w:val="001759AC"/>
    <w:rsid w:val="001762B7"/>
    <w:rsid w:val="001769E5"/>
    <w:rsid w:val="001778D7"/>
    <w:rsid w:val="00177D74"/>
    <w:rsid w:val="00177EB2"/>
    <w:rsid w:val="00181783"/>
    <w:rsid w:val="00183542"/>
    <w:rsid w:val="00186271"/>
    <w:rsid w:val="00186409"/>
    <w:rsid w:val="00187F34"/>
    <w:rsid w:val="00190C10"/>
    <w:rsid w:val="001910E9"/>
    <w:rsid w:val="0019486E"/>
    <w:rsid w:val="001959F6"/>
    <w:rsid w:val="00196076"/>
    <w:rsid w:val="00196217"/>
    <w:rsid w:val="0019729E"/>
    <w:rsid w:val="00197C57"/>
    <w:rsid w:val="001A0C59"/>
    <w:rsid w:val="001A0CAE"/>
    <w:rsid w:val="001A204A"/>
    <w:rsid w:val="001A2FB8"/>
    <w:rsid w:val="001A4385"/>
    <w:rsid w:val="001A4B7F"/>
    <w:rsid w:val="001A51C6"/>
    <w:rsid w:val="001A52B4"/>
    <w:rsid w:val="001A6AAE"/>
    <w:rsid w:val="001B0D26"/>
    <w:rsid w:val="001B4E0C"/>
    <w:rsid w:val="001B51F4"/>
    <w:rsid w:val="001B5289"/>
    <w:rsid w:val="001B5DA9"/>
    <w:rsid w:val="001B5FFE"/>
    <w:rsid w:val="001B6C63"/>
    <w:rsid w:val="001C0509"/>
    <w:rsid w:val="001C0EC5"/>
    <w:rsid w:val="001C1F74"/>
    <w:rsid w:val="001C22B5"/>
    <w:rsid w:val="001C2321"/>
    <w:rsid w:val="001C284B"/>
    <w:rsid w:val="001C3B3A"/>
    <w:rsid w:val="001C4BC9"/>
    <w:rsid w:val="001C5392"/>
    <w:rsid w:val="001C5C88"/>
    <w:rsid w:val="001C691E"/>
    <w:rsid w:val="001D12C8"/>
    <w:rsid w:val="001D2359"/>
    <w:rsid w:val="001D3037"/>
    <w:rsid w:val="001D48DD"/>
    <w:rsid w:val="001D4D5C"/>
    <w:rsid w:val="001D565F"/>
    <w:rsid w:val="001D6498"/>
    <w:rsid w:val="001D7079"/>
    <w:rsid w:val="001D736C"/>
    <w:rsid w:val="001D7E99"/>
    <w:rsid w:val="001D7ECE"/>
    <w:rsid w:val="001E0A6D"/>
    <w:rsid w:val="001E2611"/>
    <w:rsid w:val="001E42EF"/>
    <w:rsid w:val="001E4C95"/>
    <w:rsid w:val="001E51EA"/>
    <w:rsid w:val="001E535B"/>
    <w:rsid w:val="001E6479"/>
    <w:rsid w:val="001E6AFC"/>
    <w:rsid w:val="001E6BC8"/>
    <w:rsid w:val="001F0668"/>
    <w:rsid w:val="001F189D"/>
    <w:rsid w:val="001F27BF"/>
    <w:rsid w:val="001F399E"/>
    <w:rsid w:val="001F3EE9"/>
    <w:rsid w:val="001F42C7"/>
    <w:rsid w:val="001F45E3"/>
    <w:rsid w:val="001F4821"/>
    <w:rsid w:val="001F4F51"/>
    <w:rsid w:val="001F5030"/>
    <w:rsid w:val="001F5C09"/>
    <w:rsid w:val="001F5E44"/>
    <w:rsid w:val="001F6CC9"/>
    <w:rsid w:val="001F7A50"/>
    <w:rsid w:val="002007F2"/>
    <w:rsid w:val="00201B64"/>
    <w:rsid w:val="00202C36"/>
    <w:rsid w:val="002031B4"/>
    <w:rsid w:val="002039E3"/>
    <w:rsid w:val="00205678"/>
    <w:rsid w:val="00206A84"/>
    <w:rsid w:val="00206F65"/>
    <w:rsid w:val="00207301"/>
    <w:rsid w:val="00207433"/>
    <w:rsid w:val="0021265B"/>
    <w:rsid w:val="0021332B"/>
    <w:rsid w:val="002159E2"/>
    <w:rsid w:val="00215BEE"/>
    <w:rsid w:val="00216507"/>
    <w:rsid w:val="00216872"/>
    <w:rsid w:val="00216B06"/>
    <w:rsid w:val="00217B2A"/>
    <w:rsid w:val="00220BCC"/>
    <w:rsid w:val="002219D1"/>
    <w:rsid w:val="002223BA"/>
    <w:rsid w:val="00223675"/>
    <w:rsid w:val="002246FC"/>
    <w:rsid w:val="00224813"/>
    <w:rsid w:val="00224E65"/>
    <w:rsid w:val="00226394"/>
    <w:rsid w:val="00227911"/>
    <w:rsid w:val="00227CE1"/>
    <w:rsid w:val="00231B23"/>
    <w:rsid w:val="002334E1"/>
    <w:rsid w:val="00233CB3"/>
    <w:rsid w:val="00236059"/>
    <w:rsid w:val="002408CE"/>
    <w:rsid w:val="0024151C"/>
    <w:rsid w:val="0024179C"/>
    <w:rsid w:val="00242067"/>
    <w:rsid w:val="0024276E"/>
    <w:rsid w:val="00242B2C"/>
    <w:rsid w:val="00242F61"/>
    <w:rsid w:val="002458F7"/>
    <w:rsid w:val="00246255"/>
    <w:rsid w:val="0025116F"/>
    <w:rsid w:val="00251F98"/>
    <w:rsid w:val="00253BD1"/>
    <w:rsid w:val="00255264"/>
    <w:rsid w:val="0025603D"/>
    <w:rsid w:val="0025761E"/>
    <w:rsid w:val="00257DE5"/>
    <w:rsid w:val="002600D9"/>
    <w:rsid w:val="002600DF"/>
    <w:rsid w:val="002607E2"/>
    <w:rsid w:val="00263A0D"/>
    <w:rsid w:val="002658E1"/>
    <w:rsid w:val="0026632D"/>
    <w:rsid w:val="00266AC8"/>
    <w:rsid w:val="002679A1"/>
    <w:rsid w:val="00270451"/>
    <w:rsid w:val="002712EE"/>
    <w:rsid w:val="00274076"/>
    <w:rsid w:val="0027543C"/>
    <w:rsid w:val="00275D3C"/>
    <w:rsid w:val="00276C10"/>
    <w:rsid w:val="00277B13"/>
    <w:rsid w:val="0028130F"/>
    <w:rsid w:val="00281C9A"/>
    <w:rsid w:val="00282D74"/>
    <w:rsid w:val="00284B78"/>
    <w:rsid w:val="00284EE8"/>
    <w:rsid w:val="002856A2"/>
    <w:rsid w:val="00286727"/>
    <w:rsid w:val="00286A35"/>
    <w:rsid w:val="00286F09"/>
    <w:rsid w:val="002872EC"/>
    <w:rsid w:val="002902B6"/>
    <w:rsid w:val="00290E9D"/>
    <w:rsid w:val="00291743"/>
    <w:rsid w:val="002919F1"/>
    <w:rsid w:val="0029301B"/>
    <w:rsid w:val="002932CF"/>
    <w:rsid w:val="00294C48"/>
    <w:rsid w:val="002951DA"/>
    <w:rsid w:val="00297644"/>
    <w:rsid w:val="00297F33"/>
    <w:rsid w:val="002A2857"/>
    <w:rsid w:val="002A285C"/>
    <w:rsid w:val="002A35BD"/>
    <w:rsid w:val="002A39CD"/>
    <w:rsid w:val="002A3CCC"/>
    <w:rsid w:val="002A5170"/>
    <w:rsid w:val="002A5321"/>
    <w:rsid w:val="002A5A8C"/>
    <w:rsid w:val="002B21B5"/>
    <w:rsid w:val="002B2451"/>
    <w:rsid w:val="002B2965"/>
    <w:rsid w:val="002B2BAD"/>
    <w:rsid w:val="002B3129"/>
    <w:rsid w:val="002B35EB"/>
    <w:rsid w:val="002B3761"/>
    <w:rsid w:val="002B3B06"/>
    <w:rsid w:val="002B405A"/>
    <w:rsid w:val="002B4565"/>
    <w:rsid w:val="002B493D"/>
    <w:rsid w:val="002B5362"/>
    <w:rsid w:val="002B684D"/>
    <w:rsid w:val="002B691C"/>
    <w:rsid w:val="002B75EB"/>
    <w:rsid w:val="002B77DD"/>
    <w:rsid w:val="002C1424"/>
    <w:rsid w:val="002C1D54"/>
    <w:rsid w:val="002C2042"/>
    <w:rsid w:val="002C2273"/>
    <w:rsid w:val="002C23BB"/>
    <w:rsid w:val="002C245C"/>
    <w:rsid w:val="002C356E"/>
    <w:rsid w:val="002C3D16"/>
    <w:rsid w:val="002C5AF2"/>
    <w:rsid w:val="002C623D"/>
    <w:rsid w:val="002D00FC"/>
    <w:rsid w:val="002D05C9"/>
    <w:rsid w:val="002D2A30"/>
    <w:rsid w:val="002D2F6F"/>
    <w:rsid w:val="002D5A70"/>
    <w:rsid w:val="002D6E21"/>
    <w:rsid w:val="002D7DE3"/>
    <w:rsid w:val="002E10E5"/>
    <w:rsid w:val="002E254A"/>
    <w:rsid w:val="002E2E96"/>
    <w:rsid w:val="002E3B71"/>
    <w:rsid w:val="002E47E7"/>
    <w:rsid w:val="002E54B6"/>
    <w:rsid w:val="002E55A0"/>
    <w:rsid w:val="002F0A23"/>
    <w:rsid w:val="002F0AA3"/>
    <w:rsid w:val="002F1069"/>
    <w:rsid w:val="002F1924"/>
    <w:rsid w:val="002F19B0"/>
    <w:rsid w:val="002F1B7A"/>
    <w:rsid w:val="002F4883"/>
    <w:rsid w:val="002F583B"/>
    <w:rsid w:val="002F642E"/>
    <w:rsid w:val="002F7078"/>
    <w:rsid w:val="00301660"/>
    <w:rsid w:val="0030180A"/>
    <w:rsid w:val="00301A77"/>
    <w:rsid w:val="00301ACC"/>
    <w:rsid w:val="003029DB"/>
    <w:rsid w:val="0030352E"/>
    <w:rsid w:val="00303664"/>
    <w:rsid w:val="00305432"/>
    <w:rsid w:val="00306641"/>
    <w:rsid w:val="00307385"/>
    <w:rsid w:val="003107E2"/>
    <w:rsid w:val="00313053"/>
    <w:rsid w:val="00314D1D"/>
    <w:rsid w:val="0031653A"/>
    <w:rsid w:val="00317AB8"/>
    <w:rsid w:val="00317FF6"/>
    <w:rsid w:val="00321EDF"/>
    <w:rsid w:val="00322ACA"/>
    <w:rsid w:val="00322C99"/>
    <w:rsid w:val="00323588"/>
    <w:rsid w:val="00323A14"/>
    <w:rsid w:val="003257A6"/>
    <w:rsid w:val="003264A3"/>
    <w:rsid w:val="00327877"/>
    <w:rsid w:val="00327F91"/>
    <w:rsid w:val="00330757"/>
    <w:rsid w:val="00331737"/>
    <w:rsid w:val="003317D7"/>
    <w:rsid w:val="00332EB6"/>
    <w:rsid w:val="003339A8"/>
    <w:rsid w:val="00333A0D"/>
    <w:rsid w:val="00336476"/>
    <w:rsid w:val="00337413"/>
    <w:rsid w:val="00337B20"/>
    <w:rsid w:val="00337B38"/>
    <w:rsid w:val="00340D75"/>
    <w:rsid w:val="00341B39"/>
    <w:rsid w:val="00344B85"/>
    <w:rsid w:val="00345BDF"/>
    <w:rsid w:val="003461A8"/>
    <w:rsid w:val="00347AE0"/>
    <w:rsid w:val="0035142C"/>
    <w:rsid w:val="00352484"/>
    <w:rsid w:val="003528E3"/>
    <w:rsid w:val="00355E12"/>
    <w:rsid w:val="00356706"/>
    <w:rsid w:val="003572C5"/>
    <w:rsid w:val="0035757D"/>
    <w:rsid w:val="00360D96"/>
    <w:rsid w:val="0036105E"/>
    <w:rsid w:val="003612D4"/>
    <w:rsid w:val="003617CC"/>
    <w:rsid w:val="003629BF"/>
    <w:rsid w:val="00362E79"/>
    <w:rsid w:val="00362EB7"/>
    <w:rsid w:val="00364260"/>
    <w:rsid w:val="00364CC2"/>
    <w:rsid w:val="0036536B"/>
    <w:rsid w:val="003662CC"/>
    <w:rsid w:val="0036753F"/>
    <w:rsid w:val="00370F11"/>
    <w:rsid w:val="00371885"/>
    <w:rsid w:val="00371B1D"/>
    <w:rsid w:val="00372297"/>
    <w:rsid w:val="00372401"/>
    <w:rsid w:val="00372B14"/>
    <w:rsid w:val="00373AAA"/>
    <w:rsid w:val="003743D0"/>
    <w:rsid w:val="00375452"/>
    <w:rsid w:val="003774BC"/>
    <w:rsid w:val="003801EB"/>
    <w:rsid w:val="00380D2D"/>
    <w:rsid w:val="003812F0"/>
    <w:rsid w:val="003823E5"/>
    <w:rsid w:val="00382E0F"/>
    <w:rsid w:val="0038411E"/>
    <w:rsid w:val="003843FD"/>
    <w:rsid w:val="00385172"/>
    <w:rsid w:val="0038549D"/>
    <w:rsid w:val="00385C51"/>
    <w:rsid w:val="0038673E"/>
    <w:rsid w:val="003868A5"/>
    <w:rsid w:val="00386A47"/>
    <w:rsid w:val="00386C44"/>
    <w:rsid w:val="00390B8E"/>
    <w:rsid w:val="003914F1"/>
    <w:rsid w:val="003940F6"/>
    <w:rsid w:val="003954D6"/>
    <w:rsid w:val="00395698"/>
    <w:rsid w:val="00395E8E"/>
    <w:rsid w:val="0039605E"/>
    <w:rsid w:val="003961DA"/>
    <w:rsid w:val="0039680C"/>
    <w:rsid w:val="00397180"/>
    <w:rsid w:val="003A022B"/>
    <w:rsid w:val="003A1C2C"/>
    <w:rsid w:val="003A574F"/>
    <w:rsid w:val="003A60DA"/>
    <w:rsid w:val="003B076B"/>
    <w:rsid w:val="003B32E1"/>
    <w:rsid w:val="003B3B09"/>
    <w:rsid w:val="003B593B"/>
    <w:rsid w:val="003B7985"/>
    <w:rsid w:val="003C035C"/>
    <w:rsid w:val="003C1388"/>
    <w:rsid w:val="003C3207"/>
    <w:rsid w:val="003C4F6E"/>
    <w:rsid w:val="003C5045"/>
    <w:rsid w:val="003C5366"/>
    <w:rsid w:val="003C5C2C"/>
    <w:rsid w:val="003C7E74"/>
    <w:rsid w:val="003D084D"/>
    <w:rsid w:val="003D0B3C"/>
    <w:rsid w:val="003D1751"/>
    <w:rsid w:val="003D2619"/>
    <w:rsid w:val="003D3FC7"/>
    <w:rsid w:val="003D4B4A"/>
    <w:rsid w:val="003D4B81"/>
    <w:rsid w:val="003D4C8F"/>
    <w:rsid w:val="003E0901"/>
    <w:rsid w:val="003E20DD"/>
    <w:rsid w:val="003E2FB7"/>
    <w:rsid w:val="003E470D"/>
    <w:rsid w:val="003E500E"/>
    <w:rsid w:val="003E5A56"/>
    <w:rsid w:val="003E765F"/>
    <w:rsid w:val="003F0454"/>
    <w:rsid w:val="003F0C23"/>
    <w:rsid w:val="003F142C"/>
    <w:rsid w:val="003F15AD"/>
    <w:rsid w:val="003F1F55"/>
    <w:rsid w:val="003F2F1C"/>
    <w:rsid w:val="003F3369"/>
    <w:rsid w:val="003F3648"/>
    <w:rsid w:val="003F5C90"/>
    <w:rsid w:val="003F6527"/>
    <w:rsid w:val="003F6693"/>
    <w:rsid w:val="003F6872"/>
    <w:rsid w:val="003F7CE4"/>
    <w:rsid w:val="00401943"/>
    <w:rsid w:val="00401C5D"/>
    <w:rsid w:val="0040361E"/>
    <w:rsid w:val="00403D00"/>
    <w:rsid w:val="004066E0"/>
    <w:rsid w:val="00406F15"/>
    <w:rsid w:val="00410014"/>
    <w:rsid w:val="0041186B"/>
    <w:rsid w:val="00411A67"/>
    <w:rsid w:val="0041286E"/>
    <w:rsid w:val="004133B9"/>
    <w:rsid w:val="00414576"/>
    <w:rsid w:val="00415049"/>
    <w:rsid w:val="0041618D"/>
    <w:rsid w:val="00416385"/>
    <w:rsid w:val="004168DA"/>
    <w:rsid w:val="00417162"/>
    <w:rsid w:val="004217FF"/>
    <w:rsid w:val="00421D61"/>
    <w:rsid w:val="004221CD"/>
    <w:rsid w:val="0042277A"/>
    <w:rsid w:val="00424ED5"/>
    <w:rsid w:val="0042596E"/>
    <w:rsid w:val="00426A51"/>
    <w:rsid w:val="004275CA"/>
    <w:rsid w:val="004309BE"/>
    <w:rsid w:val="004310D0"/>
    <w:rsid w:val="00431145"/>
    <w:rsid w:val="00432E48"/>
    <w:rsid w:val="00433143"/>
    <w:rsid w:val="00433AE0"/>
    <w:rsid w:val="00434158"/>
    <w:rsid w:val="004341C9"/>
    <w:rsid w:val="00434793"/>
    <w:rsid w:val="00434E40"/>
    <w:rsid w:val="004361BA"/>
    <w:rsid w:val="004374BA"/>
    <w:rsid w:val="0044126F"/>
    <w:rsid w:val="004420D1"/>
    <w:rsid w:val="00442678"/>
    <w:rsid w:val="00442999"/>
    <w:rsid w:val="00442C68"/>
    <w:rsid w:val="0044388A"/>
    <w:rsid w:val="00443DEC"/>
    <w:rsid w:val="00444204"/>
    <w:rsid w:val="00444CCC"/>
    <w:rsid w:val="00444D7F"/>
    <w:rsid w:val="00446178"/>
    <w:rsid w:val="00446432"/>
    <w:rsid w:val="00446E00"/>
    <w:rsid w:val="00450728"/>
    <w:rsid w:val="004509B2"/>
    <w:rsid w:val="00451A85"/>
    <w:rsid w:val="0045236A"/>
    <w:rsid w:val="00452F29"/>
    <w:rsid w:val="004536EE"/>
    <w:rsid w:val="00453FA7"/>
    <w:rsid w:val="00454CEC"/>
    <w:rsid w:val="00455AF1"/>
    <w:rsid w:val="00455BF7"/>
    <w:rsid w:val="0045618F"/>
    <w:rsid w:val="00457C44"/>
    <w:rsid w:val="00460C3E"/>
    <w:rsid w:val="004621E0"/>
    <w:rsid w:val="004625FD"/>
    <w:rsid w:val="00462BAC"/>
    <w:rsid w:val="004638CD"/>
    <w:rsid w:val="00463C1B"/>
    <w:rsid w:val="00464FD4"/>
    <w:rsid w:val="004661E0"/>
    <w:rsid w:val="0046688D"/>
    <w:rsid w:val="00466E38"/>
    <w:rsid w:val="00470613"/>
    <w:rsid w:val="004713C5"/>
    <w:rsid w:val="004729C1"/>
    <w:rsid w:val="00472F2D"/>
    <w:rsid w:val="00472F76"/>
    <w:rsid w:val="004739A2"/>
    <w:rsid w:val="00473A94"/>
    <w:rsid w:val="00474E2E"/>
    <w:rsid w:val="00475384"/>
    <w:rsid w:val="00475C64"/>
    <w:rsid w:val="00476111"/>
    <w:rsid w:val="004768A9"/>
    <w:rsid w:val="00476CD8"/>
    <w:rsid w:val="00476D3E"/>
    <w:rsid w:val="00477F08"/>
    <w:rsid w:val="00482327"/>
    <w:rsid w:val="0048245D"/>
    <w:rsid w:val="00482DC9"/>
    <w:rsid w:val="004837B9"/>
    <w:rsid w:val="00484813"/>
    <w:rsid w:val="00484F93"/>
    <w:rsid w:val="004850EA"/>
    <w:rsid w:val="0048612C"/>
    <w:rsid w:val="004869FA"/>
    <w:rsid w:val="00487576"/>
    <w:rsid w:val="00487781"/>
    <w:rsid w:val="004903FB"/>
    <w:rsid w:val="004918AA"/>
    <w:rsid w:val="00491FAD"/>
    <w:rsid w:val="0049374E"/>
    <w:rsid w:val="0049394A"/>
    <w:rsid w:val="004959F0"/>
    <w:rsid w:val="00496192"/>
    <w:rsid w:val="004A0714"/>
    <w:rsid w:val="004A4053"/>
    <w:rsid w:val="004A41D5"/>
    <w:rsid w:val="004A538B"/>
    <w:rsid w:val="004A56EE"/>
    <w:rsid w:val="004A5C99"/>
    <w:rsid w:val="004A6998"/>
    <w:rsid w:val="004A6F46"/>
    <w:rsid w:val="004B1627"/>
    <w:rsid w:val="004B2F43"/>
    <w:rsid w:val="004B3375"/>
    <w:rsid w:val="004B4A48"/>
    <w:rsid w:val="004B5A01"/>
    <w:rsid w:val="004B5D62"/>
    <w:rsid w:val="004B61DC"/>
    <w:rsid w:val="004B6560"/>
    <w:rsid w:val="004B65EA"/>
    <w:rsid w:val="004B79CD"/>
    <w:rsid w:val="004B7EDD"/>
    <w:rsid w:val="004C0632"/>
    <w:rsid w:val="004C07EA"/>
    <w:rsid w:val="004C0B5F"/>
    <w:rsid w:val="004C22A0"/>
    <w:rsid w:val="004C2C68"/>
    <w:rsid w:val="004C300F"/>
    <w:rsid w:val="004C35E7"/>
    <w:rsid w:val="004C3F46"/>
    <w:rsid w:val="004C4820"/>
    <w:rsid w:val="004C50DF"/>
    <w:rsid w:val="004C5A6D"/>
    <w:rsid w:val="004C6AD4"/>
    <w:rsid w:val="004C78EB"/>
    <w:rsid w:val="004D029C"/>
    <w:rsid w:val="004D07E2"/>
    <w:rsid w:val="004D19E5"/>
    <w:rsid w:val="004D4BE7"/>
    <w:rsid w:val="004D5014"/>
    <w:rsid w:val="004D5477"/>
    <w:rsid w:val="004D5697"/>
    <w:rsid w:val="004D69C6"/>
    <w:rsid w:val="004D740B"/>
    <w:rsid w:val="004E153F"/>
    <w:rsid w:val="004E1F35"/>
    <w:rsid w:val="004E43E8"/>
    <w:rsid w:val="004E47E7"/>
    <w:rsid w:val="004E48C2"/>
    <w:rsid w:val="004E4AEA"/>
    <w:rsid w:val="004E552C"/>
    <w:rsid w:val="004E5EDD"/>
    <w:rsid w:val="004E7053"/>
    <w:rsid w:val="004E7F16"/>
    <w:rsid w:val="004F0ADE"/>
    <w:rsid w:val="004F13D0"/>
    <w:rsid w:val="004F1BFB"/>
    <w:rsid w:val="004F28BB"/>
    <w:rsid w:val="004F32D9"/>
    <w:rsid w:val="004F38D9"/>
    <w:rsid w:val="004F4511"/>
    <w:rsid w:val="004F53CD"/>
    <w:rsid w:val="00503C6C"/>
    <w:rsid w:val="00505344"/>
    <w:rsid w:val="00505936"/>
    <w:rsid w:val="00507C36"/>
    <w:rsid w:val="0051289E"/>
    <w:rsid w:val="00513D47"/>
    <w:rsid w:val="00514276"/>
    <w:rsid w:val="005143D5"/>
    <w:rsid w:val="0051464D"/>
    <w:rsid w:val="0051665F"/>
    <w:rsid w:val="005172F1"/>
    <w:rsid w:val="00517B33"/>
    <w:rsid w:val="005203D2"/>
    <w:rsid w:val="005207F1"/>
    <w:rsid w:val="0052167D"/>
    <w:rsid w:val="00522951"/>
    <w:rsid w:val="00522D48"/>
    <w:rsid w:val="00522DC6"/>
    <w:rsid w:val="00523A6F"/>
    <w:rsid w:val="00524359"/>
    <w:rsid w:val="00524C58"/>
    <w:rsid w:val="00525782"/>
    <w:rsid w:val="00525C4D"/>
    <w:rsid w:val="00525CBD"/>
    <w:rsid w:val="00526D69"/>
    <w:rsid w:val="005275B9"/>
    <w:rsid w:val="005278C8"/>
    <w:rsid w:val="00530A26"/>
    <w:rsid w:val="00531084"/>
    <w:rsid w:val="00532D77"/>
    <w:rsid w:val="005331CD"/>
    <w:rsid w:val="00533E5D"/>
    <w:rsid w:val="0053435C"/>
    <w:rsid w:val="00534BB3"/>
    <w:rsid w:val="00535399"/>
    <w:rsid w:val="005354BE"/>
    <w:rsid w:val="00536435"/>
    <w:rsid w:val="0054061B"/>
    <w:rsid w:val="00543449"/>
    <w:rsid w:val="00544533"/>
    <w:rsid w:val="0054629A"/>
    <w:rsid w:val="00547434"/>
    <w:rsid w:val="00547C67"/>
    <w:rsid w:val="00547D5B"/>
    <w:rsid w:val="005505CF"/>
    <w:rsid w:val="00550E39"/>
    <w:rsid w:val="00551A4E"/>
    <w:rsid w:val="00551FD1"/>
    <w:rsid w:val="005524D5"/>
    <w:rsid w:val="00552D2D"/>
    <w:rsid w:val="00553CB8"/>
    <w:rsid w:val="00554768"/>
    <w:rsid w:val="00555E50"/>
    <w:rsid w:val="00560230"/>
    <w:rsid w:val="005606AC"/>
    <w:rsid w:val="005612C1"/>
    <w:rsid w:val="005612D0"/>
    <w:rsid w:val="00563431"/>
    <w:rsid w:val="005645AB"/>
    <w:rsid w:val="00565488"/>
    <w:rsid w:val="00565BC3"/>
    <w:rsid w:val="00565D5B"/>
    <w:rsid w:val="005670F4"/>
    <w:rsid w:val="005679F9"/>
    <w:rsid w:val="00570FCF"/>
    <w:rsid w:val="0057107A"/>
    <w:rsid w:val="005714D9"/>
    <w:rsid w:val="00572274"/>
    <w:rsid w:val="00572DCE"/>
    <w:rsid w:val="0057318A"/>
    <w:rsid w:val="00573B3A"/>
    <w:rsid w:val="00573B66"/>
    <w:rsid w:val="00573CC1"/>
    <w:rsid w:val="00573DC2"/>
    <w:rsid w:val="0057471F"/>
    <w:rsid w:val="0057552C"/>
    <w:rsid w:val="00575D90"/>
    <w:rsid w:val="0057635F"/>
    <w:rsid w:val="00576409"/>
    <w:rsid w:val="0057697C"/>
    <w:rsid w:val="00576F56"/>
    <w:rsid w:val="005774D8"/>
    <w:rsid w:val="005779A8"/>
    <w:rsid w:val="00577B4B"/>
    <w:rsid w:val="005818F4"/>
    <w:rsid w:val="00581BBA"/>
    <w:rsid w:val="005838DB"/>
    <w:rsid w:val="00585054"/>
    <w:rsid w:val="005860C9"/>
    <w:rsid w:val="0059207D"/>
    <w:rsid w:val="005939FF"/>
    <w:rsid w:val="00594EC9"/>
    <w:rsid w:val="00597205"/>
    <w:rsid w:val="00597630"/>
    <w:rsid w:val="00597DF5"/>
    <w:rsid w:val="005A0429"/>
    <w:rsid w:val="005A0E9A"/>
    <w:rsid w:val="005A13EB"/>
    <w:rsid w:val="005A428B"/>
    <w:rsid w:val="005A56F0"/>
    <w:rsid w:val="005A5B72"/>
    <w:rsid w:val="005A5E1E"/>
    <w:rsid w:val="005A6D70"/>
    <w:rsid w:val="005A6FAB"/>
    <w:rsid w:val="005B059F"/>
    <w:rsid w:val="005B0CB1"/>
    <w:rsid w:val="005B1562"/>
    <w:rsid w:val="005B15C2"/>
    <w:rsid w:val="005B26E5"/>
    <w:rsid w:val="005B30BE"/>
    <w:rsid w:val="005B3205"/>
    <w:rsid w:val="005B3899"/>
    <w:rsid w:val="005B48B9"/>
    <w:rsid w:val="005B592A"/>
    <w:rsid w:val="005B630F"/>
    <w:rsid w:val="005B6625"/>
    <w:rsid w:val="005B6EC1"/>
    <w:rsid w:val="005B7290"/>
    <w:rsid w:val="005C0980"/>
    <w:rsid w:val="005C1623"/>
    <w:rsid w:val="005C2473"/>
    <w:rsid w:val="005C266A"/>
    <w:rsid w:val="005C2750"/>
    <w:rsid w:val="005C3F63"/>
    <w:rsid w:val="005C4661"/>
    <w:rsid w:val="005C5514"/>
    <w:rsid w:val="005C5A30"/>
    <w:rsid w:val="005C5FE4"/>
    <w:rsid w:val="005D07CB"/>
    <w:rsid w:val="005D08C3"/>
    <w:rsid w:val="005D1080"/>
    <w:rsid w:val="005D12BA"/>
    <w:rsid w:val="005D1424"/>
    <w:rsid w:val="005D1658"/>
    <w:rsid w:val="005D2215"/>
    <w:rsid w:val="005D3772"/>
    <w:rsid w:val="005D6767"/>
    <w:rsid w:val="005D7780"/>
    <w:rsid w:val="005E23BF"/>
    <w:rsid w:val="005E2D19"/>
    <w:rsid w:val="005E3C7C"/>
    <w:rsid w:val="005E412D"/>
    <w:rsid w:val="005E6320"/>
    <w:rsid w:val="005F16A4"/>
    <w:rsid w:val="005F1742"/>
    <w:rsid w:val="005F4C76"/>
    <w:rsid w:val="005F62FD"/>
    <w:rsid w:val="005F6773"/>
    <w:rsid w:val="00600310"/>
    <w:rsid w:val="0060081D"/>
    <w:rsid w:val="00601671"/>
    <w:rsid w:val="00601A56"/>
    <w:rsid w:val="006021B4"/>
    <w:rsid w:val="006029F2"/>
    <w:rsid w:val="00602B52"/>
    <w:rsid w:val="00604220"/>
    <w:rsid w:val="006051B8"/>
    <w:rsid w:val="00606923"/>
    <w:rsid w:val="00606A3A"/>
    <w:rsid w:val="00610127"/>
    <w:rsid w:val="00610546"/>
    <w:rsid w:val="006105B7"/>
    <w:rsid w:val="00611EBF"/>
    <w:rsid w:val="006122F2"/>
    <w:rsid w:val="006131E2"/>
    <w:rsid w:val="0061469B"/>
    <w:rsid w:val="00616246"/>
    <w:rsid w:val="00617813"/>
    <w:rsid w:val="00621A54"/>
    <w:rsid w:val="0062232F"/>
    <w:rsid w:val="00622A97"/>
    <w:rsid w:val="00623339"/>
    <w:rsid w:val="00623798"/>
    <w:rsid w:val="00623DEF"/>
    <w:rsid w:val="006242E0"/>
    <w:rsid w:val="006248E2"/>
    <w:rsid w:val="0062544F"/>
    <w:rsid w:val="00626BB4"/>
    <w:rsid w:val="006313AC"/>
    <w:rsid w:val="0063157E"/>
    <w:rsid w:val="006325B7"/>
    <w:rsid w:val="00634E10"/>
    <w:rsid w:val="00636F48"/>
    <w:rsid w:val="006403BA"/>
    <w:rsid w:val="00641056"/>
    <w:rsid w:val="00641420"/>
    <w:rsid w:val="00641BE8"/>
    <w:rsid w:val="00642936"/>
    <w:rsid w:val="00642FD3"/>
    <w:rsid w:val="0064318C"/>
    <w:rsid w:val="00646347"/>
    <w:rsid w:val="0064719E"/>
    <w:rsid w:val="00647880"/>
    <w:rsid w:val="00650098"/>
    <w:rsid w:val="006517B7"/>
    <w:rsid w:val="00652736"/>
    <w:rsid w:val="00652F7F"/>
    <w:rsid w:val="0065476E"/>
    <w:rsid w:val="00654AF5"/>
    <w:rsid w:val="00654BD9"/>
    <w:rsid w:val="006553FC"/>
    <w:rsid w:val="00655EB1"/>
    <w:rsid w:val="00655EE7"/>
    <w:rsid w:val="00656A6B"/>
    <w:rsid w:val="00660845"/>
    <w:rsid w:val="0066168E"/>
    <w:rsid w:val="00661A2E"/>
    <w:rsid w:val="00662A72"/>
    <w:rsid w:val="006631BF"/>
    <w:rsid w:val="00663230"/>
    <w:rsid w:val="00665347"/>
    <w:rsid w:val="00665AC5"/>
    <w:rsid w:val="0066638D"/>
    <w:rsid w:val="00666447"/>
    <w:rsid w:val="00667CA3"/>
    <w:rsid w:val="00670017"/>
    <w:rsid w:val="00670343"/>
    <w:rsid w:val="00670EB6"/>
    <w:rsid w:val="0067131F"/>
    <w:rsid w:val="00671638"/>
    <w:rsid w:val="0067339E"/>
    <w:rsid w:val="00674104"/>
    <w:rsid w:val="00674F95"/>
    <w:rsid w:val="00677B9E"/>
    <w:rsid w:val="00681065"/>
    <w:rsid w:val="006821AD"/>
    <w:rsid w:val="0068290F"/>
    <w:rsid w:val="00682E2B"/>
    <w:rsid w:val="00684CCD"/>
    <w:rsid w:val="006866CD"/>
    <w:rsid w:val="006904F5"/>
    <w:rsid w:val="0069121B"/>
    <w:rsid w:val="00692269"/>
    <w:rsid w:val="00692A70"/>
    <w:rsid w:val="00693322"/>
    <w:rsid w:val="0069427B"/>
    <w:rsid w:val="00697ED9"/>
    <w:rsid w:val="006A0C05"/>
    <w:rsid w:val="006A1128"/>
    <w:rsid w:val="006A198D"/>
    <w:rsid w:val="006A2DF2"/>
    <w:rsid w:val="006A614E"/>
    <w:rsid w:val="006A640A"/>
    <w:rsid w:val="006A701F"/>
    <w:rsid w:val="006A733F"/>
    <w:rsid w:val="006B0540"/>
    <w:rsid w:val="006B08BE"/>
    <w:rsid w:val="006B0D81"/>
    <w:rsid w:val="006B26FA"/>
    <w:rsid w:val="006B46B1"/>
    <w:rsid w:val="006B50DD"/>
    <w:rsid w:val="006B7319"/>
    <w:rsid w:val="006B7BCA"/>
    <w:rsid w:val="006B7CA2"/>
    <w:rsid w:val="006C00B2"/>
    <w:rsid w:val="006C104C"/>
    <w:rsid w:val="006C14A6"/>
    <w:rsid w:val="006C1AA9"/>
    <w:rsid w:val="006C1B4C"/>
    <w:rsid w:val="006C3DFC"/>
    <w:rsid w:val="006C53A0"/>
    <w:rsid w:val="006C6776"/>
    <w:rsid w:val="006D0869"/>
    <w:rsid w:val="006D0BCE"/>
    <w:rsid w:val="006D0C6B"/>
    <w:rsid w:val="006D1F8B"/>
    <w:rsid w:val="006D3136"/>
    <w:rsid w:val="006D363B"/>
    <w:rsid w:val="006D43AD"/>
    <w:rsid w:val="006D44E1"/>
    <w:rsid w:val="006D517F"/>
    <w:rsid w:val="006D567C"/>
    <w:rsid w:val="006D646B"/>
    <w:rsid w:val="006D6841"/>
    <w:rsid w:val="006D6AEC"/>
    <w:rsid w:val="006D76F8"/>
    <w:rsid w:val="006E062B"/>
    <w:rsid w:val="006E071E"/>
    <w:rsid w:val="006E13A9"/>
    <w:rsid w:val="006E1FEE"/>
    <w:rsid w:val="006E23E9"/>
    <w:rsid w:val="006E399B"/>
    <w:rsid w:val="006E478E"/>
    <w:rsid w:val="006E7AF3"/>
    <w:rsid w:val="006F022E"/>
    <w:rsid w:val="006F0C4A"/>
    <w:rsid w:val="006F1E44"/>
    <w:rsid w:val="006F2B3C"/>
    <w:rsid w:val="006F30FB"/>
    <w:rsid w:val="006F3623"/>
    <w:rsid w:val="006F3875"/>
    <w:rsid w:val="006F41C0"/>
    <w:rsid w:val="006F474E"/>
    <w:rsid w:val="006F4D1E"/>
    <w:rsid w:val="006F5DB4"/>
    <w:rsid w:val="006F6729"/>
    <w:rsid w:val="00701165"/>
    <w:rsid w:val="007027B3"/>
    <w:rsid w:val="007056F1"/>
    <w:rsid w:val="007059DF"/>
    <w:rsid w:val="00706627"/>
    <w:rsid w:val="0070783C"/>
    <w:rsid w:val="00710802"/>
    <w:rsid w:val="00711BA6"/>
    <w:rsid w:val="00712623"/>
    <w:rsid w:val="00712FB3"/>
    <w:rsid w:val="007131C8"/>
    <w:rsid w:val="00713515"/>
    <w:rsid w:val="007136B2"/>
    <w:rsid w:val="00713D70"/>
    <w:rsid w:val="00713E51"/>
    <w:rsid w:val="00714380"/>
    <w:rsid w:val="007154B8"/>
    <w:rsid w:val="00715760"/>
    <w:rsid w:val="007160F0"/>
    <w:rsid w:val="007171AD"/>
    <w:rsid w:val="00717731"/>
    <w:rsid w:val="00720C30"/>
    <w:rsid w:val="0072152C"/>
    <w:rsid w:val="00721FE2"/>
    <w:rsid w:val="00723639"/>
    <w:rsid w:val="00723870"/>
    <w:rsid w:val="00723CDE"/>
    <w:rsid w:val="00724028"/>
    <w:rsid w:val="0072420B"/>
    <w:rsid w:val="0072436B"/>
    <w:rsid w:val="007245F1"/>
    <w:rsid w:val="00724692"/>
    <w:rsid w:val="0072636E"/>
    <w:rsid w:val="00727AB5"/>
    <w:rsid w:val="00730F13"/>
    <w:rsid w:val="007320F7"/>
    <w:rsid w:val="00732530"/>
    <w:rsid w:val="00733D84"/>
    <w:rsid w:val="0073487F"/>
    <w:rsid w:val="007349EE"/>
    <w:rsid w:val="00736A6B"/>
    <w:rsid w:val="007403B6"/>
    <w:rsid w:val="00741065"/>
    <w:rsid w:val="0074143F"/>
    <w:rsid w:val="00743420"/>
    <w:rsid w:val="007436D4"/>
    <w:rsid w:val="00743C15"/>
    <w:rsid w:val="00744E88"/>
    <w:rsid w:val="00744EA8"/>
    <w:rsid w:val="007452E0"/>
    <w:rsid w:val="0074554D"/>
    <w:rsid w:val="0074585D"/>
    <w:rsid w:val="00746FE1"/>
    <w:rsid w:val="00750130"/>
    <w:rsid w:val="00750A80"/>
    <w:rsid w:val="00751112"/>
    <w:rsid w:val="007513A8"/>
    <w:rsid w:val="007516C9"/>
    <w:rsid w:val="00752AC4"/>
    <w:rsid w:val="00752D4B"/>
    <w:rsid w:val="00753ACB"/>
    <w:rsid w:val="00754AA7"/>
    <w:rsid w:val="007562B2"/>
    <w:rsid w:val="007648E3"/>
    <w:rsid w:val="007653E7"/>
    <w:rsid w:val="00765EBA"/>
    <w:rsid w:val="00765F5D"/>
    <w:rsid w:val="0077024A"/>
    <w:rsid w:val="00770D61"/>
    <w:rsid w:val="00771021"/>
    <w:rsid w:val="00771205"/>
    <w:rsid w:val="00771399"/>
    <w:rsid w:val="00771B92"/>
    <w:rsid w:val="00773178"/>
    <w:rsid w:val="00773AF8"/>
    <w:rsid w:val="00773DC7"/>
    <w:rsid w:val="00781415"/>
    <w:rsid w:val="00781B7A"/>
    <w:rsid w:val="00781CB8"/>
    <w:rsid w:val="00781DC2"/>
    <w:rsid w:val="00781DD3"/>
    <w:rsid w:val="00782083"/>
    <w:rsid w:val="007845CD"/>
    <w:rsid w:val="00787CD5"/>
    <w:rsid w:val="00787E18"/>
    <w:rsid w:val="00792807"/>
    <w:rsid w:val="00793D36"/>
    <w:rsid w:val="007950B5"/>
    <w:rsid w:val="00795619"/>
    <w:rsid w:val="0079683B"/>
    <w:rsid w:val="00796C97"/>
    <w:rsid w:val="007A32A9"/>
    <w:rsid w:val="007A4313"/>
    <w:rsid w:val="007A53E6"/>
    <w:rsid w:val="007A6095"/>
    <w:rsid w:val="007A68B3"/>
    <w:rsid w:val="007A742E"/>
    <w:rsid w:val="007B25AA"/>
    <w:rsid w:val="007B2719"/>
    <w:rsid w:val="007B44B9"/>
    <w:rsid w:val="007B73BE"/>
    <w:rsid w:val="007C01F2"/>
    <w:rsid w:val="007C02C5"/>
    <w:rsid w:val="007C106E"/>
    <w:rsid w:val="007C162C"/>
    <w:rsid w:val="007C3841"/>
    <w:rsid w:val="007C6437"/>
    <w:rsid w:val="007C662F"/>
    <w:rsid w:val="007D04C3"/>
    <w:rsid w:val="007D0BC5"/>
    <w:rsid w:val="007D542C"/>
    <w:rsid w:val="007D705C"/>
    <w:rsid w:val="007D7B15"/>
    <w:rsid w:val="007E330D"/>
    <w:rsid w:val="007E4AFF"/>
    <w:rsid w:val="007E4E7C"/>
    <w:rsid w:val="007E5713"/>
    <w:rsid w:val="007E6DAD"/>
    <w:rsid w:val="007E7A76"/>
    <w:rsid w:val="007F18B6"/>
    <w:rsid w:val="007F21CA"/>
    <w:rsid w:val="007F2490"/>
    <w:rsid w:val="007F27B0"/>
    <w:rsid w:val="007F5B17"/>
    <w:rsid w:val="007F6688"/>
    <w:rsid w:val="007F6912"/>
    <w:rsid w:val="007F7224"/>
    <w:rsid w:val="007F72CD"/>
    <w:rsid w:val="00800E87"/>
    <w:rsid w:val="00802A74"/>
    <w:rsid w:val="00802BE4"/>
    <w:rsid w:val="008041AC"/>
    <w:rsid w:val="00804689"/>
    <w:rsid w:val="008056E6"/>
    <w:rsid w:val="00806952"/>
    <w:rsid w:val="008075C8"/>
    <w:rsid w:val="00810394"/>
    <w:rsid w:val="0081056B"/>
    <w:rsid w:val="00810E67"/>
    <w:rsid w:val="0081152E"/>
    <w:rsid w:val="00811678"/>
    <w:rsid w:val="00811C7F"/>
    <w:rsid w:val="008134F4"/>
    <w:rsid w:val="00813B95"/>
    <w:rsid w:val="00814574"/>
    <w:rsid w:val="0081470B"/>
    <w:rsid w:val="008150BA"/>
    <w:rsid w:val="00816AE5"/>
    <w:rsid w:val="00820317"/>
    <w:rsid w:val="00820ED6"/>
    <w:rsid w:val="00821C45"/>
    <w:rsid w:val="008233FB"/>
    <w:rsid w:val="00823436"/>
    <w:rsid w:val="00823C68"/>
    <w:rsid w:val="00823E66"/>
    <w:rsid w:val="00824286"/>
    <w:rsid w:val="0082590E"/>
    <w:rsid w:val="00825F90"/>
    <w:rsid w:val="008260EB"/>
    <w:rsid w:val="00827504"/>
    <w:rsid w:val="00833295"/>
    <w:rsid w:val="00834973"/>
    <w:rsid w:val="00835B74"/>
    <w:rsid w:val="00835CD1"/>
    <w:rsid w:val="008378D7"/>
    <w:rsid w:val="00840383"/>
    <w:rsid w:val="008411DE"/>
    <w:rsid w:val="00841447"/>
    <w:rsid w:val="0084188A"/>
    <w:rsid w:val="00841C3E"/>
    <w:rsid w:val="00842A7C"/>
    <w:rsid w:val="008447CE"/>
    <w:rsid w:val="008449F3"/>
    <w:rsid w:val="0084537D"/>
    <w:rsid w:val="008470D5"/>
    <w:rsid w:val="00847B57"/>
    <w:rsid w:val="00847DC9"/>
    <w:rsid w:val="0085098F"/>
    <w:rsid w:val="008511B3"/>
    <w:rsid w:val="008515BC"/>
    <w:rsid w:val="0085198B"/>
    <w:rsid w:val="00852EF1"/>
    <w:rsid w:val="00853A2E"/>
    <w:rsid w:val="00854800"/>
    <w:rsid w:val="00855AA3"/>
    <w:rsid w:val="00857621"/>
    <w:rsid w:val="008626F9"/>
    <w:rsid w:val="0086298F"/>
    <w:rsid w:val="00862DAF"/>
    <w:rsid w:val="00863632"/>
    <w:rsid w:val="008651E9"/>
    <w:rsid w:val="0086746D"/>
    <w:rsid w:val="008710CA"/>
    <w:rsid w:val="008721FE"/>
    <w:rsid w:val="008724CE"/>
    <w:rsid w:val="00872A91"/>
    <w:rsid w:val="0087321F"/>
    <w:rsid w:val="00873B8A"/>
    <w:rsid w:val="008744E3"/>
    <w:rsid w:val="00874644"/>
    <w:rsid w:val="008761E3"/>
    <w:rsid w:val="0087641B"/>
    <w:rsid w:val="00877405"/>
    <w:rsid w:val="0087761C"/>
    <w:rsid w:val="00877B82"/>
    <w:rsid w:val="00880F02"/>
    <w:rsid w:val="00881C54"/>
    <w:rsid w:val="00882907"/>
    <w:rsid w:val="0088436A"/>
    <w:rsid w:val="00887155"/>
    <w:rsid w:val="008875BC"/>
    <w:rsid w:val="0088779E"/>
    <w:rsid w:val="00887BEA"/>
    <w:rsid w:val="0089047B"/>
    <w:rsid w:val="00890D20"/>
    <w:rsid w:val="00892FD1"/>
    <w:rsid w:val="00893B15"/>
    <w:rsid w:val="008947BD"/>
    <w:rsid w:val="00894ED7"/>
    <w:rsid w:val="00895D80"/>
    <w:rsid w:val="00896B1D"/>
    <w:rsid w:val="00896B46"/>
    <w:rsid w:val="008A0E84"/>
    <w:rsid w:val="008A1C0E"/>
    <w:rsid w:val="008A1F7C"/>
    <w:rsid w:val="008A225B"/>
    <w:rsid w:val="008A3036"/>
    <w:rsid w:val="008A4497"/>
    <w:rsid w:val="008A4D9B"/>
    <w:rsid w:val="008A7091"/>
    <w:rsid w:val="008A76A9"/>
    <w:rsid w:val="008B1AF9"/>
    <w:rsid w:val="008B1B89"/>
    <w:rsid w:val="008B1F78"/>
    <w:rsid w:val="008B3688"/>
    <w:rsid w:val="008B5693"/>
    <w:rsid w:val="008B6438"/>
    <w:rsid w:val="008B7389"/>
    <w:rsid w:val="008B7A14"/>
    <w:rsid w:val="008C02ED"/>
    <w:rsid w:val="008C0B19"/>
    <w:rsid w:val="008C191D"/>
    <w:rsid w:val="008C2285"/>
    <w:rsid w:val="008C2640"/>
    <w:rsid w:val="008C399C"/>
    <w:rsid w:val="008C3AE0"/>
    <w:rsid w:val="008C41E7"/>
    <w:rsid w:val="008C4807"/>
    <w:rsid w:val="008C4C41"/>
    <w:rsid w:val="008C4EA0"/>
    <w:rsid w:val="008C54BF"/>
    <w:rsid w:val="008C595B"/>
    <w:rsid w:val="008C6112"/>
    <w:rsid w:val="008C78C7"/>
    <w:rsid w:val="008C78EB"/>
    <w:rsid w:val="008C7ABD"/>
    <w:rsid w:val="008C7CBF"/>
    <w:rsid w:val="008D1B03"/>
    <w:rsid w:val="008D1D83"/>
    <w:rsid w:val="008D2238"/>
    <w:rsid w:val="008D2F8C"/>
    <w:rsid w:val="008D3D9D"/>
    <w:rsid w:val="008D55C4"/>
    <w:rsid w:val="008D59AA"/>
    <w:rsid w:val="008D5E4B"/>
    <w:rsid w:val="008D60D2"/>
    <w:rsid w:val="008D6212"/>
    <w:rsid w:val="008D7E61"/>
    <w:rsid w:val="008E00E9"/>
    <w:rsid w:val="008E0EF0"/>
    <w:rsid w:val="008E26C2"/>
    <w:rsid w:val="008E303C"/>
    <w:rsid w:val="008E3B75"/>
    <w:rsid w:val="008E3D2B"/>
    <w:rsid w:val="008E4AAF"/>
    <w:rsid w:val="008E5522"/>
    <w:rsid w:val="008E6C5C"/>
    <w:rsid w:val="008F016C"/>
    <w:rsid w:val="008F03BA"/>
    <w:rsid w:val="008F44BA"/>
    <w:rsid w:val="008F5F19"/>
    <w:rsid w:val="0090005B"/>
    <w:rsid w:val="00900DF9"/>
    <w:rsid w:val="00901722"/>
    <w:rsid w:val="009021FA"/>
    <w:rsid w:val="00902293"/>
    <w:rsid w:val="00902547"/>
    <w:rsid w:val="009039A1"/>
    <w:rsid w:val="00903FA9"/>
    <w:rsid w:val="00904929"/>
    <w:rsid w:val="009050DE"/>
    <w:rsid w:val="009056E3"/>
    <w:rsid w:val="0090610F"/>
    <w:rsid w:val="0090611E"/>
    <w:rsid w:val="009062B6"/>
    <w:rsid w:val="0091041E"/>
    <w:rsid w:val="009124BD"/>
    <w:rsid w:val="00912DA4"/>
    <w:rsid w:val="00913A1A"/>
    <w:rsid w:val="00913DC8"/>
    <w:rsid w:val="00913E50"/>
    <w:rsid w:val="009164A3"/>
    <w:rsid w:val="0092038C"/>
    <w:rsid w:val="009209AC"/>
    <w:rsid w:val="00920A6E"/>
    <w:rsid w:val="00921952"/>
    <w:rsid w:val="00921D72"/>
    <w:rsid w:val="00922311"/>
    <w:rsid w:val="009226A3"/>
    <w:rsid w:val="009227AE"/>
    <w:rsid w:val="00923ACE"/>
    <w:rsid w:val="00923AEE"/>
    <w:rsid w:val="00923AF1"/>
    <w:rsid w:val="00926A78"/>
    <w:rsid w:val="0092739F"/>
    <w:rsid w:val="009276AB"/>
    <w:rsid w:val="00927DD2"/>
    <w:rsid w:val="009302F3"/>
    <w:rsid w:val="00931699"/>
    <w:rsid w:val="00931C85"/>
    <w:rsid w:val="0093202A"/>
    <w:rsid w:val="00932685"/>
    <w:rsid w:val="00932776"/>
    <w:rsid w:val="0093391C"/>
    <w:rsid w:val="0093591B"/>
    <w:rsid w:val="00936BB9"/>
    <w:rsid w:val="00940662"/>
    <w:rsid w:val="00940F09"/>
    <w:rsid w:val="009413FB"/>
    <w:rsid w:val="00941CB5"/>
    <w:rsid w:val="009424AA"/>
    <w:rsid w:val="00942C6B"/>
    <w:rsid w:val="009436AB"/>
    <w:rsid w:val="00943EE6"/>
    <w:rsid w:val="00944D63"/>
    <w:rsid w:val="00944F78"/>
    <w:rsid w:val="009459B3"/>
    <w:rsid w:val="00945C96"/>
    <w:rsid w:val="00951EC5"/>
    <w:rsid w:val="00955041"/>
    <w:rsid w:val="0095570F"/>
    <w:rsid w:val="00955DB9"/>
    <w:rsid w:val="00956610"/>
    <w:rsid w:val="00956C6D"/>
    <w:rsid w:val="00956E45"/>
    <w:rsid w:val="00957D03"/>
    <w:rsid w:val="00963CD6"/>
    <w:rsid w:val="00965D75"/>
    <w:rsid w:val="00966DBE"/>
    <w:rsid w:val="009675F5"/>
    <w:rsid w:val="009704B7"/>
    <w:rsid w:val="00970D67"/>
    <w:rsid w:val="00975BAA"/>
    <w:rsid w:val="0097611D"/>
    <w:rsid w:val="00977211"/>
    <w:rsid w:val="009810DC"/>
    <w:rsid w:val="00983673"/>
    <w:rsid w:val="0098374F"/>
    <w:rsid w:val="0098403E"/>
    <w:rsid w:val="00985F01"/>
    <w:rsid w:val="00990E27"/>
    <w:rsid w:val="00991456"/>
    <w:rsid w:val="00992C8F"/>
    <w:rsid w:val="00992CBF"/>
    <w:rsid w:val="00994CCD"/>
    <w:rsid w:val="009962EE"/>
    <w:rsid w:val="00997527"/>
    <w:rsid w:val="009A01C8"/>
    <w:rsid w:val="009A0611"/>
    <w:rsid w:val="009A1920"/>
    <w:rsid w:val="009A2C9C"/>
    <w:rsid w:val="009A4236"/>
    <w:rsid w:val="009A4CA1"/>
    <w:rsid w:val="009A4E29"/>
    <w:rsid w:val="009A5ECF"/>
    <w:rsid w:val="009A6080"/>
    <w:rsid w:val="009A6C0C"/>
    <w:rsid w:val="009A6CE3"/>
    <w:rsid w:val="009A6F1E"/>
    <w:rsid w:val="009B095F"/>
    <w:rsid w:val="009B0D5A"/>
    <w:rsid w:val="009B2DFB"/>
    <w:rsid w:val="009B33E5"/>
    <w:rsid w:val="009B49F4"/>
    <w:rsid w:val="009B4D23"/>
    <w:rsid w:val="009B7034"/>
    <w:rsid w:val="009B7326"/>
    <w:rsid w:val="009B7822"/>
    <w:rsid w:val="009C1311"/>
    <w:rsid w:val="009C23D6"/>
    <w:rsid w:val="009C32FA"/>
    <w:rsid w:val="009C37D9"/>
    <w:rsid w:val="009C3EFA"/>
    <w:rsid w:val="009C5091"/>
    <w:rsid w:val="009C511B"/>
    <w:rsid w:val="009C5DF3"/>
    <w:rsid w:val="009C69E1"/>
    <w:rsid w:val="009D05CB"/>
    <w:rsid w:val="009D0F1D"/>
    <w:rsid w:val="009D12FF"/>
    <w:rsid w:val="009D2330"/>
    <w:rsid w:val="009D5306"/>
    <w:rsid w:val="009D53BE"/>
    <w:rsid w:val="009D6668"/>
    <w:rsid w:val="009D6C00"/>
    <w:rsid w:val="009D7F93"/>
    <w:rsid w:val="009E28D2"/>
    <w:rsid w:val="009E2918"/>
    <w:rsid w:val="009E3765"/>
    <w:rsid w:val="009E44D6"/>
    <w:rsid w:val="009E59E1"/>
    <w:rsid w:val="009E59F4"/>
    <w:rsid w:val="009E63A3"/>
    <w:rsid w:val="009E64D7"/>
    <w:rsid w:val="009E74F6"/>
    <w:rsid w:val="009E7DFC"/>
    <w:rsid w:val="009F0713"/>
    <w:rsid w:val="009F0BE9"/>
    <w:rsid w:val="009F1CED"/>
    <w:rsid w:val="009F1ED7"/>
    <w:rsid w:val="009F326B"/>
    <w:rsid w:val="009F3339"/>
    <w:rsid w:val="009F3474"/>
    <w:rsid w:val="009F3686"/>
    <w:rsid w:val="009F3720"/>
    <w:rsid w:val="009F3F31"/>
    <w:rsid w:val="009F4038"/>
    <w:rsid w:val="009F4049"/>
    <w:rsid w:val="009F4740"/>
    <w:rsid w:val="009F5C5C"/>
    <w:rsid w:val="009F5D4B"/>
    <w:rsid w:val="009F6D2C"/>
    <w:rsid w:val="009F7C32"/>
    <w:rsid w:val="00A01D81"/>
    <w:rsid w:val="00A02ECA"/>
    <w:rsid w:val="00A035D0"/>
    <w:rsid w:val="00A05472"/>
    <w:rsid w:val="00A066F6"/>
    <w:rsid w:val="00A06B28"/>
    <w:rsid w:val="00A10EEE"/>
    <w:rsid w:val="00A114BE"/>
    <w:rsid w:val="00A11C18"/>
    <w:rsid w:val="00A121CA"/>
    <w:rsid w:val="00A13031"/>
    <w:rsid w:val="00A13A23"/>
    <w:rsid w:val="00A15D58"/>
    <w:rsid w:val="00A168ED"/>
    <w:rsid w:val="00A16998"/>
    <w:rsid w:val="00A169D3"/>
    <w:rsid w:val="00A16FAA"/>
    <w:rsid w:val="00A17CCA"/>
    <w:rsid w:val="00A20CD0"/>
    <w:rsid w:val="00A21031"/>
    <w:rsid w:val="00A213C8"/>
    <w:rsid w:val="00A2179F"/>
    <w:rsid w:val="00A21EFB"/>
    <w:rsid w:val="00A21FAA"/>
    <w:rsid w:val="00A21FF7"/>
    <w:rsid w:val="00A2270A"/>
    <w:rsid w:val="00A240C8"/>
    <w:rsid w:val="00A25035"/>
    <w:rsid w:val="00A25062"/>
    <w:rsid w:val="00A25892"/>
    <w:rsid w:val="00A26804"/>
    <w:rsid w:val="00A269D7"/>
    <w:rsid w:val="00A27590"/>
    <w:rsid w:val="00A276DC"/>
    <w:rsid w:val="00A30D1B"/>
    <w:rsid w:val="00A3110E"/>
    <w:rsid w:val="00A31D02"/>
    <w:rsid w:val="00A32B78"/>
    <w:rsid w:val="00A357FE"/>
    <w:rsid w:val="00A37F42"/>
    <w:rsid w:val="00A403AD"/>
    <w:rsid w:val="00A40726"/>
    <w:rsid w:val="00A425D9"/>
    <w:rsid w:val="00A43089"/>
    <w:rsid w:val="00A432FE"/>
    <w:rsid w:val="00A433D6"/>
    <w:rsid w:val="00A436E7"/>
    <w:rsid w:val="00A44963"/>
    <w:rsid w:val="00A44FE9"/>
    <w:rsid w:val="00A45238"/>
    <w:rsid w:val="00A45F69"/>
    <w:rsid w:val="00A4720F"/>
    <w:rsid w:val="00A47BCF"/>
    <w:rsid w:val="00A47E58"/>
    <w:rsid w:val="00A50B77"/>
    <w:rsid w:val="00A50C64"/>
    <w:rsid w:val="00A51C19"/>
    <w:rsid w:val="00A51D1E"/>
    <w:rsid w:val="00A51E2B"/>
    <w:rsid w:val="00A52FC2"/>
    <w:rsid w:val="00A53014"/>
    <w:rsid w:val="00A54BB2"/>
    <w:rsid w:val="00A55854"/>
    <w:rsid w:val="00A56421"/>
    <w:rsid w:val="00A56EEE"/>
    <w:rsid w:val="00A57522"/>
    <w:rsid w:val="00A57851"/>
    <w:rsid w:val="00A57DD0"/>
    <w:rsid w:val="00A602AD"/>
    <w:rsid w:val="00A6110A"/>
    <w:rsid w:val="00A6163A"/>
    <w:rsid w:val="00A623A9"/>
    <w:rsid w:val="00A62BAD"/>
    <w:rsid w:val="00A62CF3"/>
    <w:rsid w:val="00A63384"/>
    <w:rsid w:val="00A63703"/>
    <w:rsid w:val="00A6401B"/>
    <w:rsid w:val="00A6401C"/>
    <w:rsid w:val="00A70DBF"/>
    <w:rsid w:val="00A7168F"/>
    <w:rsid w:val="00A72260"/>
    <w:rsid w:val="00A7276C"/>
    <w:rsid w:val="00A73B2C"/>
    <w:rsid w:val="00A74972"/>
    <w:rsid w:val="00A76837"/>
    <w:rsid w:val="00A77182"/>
    <w:rsid w:val="00A774E2"/>
    <w:rsid w:val="00A80426"/>
    <w:rsid w:val="00A8053E"/>
    <w:rsid w:val="00A80AF7"/>
    <w:rsid w:val="00A84103"/>
    <w:rsid w:val="00A842F3"/>
    <w:rsid w:val="00A84338"/>
    <w:rsid w:val="00A85286"/>
    <w:rsid w:val="00A8658B"/>
    <w:rsid w:val="00A86FCD"/>
    <w:rsid w:val="00A936C8"/>
    <w:rsid w:val="00A94597"/>
    <w:rsid w:val="00A9513C"/>
    <w:rsid w:val="00A958B0"/>
    <w:rsid w:val="00A95F17"/>
    <w:rsid w:val="00A96477"/>
    <w:rsid w:val="00A9684A"/>
    <w:rsid w:val="00A96CE6"/>
    <w:rsid w:val="00AA0196"/>
    <w:rsid w:val="00AA08BD"/>
    <w:rsid w:val="00AA17A7"/>
    <w:rsid w:val="00AA1AE4"/>
    <w:rsid w:val="00AA218B"/>
    <w:rsid w:val="00AA2351"/>
    <w:rsid w:val="00AA2444"/>
    <w:rsid w:val="00AA4E68"/>
    <w:rsid w:val="00AA5159"/>
    <w:rsid w:val="00AA5C3F"/>
    <w:rsid w:val="00AA5F7E"/>
    <w:rsid w:val="00AB23D6"/>
    <w:rsid w:val="00AB2E32"/>
    <w:rsid w:val="00AB3904"/>
    <w:rsid w:val="00AB440B"/>
    <w:rsid w:val="00AB4C57"/>
    <w:rsid w:val="00AB5753"/>
    <w:rsid w:val="00AC05A4"/>
    <w:rsid w:val="00AC06FC"/>
    <w:rsid w:val="00AC0854"/>
    <w:rsid w:val="00AC2540"/>
    <w:rsid w:val="00AC39DB"/>
    <w:rsid w:val="00AC403D"/>
    <w:rsid w:val="00AC4A08"/>
    <w:rsid w:val="00AC5D5D"/>
    <w:rsid w:val="00AC6530"/>
    <w:rsid w:val="00AC746D"/>
    <w:rsid w:val="00AD08BE"/>
    <w:rsid w:val="00AD21AB"/>
    <w:rsid w:val="00AD48FC"/>
    <w:rsid w:val="00AD506F"/>
    <w:rsid w:val="00AD54D3"/>
    <w:rsid w:val="00AD56D6"/>
    <w:rsid w:val="00AD65E7"/>
    <w:rsid w:val="00AD6FD9"/>
    <w:rsid w:val="00AE026D"/>
    <w:rsid w:val="00AE140D"/>
    <w:rsid w:val="00AE1DE0"/>
    <w:rsid w:val="00AE2BED"/>
    <w:rsid w:val="00AE2DFB"/>
    <w:rsid w:val="00AE363D"/>
    <w:rsid w:val="00AE56B8"/>
    <w:rsid w:val="00AE58E6"/>
    <w:rsid w:val="00AE650E"/>
    <w:rsid w:val="00AE6C31"/>
    <w:rsid w:val="00AE79CC"/>
    <w:rsid w:val="00AE7A7D"/>
    <w:rsid w:val="00AF0181"/>
    <w:rsid w:val="00AF01BE"/>
    <w:rsid w:val="00AF2A56"/>
    <w:rsid w:val="00AF3EF3"/>
    <w:rsid w:val="00AF5068"/>
    <w:rsid w:val="00AF57F6"/>
    <w:rsid w:val="00AF6321"/>
    <w:rsid w:val="00AF6384"/>
    <w:rsid w:val="00AF6845"/>
    <w:rsid w:val="00B011D1"/>
    <w:rsid w:val="00B013E4"/>
    <w:rsid w:val="00B01B7E"/>
    <w:rsid w:val="00B02F20"/>
    <w:rsid w:val="00B03077"/>
    <w:rsid w:val="00B05B0C"/>
    <w:rsid w:val="00B062D4"/>
    <w:rsid w:val="00B06897"/>
    <w:rsid w:val="00B07F88"/>
    <w:rsid w:val="00B103C1"/>
    <w:rsid w:val="00B107AE"/>
    <w:rsid w:val="00B10F5C"/>
    <w:rsid w:val="00B12AD0"/>
    <w:rsid w:val="00B12CF8"/>
    <w:rsid w:val="00B13047"/>
    <w:rsid w:val="00B13F61"/>
    <w:rsid w:val="00B141F3"/>
    <w:rsid w:val="00B1501D"/>
    <w:rsid w:val="00B15085"/>
    <w:rsid w:val="00B1615E"/>
    <w:rsid w:val="00B168C0"/>
    <w:rsid w:val="00B209C8"/>
    <w:rsid w:val="00B21DC5"/>
    <w:rsid w:val="00B2205E"/>
    <w:rsid w:val="00B22E62"/>
    <w:rsid w:val="00B23597"/>
    <w:rsid w:val="00B271D2"/>
    <w:rsid w:val="00B27E93"/>
    <w:rsid w:val="00B27EF6"/>
    <w:rsid w:val="00B3149E"/>
    <w:rsid w:val="00B32176"/>
    <w:rsid w:val="00B32B7B"/>
    <w:rsid w:val="00B33FDC"/>
    <w:rsid w:val="00B3517A"/>
    <w:rsid w:val="00B358BB"/>
    <w:rsid w:val="00B35915"/>
    <w:rsid w:val="00B36953"/>
    <w:rsid w:val="00B40251"/>
    <w:rsid w:val="00B4079E"/>
    <w:rsid w:val="00B41428"/>
    <w:rsid w:val="00B41987"/>
    <w:rsid w:val="00B42970"/>
    <w:rsid w:val="00B436E4"/>
    <w:rsid w:val="00B441F1"/>
    <w:rsid w:val="00B4450E"/>
    <w:rsid w:val="00B46707"/>
    <w:rsid w:val="00B46720"/>
    <w:rsid w:val="00B4743D"/>
    <w:rsid w:val="00B47622"/>
    <w:rsid w:val="00B50088"/>
    <w:rsid w:val="00B506DE"/>
    <w:rsid w:val="00B50A40"/>
    <w:rsid w:val="00B50EB7"/>
    <w:rsid w:val="00B52B64"/>
    <w:rsid w:val="00B53107"/>
    <w:rsid w:val="00B53B54"/>
    <w:rsid w:val="00B54C0B"/>
    <w:rsid w:val="00B5580E"/>
    <w:rsid w:val="00B55F3E"/>
    <w:rsid w:val="00B560AC"/>
    <w:rsid w:val="00B57B1B"/>
    <w:rsid w:val="00B57F35"/>
    <w:rsid w:val="00B601B0"/>
    <w:rsid w:val="00B60DE7"/>
    <w:rsid w:val="00B61EC8"/>
    <w:rsid w:val="00B6235B"/>
    <w:rsid w:val="00B62C79"/>
    <w:rsid w:val="00B645AF"/>
    <w:rsid w:val="00B6512F"/>
    <w:rsid w:val="00B6545F"/>
    <w:rsid w:val="00B6626A"/>
    <w:rsid w:val="00B6629E"/>
    <w:rsid w:val="00B667E4"/>
    <w:rsid w:val="00B66CC5"/>
    <w:rsid w:val="00B721A3"/>
    <w:rsid w:val="00B72957"/>
    <w:rsid w:val="00B748EA"/>
    <w:rsid w:val="00B767C8"/>
    <w:rsid w:val="00B7720F"/>
    <w:rsid w:val="00B7785C"/>
    <w:rsid w:val="00B77D2F"/>
    <w:rsid w:val="00B810FD"/>
    <w:rsid w:val="00B81436"/>
    <w:rsid w:val="00B82AE9"/>
    <w:rsid w:val="00B83486"/>
    <w:rsid w:val="00B8655B"/>
    <w:rsid w:val="00B868BE"/>
    <w:rsid w:val="00B87CA4"/>
    <w:rsid w:val="00B9086C"/>
    <w:rsid w:val="00B92F4A"/>
    <w:rsid w:val="00B93CF8"/>
    <w:rsid w:val="00B9407D"/>
    <w:rsid w:val="00B944A8"/>
    <w:rsid w:val="00B96250"/>
    <w:rsid w:val="00B963EE"/>
    <w:rsid w:val="00B9795E"/>
    <w:rsid w:val="00B97B57"/>
    <w:rsid w:val="00BA0DFA"/>
    <w:rsid w:val="00BA175C"/>
    <w:rsid w:val="00BA1931"/>
    <w:rsid w:val="00BA2E47"/>
    <w:rsid w:val="00BA2FE7"/>
    <w:rsid w:val="00BA37D3"/>
    <w:rsid w:val="00BA5187"/>
    <w:rsid w:val="00BA53F5"/>
    <w:rsid w:val="00BA57C3"/>
    <w:rsid w:val="00BA6E83"/>
    <w:rsid w:val="00BB00F0"/>
    <w:rsid w:val="00BB0C5C"/>
    <w:rsid w:val="00BB1837"/>
    <w:rsid w:val="00BB1BBB"/>
    <w:rsid w:val="00BB230E"/>
    <w:rsid w:val="00BB23D4"/>
    <w:rsid w:val="00BB306D"/>
    <w:rsid w:val="00BB3EA8"/>
    <w:rsid w:val="00BB4B33"/>
    <w:rsid w:val="00BB4CE2"/>
    <w:rsid w:val="00BC0168"/>
    <w:rsid w:val="00BC0A87"/>
    <w:rsid w:val="00BC0F3B"/>
    <w:rsid w:val="00BC2930"/>
    <w:rsid w:val="00BC32F0"/>
    <w:rsid w:val="00BC3727"/>
    <w:rsid w:val="00BC3B1B"/>
    <w:rsid w:val="00BC4130"/>
    <w:rsid w:val="00BC4155"/>
    <w:rsid w:val="00BC45C8"/>
    <w:rsid w:val="00BC462F"/>
    <w:rsid w:val="00BC547E"/>
    <w:rsid w:val="00BC57CB"/>
    <w:rsid w:val="00BC63B4"/>
    <w:rsid w:val="00BC68C2"/>
    <w:rsid w:val="00BD0E87"/>
    <w:rsid w:val="00BD1A89"/>
    <w:rsid w:val="00BD1E23"/>
    <w:rsid w:val="00BD1F11"/>
    <w:rsid w:val="00BD31CE"/>
    <w:rsid w:val="00BD3AE1"/>
    <w:rsid w:val="00BD3B4C"/>
    <w:rsid w:val="00BD4D02"/>
    <w:rsid w:val="00BD4FA0"/>
    <w:rsid w:val="00BD5887"/>
    <w:rsid w:val="00BD6F28"/>
    <w:rsid w:val="00BE0199"/>
    <w:rsid w:val="00BE059E"/>
    <w:rsid w:val="00BE0748"/>
    <w:rsid w:val="00BE4966"/>
    <w:rsid w:val="00BE54FD"/>
    <w:rsid w:val="00BE69AC"/>
    <w:rsid w:val="00BF01B1"/>
    <w:rsid w:val="00BF0536"/>
    <w:rsid w:val="00BF1DE0"/>
    <w:rsid w:val="00BF3258"/>
    <w:rsid w:val="00BF349E"/>
    <w:rsid w:val="00BF35EB"/>
    <w:rsid w:val="00BF3A56"/>
    <w:rsid w:val="00BF466F"/>
    <w:rsid w:val="00BF4EC3"/>
    <w:rsid w:val="00BF500F"/>
    <w:rsid w:val="00BF6530"/>
    <w:rsid w:val="00BF7DE9"/>
    <w:rsid w:val="00C00295"/>
    <w:rsid w:val="00C007F4"/>
    <w:rsid w:val="00C02FD4"/>
    <w:rsid w:val="00C03BB1"/>
    <w:rsid w:val="00C05595"/>
    <w:rsid w:val="00C05E09"/>
    <w:rsid w:val="00C07839"/>
    <w:rsid w:val="00C11737"/>
    <w:rsid w:val="00C1201D"/>
    <w:rsid w:val="00C14433"/>
    <w:rsid w:val="00C144F3"/>
    <w:rsid w:val="00C1491B"/>
    <w:rsid w:val="00C16182"/>
    <w:rsid w:val="00C163D3"/>
    <w:rsid w:val="00C179EE"/>
    <w:rsid w:val="00C220A0"/>
    <w:rsid w:val="00C22F46"/>
    <w:rsid w:val="00C233DE"/>
    <w:rsid w:val="00C2390D"/>
    <w:rsid w:val="00C23AAF"/>
    <w:rsid w:val="00C23F58"/>
    <w:rsid w:val="00C24AA5"/>
    <w:rsid w:val="00C24F60"/>
    <w:rsid w:val="00C264C3"/>
    <w:rsid w:val="00C26C4B"/>
    <w:rsid w:val="00C26E24"/>
    <w:rsid w:val="00C3182C"/>
    <w:rsid w:val="00C3424F"/>
    <w:rsid w:val="00C34ABB"/>
    <w:rsid w:val="00C34CAE"/>
    <w:rsid w:val="00C35B84"/>
    <w:rsid w:val="00C36F40"/>
    <w:rsid w:val="00C42795"/>
    <w:rsid w:val="00C4369B"/>
    <w:rsid w:val="00C4483C"/>
    <w:rsid w:val="00C46D51"/>
    <w:rsid w:val="00C472EE"/>
    <w:rsid w:val="00C47B73"/>
    <w:rsid w:val="00C50B01"/>
    <w:rsid w:val="00C516A9"/>
    <w:rsid w:val="00C519CF"/>
    <w:rsid w:val="00C52094"/>
    <w:rsid w:val="00C52154"/>
    <w:rsid w:val="00C52548"/>
    <w:rsid w:val="00C54C27"/>
    <w:rsid w:val="00C55A46"/>
    <w:rsid w:val="00C5656F"/>
    <w:rsid w:val="00C56C81"/>
    <w:rsid w:val="00C5748F"/>
    <w:rsid w:val="00C57CFB"/>
    <w:rsid w:val="00C61104"/>
    <w:rsid w:val="00C61B9D"/>
    <w:rsid w:val="00C61C7C"/>
    <w:rsid w:val="00C61D99"/>
    <w:rsid w:val="00C63272"/>
    <w:rsid w:val="00C638D6"/>
    <w:rsid w:val="00C64DD2"/>
    <w:rsid w:val="00C653DC"/>
    <w:rsid w:val="00C65957"/>
    <w:rsid w:val="00C661E5"/>
    <w:rsid w:val="00C6651B"/>
    <w:rsid w:val="00C67064"/>
    <w:rsid w:val="00C67707"/>
    <w:rsid w:val="00C70957"/>
    <w:rsid w:val="00C70F47"/>
    <w:rsid w:val="00C717F2"/>
    <w:rsid w:val="00C73093"/>
    <w:rsid w:val="00C7489E"/>
    <w:rsid w:val="00C75130"/>
    <w:rsid w:val="00C778C7"/>
    <w:rsid w:val="00C80C29"/>
    <w:rsid w:val="00C82018"/>
    <w:rsid w:val="00C82C17"/>
    <w:rsid w:val="00C82FCD"/>
    <w:rsid w:val="00C83CBB"/>
    <w:rsid w:val="00C83F34"/>
    <w:rsid w:val="00C85264"/>
    <w:rsid w:val="00C853D1"/>
    <w:rsid w:val="00C85530"/>
    <w:rsid w:val="00C86B45"/>
    <w:rsid w:val="00C8759C"/>
    <w:rsid w:val="00C8799A"/>
    <w:rsid w:val="00C90874"/>
    <w:rsid w:val="00C915B0"/>
    <w:rsid w:val="00C93267"/>
    <w:rsid w:val="00C93BE0"/>
    <w:rsid w:val="00C9706A"/>
    <w:rsid w:val="00C9724D"/>
    <w:rsid w:val="00CA08BE"/>
    <w:rsid w:val="00CA0FA6"/>
    <w:rsid w:val="00CA1371"/>
    <w:rsid w:val="00CA16D1"/>
    <w:rsid w:val="00CA22F9"/>
    <w:rsid w:val="00CA3CBD"/>
    <w:rsid w:val="00CA5838"/>
    <w:rsid w:val="00CA7547"/>
    <w:rsid w:val="00CA793A"/>
    <w:rsid w:val="00CB046C"/>
    <w:rsid w:val="00CB10B3"/>
    <w:rsid w:val="00CB3587"/>
    <w:rsid w:val="00CB5681"/>
    <w:rsid w:val="00CB5831"/>
    <w:rsid w:val="00CB6366"/>
    <w:rsid w:val="00CB7184"/>
    <w:rsid w:val="00CC0BAA"/>
    <w:rsid w:val="00CC34C5"/>
    <w:rsid w:val="00CC66A3"/>
    <w:rsid w:val="00CC68FD"/>
    <w:rsid w:val="00CC73B1"/>
    <w:rsid w:val="00CD00FC"/>
    <w:rsid w:val="00CD109D"/>
    <w:rsid w:val="00CD23B1"/>
    <w:rsid w:val="00CD3255"/>
    <w:rsid w:val="00CD4D7E"/>
    <w:rsid w:val="00CD6B1B"/>
    <w:rsid w:val="00CD7191"/>
    <w:rsid w:val="00CD7AEC"/>
    <w:rsid w:val="00CE047C"/>
    <w:rsid w:val="00CE2674"/>
    <w:rsid w:val="00CE27AE"/>
    <w:rsid w:val="00CE2E07"/>
    <w:rsid w:val="00CE2E59"/>
    <w:rsid w:val="00CE38A0"/>
    <w:rsid w:val="00CE57AE"/>
    <w:rsid w:val="00CE5D6A"/>
    <w:rsid w:val="00CE65A3"/>
    <w:rsid w:val="00CE7A93"/>
    <w:rsid w:val="00CF13CD"/>
    <w:rsid w:val="00CF1B2C"/>
    <w:rsid w:val="00CF2859"/>
    <w:rsid w:val="00CF363F"/>
    <w:rsid w:val="00CF47BC"/>
    <w:rsid w:val="00CF510E"/>
    <w:rsid w:val="00D01C7A"/>
    <w:rsid w:val="00D021FF"/>
    <w:rsid w:val="00D02BF4"/>
    <w:rsid w:val="00D04DA0"/>
    <w:rsid w:val="00D05F1F"/>
    <w:rsid w:val="00D0624D"/>
    <w:rsid w:val="00D07D90"/>
    <w:rsid w:val="00D10043"/>
    <w:rsid w:val="00D1083D"/>
    <w:rsid w:val="00D115DD"/>
    <w:rsid w:val="00D11A5B"/>
    <w:rsid w:val="00D11CB2"/>
    <w:rsid w:val="00D12156"/>
    <w:rsid w:val="00D1350B"/>
    <w:rsid w:val="00D13C3B"/>
    <w:rsid w:val="00D14009"/>
    <w:rsid w:val="00D14E14"/>
    <w:rsid w:val="00D157C5"/>
    <w:rsid w:val="00D1591F"/>
    <w:rsid w:val="00D16653"/>
    <w:rsid w:val="00D16F57"/>
    <w:rsid w:val="00D20156"/>
    <w:rsid w:val="00D216D7"/>
    <w:rsid w:val="00D21830"/>
    <w:rsid w:val="00D22C38"/>
    <w:rsid w:val="00D23089"/>
    <w:rsid w:val="00D2431C"/>
    <w:rsid w:val="00D25568"/>
    <w:rsid w:val="00D26FDA"/>
    <w:rsid w:val="00D27361"/>
    <w:rsid w:val="00D2752C"/>
    <w:rsid w:val="00D32366"/>
    <w:rsid w:val="00D33E26"/>
    <w:rsid w:val="00D33FE6"/>
    <w:rsid w:val="00D34D4A"/>
    <w:rsid w:val="00D34E80"/>
    <w:rsid w:val="00D355E4"/>
    <w:rsid w:val="00D37011"/>
    <w:rsid w:val="00D40C4D"/>
    <w:rsid w:val="00D41EA5"/>
    <w:rsid w:val="00D42F5F"/>
    <w:rsid w:val="00D43ED8"/>
    <w:rsid w:val="00D4552A"/>
    <w:rsid w:val="00D45D08"/>
    <w:rsid w:val="00D46192"/>
    <w:rsid w:val="00D46DBE"/>
    <w:rsid w:val="00D47DE6"/>
    <w:rsid w:val="00D5014F"/>
    <w:rsid w:val="00D50435"/>
    <w:rsid w:val="00D53426"/>
    <w:rsid w:val="00D537FA"/>
    <w:rsid w:val="00D5409C"/>
    <w:rsid w:val="00D54B8B"/>
    <w:rsid w:val="00D55BF4"/>
    <w:rsid w:val="00D5687B"/>
    <w:rsid w:val="00D56C38"/>
    <w:rsid w:val="00D571F6"/>
    <w:rsid w:val="00D57E9C"/>
    <w:rsid w:val="00D600B2"/>
    <w:rsid w:val="00D604FC"/>
    <w:rsid w:val="00D60D22"/>
    <w:rsid w:val="00D61C7B"/>
    <w:rsid w:val="00D61DA3"/>
    <w:rsid w:val="00D63571"/>
    <w:rsid w:val="00D642A1"/>
    <w:rsid w:val="00D646B0"/>
    <w:rsid w:val="00D6471F"/>
    <w:rsid w:val="00D64FF6"/>
    <w:rsid w:val="00D652C6"/>
    <w:rsid w:val="00D66CB1"/>
    <w:rsid w:val="00D70444"/>
    <w:rsid w:val="00D70A61"/>
    <w:rsid w:val="00D7108E"/>
    <w:rsid w:val="00D718C0"/>
    <w:rsid w:val="00D730A7"/>
    <w:rsid w:val="00D73667"/>
    <w:rsid w:val="00D73EA5"/>
    <w:rsid w:val="00D741B7"/>
    <w:rsid w:val="00D74B68"/>
    <w:rsid w:val="00D77379"/>
    <w:rsid w:val="00D77607"/>
    <w:rsid w:val="00D77769"/>
    <w:rsid w:val="00D779ED"/>
    <w:rsid w:val="00D77DA1"/>
    <w:rsid w:val="00D82286"/>
    <w:rsid w:val="00D84324"/>
    <w:rsid w:val="00D843B3"/>
    <w:rsid w:val="00D853F0"/>
    <w:rsid w:val="00D87441"/>
    <w:rsid w:val="00D901A8"/>
    <w:rsid w:val="00D919DE"/>
    <w:rsid w:val="00D91A4D"/>
    <w:rsid w:val="00D953BF"/>
    <w:rsid w:val="00D95CE1"/>
    <w:rsid w:val="00D96BFB"/>
    <w:rsid w:val="00D96C18"/>
    <w:rsid w:val="00D9758A"/>
    <w:rsid w:val="00D977AF"/>
    <w:rsid w:val="00D97C37"/>
    <w:rsid w:val="00D97C68"/>
    <w:rsid w:val="00DA1323"/>
    <w:rsid w:val="00DA142B"/>
    <w:rsid w:val="00DA1831"/>
    <w:rsid w:val="00DA1C0C"/>
    <w:rsid w:val="00DA2C7D"/>
    <w:rsid w:val="00DA3231"/>
    <w:rsid w:val="00DA42D9"/>
    <w:rsid w:val="00DA4476"/>
    <w:rsid w:val="00DA5048"/>
    <w:rsid w:val="00DA55AF"/>
    <w:rsid w:val="00DA599D"/>
    <w:rsid w:val="00DA7CEE"/>
    <w:rsid w:val="00DB07F0"/>
    <w:rsid w:val="00DB0AD2"/>
    <w:rsid w:val="00DB0BB5"/>
    <w:rsid w:val="00DB1053"/>
    <w:rsid w:val="00DB1C38"/>
    <w:rsid w:val="00DB2367"/>
    <w:rsid w:val="00DB3A04"/>
    <w:rsid w:val="00DB3D19"/>
    <w:rsid w:val="00DB493D"/>
    <w:rsid w:val="00DB4F79"/>
    <w:rsid w:val="00DB54F9"/>
    <w:rsid w:val="00DB6207"/>
    <w:rsid w:val="00DB6839"/>
    <w:rsid w:val="00DB6BA6"/>
    <w:rsid w:val="00DB72CA"/>
    <w:rsid w:val="00DB7F11"/>
    <w:rsid w:val="00DC28A3"/>
    <w:rsid w:val="00DC2AA0"/>
    <w:rsid w:val="00DC3625"/>
    <w:rsid w:val="00DC37D3"/>
    <w:rsid w:val="00DC5229"/>
    <w:rsid w:val="00DC744B"/>
    <w:rsid w:val="00DC78D6"/>
    <w:rsid w:val="00DD0A08"/>
    <w:rsid w:val="00DD170C"/>
    <w:rsid w:val="00DD1D05"/>
    <w:rsid w:val="00DD3468"/>
    <w:rsid w:val="00DD38C5"/>
    <w:rsid w:val="00DD38E0"/>
    <w:rsid w:val="00DD39B7"/>
    <w:rsid w:val="00DD3B35"/>
    <w:rsid w:val="00DD3BD3"/>
    <w:rsid w:val="00DD5B04"/>
    <w:rsid w:val="00DD6690"/>
    <w:rsid w:val="00DD7796"/>
    <w:rsid w:val="00DD7A85"/>
    <w:rsid w:val="00DE041C"/>
    <w:rsid w:val="00DE29DB"/>
    <w:rsid w:val="00DE31CD"/>
    <w:rsid w:val="00DE33A7"/>
    <w:rsid w:val="00DE37DF"/>
    <w:rsid w:val="00DE37FD"/>
    <w:rsid w:val="00DF0333"/>
    <w:rsid w:val="00DF4612"/>
    <w:rsid w:val="00DF4CE4"/>
    <w:rsid w:val="00DF52AC"/>
    <w:rsid w:val="00DF632B"/>
    <w:rsid w:val="00DF6548"/>
    <w:rsid w:val="00DF6C5A"/>
    <w:rsid w:val="00DF73D1"/>
    <w:rsid w:val="00DF7838"/>
    <w:rsid w:val="00E012F1"/>
    <w:rsid w:val="00E04A47"/>
    <w:rsid w:val="00E10399"/>
    <w:rsid w:val="00E1050A"/>
    <w:rsid w:val="00E119EA"/>
    <w:rsid w:val="00E12DC6"/>
    <w:rsid w:val="00E12F30"/>
    <w:rsid w:val="00E13A82"/>
    <w:rsid w:val="00E161DE"/>
    <w:rsid w:val="00E16D5E"/>
    <w:rsid w:val="00E1727B"/>
    <w:rsid w:val="00E176B6"/>
    <w:rsid w:val="00E17B41"/>
    <w:rsid w:val="00E220A6"/>
    <w:rsid w:val="00E22F49"/>
    <w:rsid w:val="00E24AD2"/>
    <w:rsid w:val="00E251D7"/>
    <w:rsid w:val="00E316FB"/>
    <w:rsid w:val="00E343F9"/>
    <w:rsid w:val="00E35D96"/>
    <w:rsid w:val="00E36658"/>
    <w:rsid w:val="00E401EA"/>
    <w:rsid w:val="00E421E4"/>
    <w:rsid w:val="00E424BB"/>
    <w:rsid w:val="00E425DF"/>
    <w:rsid w:val="00E42EAC"/>
    <w:rsid w:val="00E43445"/>
    <w:rsid w:val="00E43D44"/>
    <w:rsid w:val="00E44DD6"/>
    <w:rsid w:val="00E45514"/>
    <w:rsid w:val="00E45BBD"/>
    <w:rsid w:val="00E45E31"/>
    <w:rsid w:val="00E47754"/>
    <w:rsid w:val="00E4787C"/>
    <w:rsid w:val="00E47C72"/>
    <w:rsid w:val="00E50681"/>
    <w:rsid w:val="00E50E47"/>
    <w:rsid w:val="00E518C8"/>
    <w:rsid w:val="00E536F0"/>
    <w:rsid w:val="00E54F1F"/>
    <w:rsid w:val="00E5509C"/>
    <w:rsid w:val="00E5669F"/>
    <w:rsid w:val="00E62F37"/>
    <w:rsid w:val="00E63092"/>
    <w:rsid w:val="00E6461F"/>
    <w:rsid w:val="00E64642"/>
    <w:rsid w:val="00E65070"/>
    <w:rsid w:val="00E66153"/>
    <w:rsid w:val="00E67151"/>
    <w:rsid w:val="00E67B86"/>
    <w:rsid w:val="00E719EB"/>
    <w:rsid w:val="00E73625"/>
    <w:rsid w:val="00E73728"/>
    <w:rsid w:val="00E741F9"/>
    <w:rsid w:val="00E74D7E"/>
    <w:rsid w:val="00E74FD7"/>
    <w:rsid w:val="00E75215"/>
    <w:rsid w:val="00E77EE5"/>
    <w:rsid w:val="00E80030"/>
    <w:rsid w:val="00E8056A"/>
    <w:rsid w:val="00E80661"/>
    <w:rsid w:val="00E80FD4"/>
    <w:rsid w:val="00E81497"/>
    <w:rsid w:val="00E8165D"/>
    <w:rsid w:val="00E81E2B"/>
    <w:rsid w:val="00E82704"/>
    <w:rsid w:val="00E82897"/>
    <w:rsid w:val="00E83281"/>
    <w:rsid w:val="00E83F2E"/>
    <w:rsid w:val="00E84198"/>
    <w:rsid w:val="00E84B4F"/>
    <w:rsid w:val="00E84FBD"/>
    <w:rsid w:val="00E8513C"/>
    <w:rsid w:val="00E87A6A"/>
    <w:rsid w:val="00E910C1"/>
    <w:rsid w:val="00E9576B"/>
    <w:rsid w:val="00E95DF9"/>
    <w:rsid w:val="00E961B8"/>
    <w:rsid w:val="00E96562"/>
    <w:rsid w:val="00E96FD0"/>
    <w:rsid w:val="00E9714C"/>
    <w:rsid w:val="00E97EB1"/>
    <w:rsid w:val="00EA037F"/>
    <w:rsid w:val="00EA184C"/>
    <w:rsid w:val="00EA1E48"/>
    <w:rsid w:val="00EA2EB3"/>
    <w:rsid w:val="00EA348B"/>
    <w:rsid w:val="00EA451E"/>
    <w:rsid w:val="00EA470D"/>
    <w:rsid w:val="00EA7305"/>
    <w:rsid w:val="00EA7658"/>
    <w:rsid w:val="00EB0163"/>
    <w:rsid w:val="00EB04E5"/>
    <w:rsid w:val="00EB224B"/>
    <w:rsid w:val="00EB24C2"/>
    <w:rsid w:val="00EB458C"/>
    <w:rsid w:val="00EB666A"/>
    <w:rsid w:val="00EB734C"/>
    <w:rsid w:val="00EB7D35"/>
    <w:rsid w:val="00EC0D81"/>
    <w:rsid w:val="00EC2AAF"/>
    <w:rsid w:val="00EC2EC3"/>
    <w:rsid w:val="00EC332C"/>
    <w:rsid w:val="00EC3E2C"/>
    <w:rsid w:val="00EC405C"/>
    <w:rsid w:val="00EC435B"/>
    <w:rsid w:val="00EC4C21"/>
    <w:rsid w:val="00EC5A3B"/>
    <w:rsid w:val="00EC5B94"/>
    <w:rsid w:val="00EC6847"/>
    <w:rsid w:val="00EC6CC5"/>
    <w:rsid w:val="00EC6F98"/>
    <w:rsid w:val="00EC7346"/>
    <w:rsid w:val="00EC7DFB"/>
    <w:rsid w:val="00ED030F"/>
    <w:rsid w:val="00ED26D1"/>
    <w:rsid w:val="00ED392A"/>
    <w:rsid w:val="00ED3972"/>
    <w:rsid w:val="00ED3C74"/>
    <w:rsid w:val="00EE053A"/>
    <w:rsid w:val="00EE09BA"/>
    <w:rsid w:val="00EE175F"/>
    <w:rsid w:val="00EE18B4"/>
    <w:rsid w:val="00EE41F8"/>
    <w:rsid w:val="00EE6372"/>
    <w:rsid w:val="00EE6917"/>
    <w:rsid w:val="00EE778F"/>
    <w:rsid w:val="00EF0AB1"/>
    <w:rsid w:val="00EF16E6"/>
    <w:rsid w:val="00EF1CC7"/>
    <w:rsid w:val="00EF3D71"/>
    <w:rsid w:val="00EF4891"/>
    <w:rsid w:val="00EF4D80"/>
    <w:rsid w:val="00EF525E"/>
    <w:rsid w:val="00EF70B9"/>
    <w:rsid w:val="00EF7F65"/>
    <w:rsid w:val="00F011B4"/>
    <w:rsid w:val="00F01E87"/>
    <w:rsid w:val="00F04C50"/>
    <w:rsid w:val="00F0540D"/>
    <w:rsid w:val="00F055EA"/>
    <w:rsid w:val="00F05D8B"/>
    <w:rsid w:val="00F07343"/>
    <w:rsid w:val="00F07564"/>
    <w:rsid w:val="00F0787E"/>
    <w:rsid w:val="00F11799"/>
    <w:rsid w:val="00F1216A"/>
    <w:rsid w:val="00F13263"/>
    <w:rsid w:val="00F138B9"/>
    <w:rsid w:val="00F1601D"/>
    <w:rsid w:val="00F16B9E"/>
    <w:rsid w:val="00F16C1F"/>
    <w:rsid w:val="00F17F45"/>
    <w:rsid w:val="00F20FD0"/>
    <w:rsid w:val="00F222EA"/>
    <w:rsid w:val="00F24379"/>
    <w:rsid w:val="00F24CEA"/>
    <w:rsid w:val="00F25357"/>
    <w:rsid w:val="00F25740"/>
    <w:rsid w:val="00F262D8"/>
    <w:rsid w:val="00F264F5"/>
    <w:rsid w:val="00F27E64"/>
    <w:rsid w:val="00F30293"/>
    <w:rsid w:val="00F318EB"/>
    <w:rsid w:val="00F31D9F"/>
    <w:rsid w:val="00F34CE0"/>
    <w:rsid w:val="00F35055"/>
    <w:rsid w:val="00F36F42"/>
    <w:rsid w:val="00F374B8"/>
    <w:rsid w:val="00F37A1C"/>
    <w:rsid w:val="00F4007D"/>
    <w:rsid w:val="00F4032D"/>
    <w:rsid w:val="00F40D02"/>
    <w:rsid w:val="00F41A08"/>
    <w:rsid w:val="00F42E15"/>
    <w:rsid w:val="00F437A0"/>
    <w:rsid w:val="00F4427D"/>
    <w:rsid w:val="00F44950"/>
    <w:rsid w:val="00F451A9"/>
    <w:rsid w:val="00F4538E"/>
    <w:rsid w:val="00F466AA"/>
    <w:rsid w:val="00F50BB6"/>
    <w:rsid w:val="00F5159B"/>
    <w:rsid w:val="00F51F17"/>
    <w:rsid w:val="00F528F0"/>
    <w:rsid w:val="00F53310"/>
    <w:rsid w:val="00F5375E"/>
    <w:rsid w:val="00F53A03"/>
    <w:rsid w:val="00F53D29"/>
    <w:rsid w:val="00F54B49"/>
    <w:rsid w:val="00F556A7"/>
    <w:rsid w:val="00F55B68"/>
    <w:rsid w:val="00F5650D"/>
    <w:rsid w:val="00F606E4"/>
    <w:rsid w:val="00F61E02"/>
    <w:rsid w:val="00F62199"/>
    <w:rsid w:val="00F63352"/>
    <w:rsid w:val="00F63508"/>
    <w:rsid w:val="00F636E8"/>
    <w:rsid w:val="00F643DE"/>
    <w:rsid w:val="00F64E8A"/>
    <w:rsid w:val="00F65A32"/>
    <w:rsid w:val="00F65B70"/>
    <w:rsid w:val="00F65DE5"/>
    <w:rsid w:val="00F662B6"/>
    <w:rsid w:val="00F66AF4"/>
    <w:rsid w:val="00F66EC0"/>
    <w:rsid w:val="00F6737A"/>
    <w:rsid w:val="00F700C7"/>
    <w:rsid w:val="00F726B7"/>
    <w:rsid w:val="00F8088E"/>
    <w:rsid w:val="00F8150C"/>
    <w:rsid w:val="00F82325"/>
    <w:rsid w:val="00F8371F"/>
    <w:rsid w:val="00F83A93"/>
    <w:rsid w:val="00F848ED"/>
    <w:rsid w:val="00F84C49"/>
    <w:rsid w:val="00F87494"/>
    <w:rsid w:val="00F87540"/>
    <w:rsid w:val="00F9080A"/>
    <w:rsid w:val="00F91E7F"/>
    <w:rsid w:val="00F92230"/>
    <w:rsid w:val="00F92371"/>
    <w:rsid w:val="00F92501"/>
    <w:rsid w:val="00F94009"/>
    <w:rsid w:val="00F952C1"/>
    <w:rsid w:val="00F96EA4"/>
    <w:rsid w:val="00FA08B6"/>
    <w:rsid w:val="00FA0B8F"/>
    <w:rsid w:val="00FA1A5A"/>
    <w:rsid w:val="00FA2381"/>
    <w:rsid w:val="00FA2D47"/>
    <w:rsid w:val="00FA3D9A"/>
    <w:rsid w:val="00FA53C9"/>
    <w:rsid w:val="00FA5414"/>
    <w:rsid w:val="00FA59E2"/>
    <w:rsid w:val="00FA6CBC"/>
    <w:rsid w:val="00FA7793"/>
    <w:rsid w:val="00FB0D66"/>
    <w:rsid w:val="00FB1CC4"/>
    <w:rsid w:val="00FB2305"/>
    <w:rsid w:val="00FB266C"/>
    <w:rsid w:val="00FB2AA1"/>
    <w:rsid w:val="00FB49FE"/>
    <w:rsid w:val="00FB730A"/>
    <w:rsid w:val="00FB7D36"/>
    <w:rsid w:val="00FC0435"/>
    <w:rsid w:val="00FC1C5C"/>
    <w:rsid w:val="00FC274E"/>
    <w:rsid w:val="00FC336A"/>
    <w:rsid w:val="00FC3642"/>
    <w:rsid w:val="00FC40DB"/>
    <w:rsid w:val="00FC4F1E"/>
    <w:rsid w:val="00FC554F"/>
    <w:rsid w:val="00FC60F1"/>
    <w:rsid w:val="00FC691B"/>
    <w:rsid w:val="00FD0B18"/>
    <w:rsid w:val="00FD118A"/>
    <w:rsid w:val="00FD1A7E"/>
    <w:rsid w:val="00FD1BDC"/>
    <w:rsid w:val="00FD1E09"/>
    <w:rsid w:val="00FD362D"/>
    <w:rsid w:val="00FD4A32"/>
    <w:rsid w:val="00FD4CBA"/>
    <w:rsid w:val="00FD6451"/>
    <w:rsid w:val="00FD7639"/>
    <w:rsid w:val="00FE010E"/>
    <w:rsid w:val="00FE015F"/>
    <w:rsid w:val="00FE12BB"/>
    <w:rsid w:val="00FE15EA"/>
    <w:rsid w:val="00FE1AE3"/>
    <w:rsid w:val="00FE2EB6"/>
    <w:rsid w:val="00FE3F80"/>
    <w:rsid w:val="00FE550D"/>
    <w:rsid w:val="00FE5A46"/>
    <w:rsid w:val="00FE5E26"/>
    <w:rsid w:val="00FE6744"/>
    <w:rsid w:val="00FE7D2F"/>
    <w:rsid w:val="00FF060A"/>
    <w:rsid w:val="00FF10EF"/>
    <w:rsid w:val="00FF23BD"/>
    <w:rsid w:val="00FF2BB0"/>
    <w:rsid w:val="00FF2CEA"/>
    <w:rsid w:val="00FF3CC8"/>
    <w:rsid w:val="00FF3CF3"/>
    <w:rsid w:val="00FF56F0"/>
    <w:rsid w:val="00FF5C09"/>
    <w:rsid w:val="00FF614E"/>
    <w:rsid w:val="00FF6640"/>
    <w:rsid w:val="00FF6D12"/>
    <w:rsid w:val="00FF6FF3"/>
    <w:rsid w:val="00FF7AB5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7A688"/>
  <w15:chartTrackingRefBased/>
  <w15:docId w15:val="{C4485E2E-7794-46F6-A07E-8943934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1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71399"/>
    <w:pPr>
      <w:overflowPunct w:val="0"/>
      <w:autoSpaceDE w:val="0"/>
      <w:autoSpaceDN w:val="0"/>
      <w:adjustRightInd w:val="0"/>
      <w:textAlignment w:val="baseline"/>
    </w:pPr>
    <w:rPr>
      <w:rFonts w:ascii="맑은 고딕" w:eastAsia="맑은 고딕" w:hAnsi="맑은 고딕" w:cs="맑은 고딕"/>
    </w:rPr>
  </w:style>
  <w:style w:type="paragraph" w:styleId="10">
    <w:name w:val="heading 1"/>
    <w:aliases w:val="H1,level1,level1 + (영어) Times New Roman,(한글) 굴림,왼쪽:  0 cm,첫 줄:  0 cm,줄 간격: ... ...,Attribute Heading 1,가.,Level 1,LEVEL1,_Kapitelüberschrift,I,H11,H12,Heading 1-ERI,Heading 1-ERI1,Heading 1-ERI2,Heading 1-ERI3,Heading 1-ERI4,Heading 1-ERI5,제목 1 Cha"/>
    <w:basedOn w:val="a2"/>
    <w:next w:val="a2"/>
    <w:link w:val="1Char"/>
    <w:qFormat/>
    <w:rsid w:val="005505CF"/>
    <w:pPr>
      <w:keepNext/>
      <w:keepLines/>
      <w:spacing w:before="240" w:after="240" w:line="240" w:lineRule="atLeast"/>
      <w:outlineLvl w:val="0"/>
    </w:pPr>
    <w:rPr>
      <w:rFonts w:ascii="Arial" w:hAnsi="Arial" w:cs="Times New Roman"/>
      <w:b/>
      <w:sz w:val="24"/>
      <w:lang w:val="en-GB" w:eastAsia="x-none"/>
    </w:rPr>
  </w:style>
  <w:style w:type="paragraph" w:styleId="20">
    <w:name w:val="heading 2"/>
    <w:aliases w:val="2,Level 2,H2,제목 2 Char,제목 2 Char1 Char,제목 2 Char Char Char,제목 2 Char1 Char Char,Attribute Heading 2,1).,LEVEL 2,l2,l 2,two,heading2,_Überschrift,DR SOP 2,가,제목 1.1,H21,H22,H211,H23,H212,H24,H25,H26,H27,제목2,중간제목,수준2,1. 제목,h2,L2,Activity,I.,제목 1.1.1,H"/>
    <w:basedOn w:val="a2"/>
    <w:next w:val="3"/>
    <w:link w:val="2Char1"/>
    <w:qFormat/>
    <w:rsid w:val="005505CF"/>
    <w:pPr>
      <w:keepNext/>
      <w:keepLines/>
      <w:spacing w:before="240" w:after="120"/>
      <w:outlineLvl w:val="1"/>
    </w:pPr>
    <w:rPr>
      <w:rFonts w:cs="Times New Roman"/>
      <w:b/>
      <w:sz w:val="22"/>
      <w:lang w:val="x-none" w:eastAsia="x-none"/>
    </w:rPr>
  </w:style>
  <w:style w:type="paragraph" w:styleId="3">
    <w:name w:val="heading 3"/>
    <w:aliases w:val="Table Attribute Heading,3,제목 3 Char1,제목 3 Char Char,제목 3 Char1 Char,H3,가),h3,level 3,l3,l 3,Char Char,Char,(1),제목1.1.1,제목3,작은제목,제목2.3,H31,H32,H311,H33,H312,H321,H34,H313,H322,H35,H314,H36,H315,H37,H316,1.,수준3,1.1. 제목,L3,Headline,1.1.1 소절, Char Char"/>
    <w:basedOn w:val="a2"/>
    <w:next w:val="11"/>
    <w:link w:val="3Char"/>
    <w:qFormat/>
    <w:rsid w:val="005505CF"/>
    <w:pPr>
      <w:keepNext/>
      <w:keepLines/>
      <w:spacing w:before="120" w:after="120"/>
      <w:outlineLvl w:val="2"/>
    </w:pPr>
    <w:rPr>
      <w:rFonts w:cs="Times New Roman"/>
      <w:b/>
      <w:lang w:val="x-none" w:eastAsia="x-none"/>
    </w:rPr>
  </w:style>
  <w:style w:type="paragraph" w:styleId="4">
    <w:name w:val="heading 4"/>
    <w:aliases w:val="4,H4,l4,l 4,h4,level4 ,(가),H41,H42,H43,H411,H421,H44,H412,H422,H45,H413,H423,H46,H414,H424,H47,H415,H425,H48,H416,H426,H49,H417,H427,제목4,#1,제목 4 Char1 Char2,제목 4 Char Char Char3,1) Char Char Char,H4 Char Char Char,H41 Char Char Char,수준,제목 4 Char1,제"/>
    <w:basedOn w:val="a2"/>
    <w:next w:val="Text"/>
    <w:link w:val="4Char"/>
    <w:qFormat/>
    <w:rsid w:val="00750130"/>
    <w:pPr>
      <w:keepNext/>
      <w:keepLines/>
      <w:spacing w:before="240"/>
      <w:outlineLvl w:val="3"/>
    </w:pPr>
    <w:rPr>
      <w:rFonts w:ascii="Arial" w:hAnsi="Arial" w:cs="Times New Roman"/>
      <w:b/>
      <w:lang w:val="x-none" w:eastAsia="x-none"/>
    </w:rPr>
  </w:style>
  <w:style w:type="paragraph" w:styleId="5">
    <w:name w:val="heading 5"/>
    <w:aliases w:val="H5,(소제목),L5,제목5,h5,동그라미1,수준5,not defined,제목 5 Char2,제목 5 Char1 Char1,제목 5 Char Char Char1,제목 5 Char2 Char1 Char Char1,제목 5 Char Char Char Char Char Char Char Char Char Char Char Char1,제목 5 Char Char Char Char Char Char1,제목 5 Char2 Char1,지방세_제목5"/>
    <w:basedOn w:val="a2"/>
    <w:next w:val="a2"/>
    <w:link w:val="5Char"/>
    <w:qFormat/>
    <w:rsid w:val="00750130"/>
    <w:pPr>
      <w:spacing w:before="240" w:after="60"/>
      <w:outlineLvl w:val="4"/>
    </w:pPr>
    <w:rPr>
      <w:rFonts w:ascii="Arial" w:hAnsi="Arial" w:cs="Times New Roman"/>
      <w:sz w:val="22"/>
      <w:lang w:val="x-none" w:eastAsia="x-none"/>
    </w:rPr>
  </w:style>
  <w:style w:type="paragraph" w:styleId="6">
    <w:name w:val="heading 6"/>
    <w:aliases w:val="H6,(소제목 ▶),지방세_제목6"/>
    <w:basedOn w:val="a2"/>
    <w:next w:val="a2"/>
    <w:link w:val="6Char"/>
    <w:qFormat/>
    <w:rsid w:val="00750130"/>
    <w:pPr>
      <w:spacing w:before="240" w:after="60"/>
      <w:outlineLvl w:val="5"/>
    </w:pPr>
    <w:rPr>
      <w:rFonts w:ascii="Times New Roman" w:eastAsia="굴림체" w:hAnsi="Times New Roman" w:cs="Times New Roman"/>
      <w:i/>
      <w:sz w:val="22"/>
      <w:lang w:val="x-none" w:eastAsia="x-none"/>
    </w:rPr>
  </w:style>
  <w:style w:type="paragraph" w:styleId="7">
    <w:name w:val="heading 7"/>
    <w:aliases w:val="(소제목 ○),지방세_제목7"/>
    <w:basedOn w:val="a2"/>
    <w:next w:val="a2"/>
    <w:link w:val="7Char"/>
    <w:qFormat/>
    <w:rsid w:val="00750130"/>
    <w:pPr>
      <w:spacing w:before="240" w:after="60"/>
      <w:outlineLvl w:val="6"/>
    </w:pPr>
    <w:rPr>
      <w:rFonts w:ascii="Arial" w:eastAsia="굴림체" w:hAnsi="Arial" w:cs="Times New Roman"/>
      <w:lang w:val="x-none" w:eastAsia="x-none"/>
    </w:rPr>
  </w:style>
  <w:style w:type="paragraph" w:styleId="8">
    <w:name w:val="heading 8"/>
    <w:aliases w:val="지방세_제목8"/>
    <w:basedOn w:val="a2"/>
    <w:next w:val="a2"/>
    <w:link w:val="8Char"/>
    <w:qFormat/>
    <w:rsid w:val="00750130"/>
    <w:pPr>
      <w:spacing w:before="240" w:after="60"/>
      <w:outlineLvl w:val="7"/>
    </w:pPr>
    <w:rPr>
      <w:rFonts w:ascii="Arial" w:eastAsia="굴림체" w:hAnsi="Arial" w:cs="Times New Roman"/>
      <w:i/>
      <w:lang w:val="x-none" w:eastAsia="x-none"/>
    </w:rPr>
  </w:style>
  <w:style w:type="paragraph" w:styleId="9">
    <w:name w:val="heading 9"/>
    <w:aliases w:val="(미세제목 ●)"/>
    <w:basedOn w:val="a2"/>
    <w:next w:val="a2"/>
    <w:link w:val="9Char"/>
    <w:qFormat/>
    <w:rsid w:val="00750130"/>
    <w:pPr>
      <w:spacing w:before="240" w:after="60"/>
      <w:outlineLvl w:val="8"/>
    </w:pPr>
    <w:rPr>
      <w:rFonts w:ascii="Arial" w:eastAsia="굴림체" w:hAnsi="Arial" w:cs="Times New Roman"/>
      <w:b/>
      <w:i/>
      <w:sz w:val="18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본문1"/>
    <w:basedOn w:val="a2"/>
    <w:rsid w:val="00750130"/>
    <w:pPr>
      <w:keepLines/>
      <w:spacing w:after="120"/>
      <w:ind w:left="450"/>
    </w:pPr>
    <w:rPr>
      <w:rFonts w:ascii="Arial" w:hAnsi="Arial"/>
    </w:rPr>
  </w:style>
  <w:style w:type="paragraph" w:customStyle="1" w:styleId="Text">
    <w:name w:val="Text"/>
    <w:basedOn w:val="a2"/>
    <w:rsid w:val="00750130"/>
    <w:pPr>
      <w:keepLines/>
      <w:spacing w:after="120"/>
      <w:ind w:left="1800"/>
    </w:pPr>
    <w:rPr>
      <w:rFonts w:ascii="Arial" w:hAnsi="Arial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,머리글(왼쪽),Cover Page,he...,머리글/,header odd/"/>
    <w:basedOn w:val="a2"/>
    <w:link w:val="Char"/>
    <w:uiPriority w:val="99"/>
    <w:rsid w:val="00750130"/>
    <w:pPr>
      <w:tabs>
        <w:tab w:val="center" w:pos="4320"/>
        <w:tab w:val="right" w:pos="8640"/>
      </w:tabs>
    </w:pPr>
    <w:rPr>
      <w:rFonts w:ascii="Book Antiqua" w:eastAsia="굴림체" w:hAnsi="Book Antiqua" w:cs="Times New Roman"/>
      <w:lang w:val="x-none" w:eastAsia="x-none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6"/>
    <w:uiPriority w:val="99"/>
    <w:rsid w:val="00F40D02"/>
    <w:rPr>
      <w:rFonts w:ascii="Book Antiqua" w:eastAsia="굴림체" w:hAnsi="Book Antiqua"/>
    </w:rPr>
  </w:style>
  <w:style w:type="paragraph" w:styleId="a7">
    <w:name w:val="footer"/>
    <w:basedOn w:val="a2"/>
    <w:link w:val="Char0"/>
    <w:uiPriority w:val="99"/>
    <w:rsid w:val="0075013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2"/>
    <w:rsid w:val="00750130"/>
    <w:pPr>
      <w:keepLines/>
      <w:spacing w:after="120"/>
      <w:ind w:left="1080" w:hanging="360"/>
    </w:pPr>
    <w:rPr>
      <w:rFonts w:ascii="Arial" w:hAnsi="Arial"/>
    </w:rPr>
  </w:style>
  <w:style w:type="paragraph" w:customStyle="1" w:styleId="Indent">
    <w:name w:val="Indent"/>
    <w:basedOn w:val="a2"/>
    <w:rsid w:val="00750130"/>
    <w:pPr>
      <w:keepNext/>
      <w:spacing w:before="120"/>
      <w:ind w:left="720"/>
    </w:pPr>
  </w:style>
  <w:style w:type="paragraph" w:customStyle="1" w:styleId="blankpage">
    <w:name w:val="blank page"/>
    <w:basedOn w:val="Indent"/>
    <w:rsid w:val="00750130"/>
    <w:pPr>
      <w:keepNext w:val="0"/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750130"/>
    <w:pPr>
      <w:spacing w:after="0"/>
      <w:ind w:left="2160"/>
    </w:pPr>
  </w:style>
  <w:style w:type="paragraph" w:customStyle="1" w:styleId="TextBullet2">
    <w:name w:val="Text Bullet 2"/>
    <w:basedOn w:val="TextBullet"/>
    <w:rsid w:val="00750130"/>
    <w:pPr>
      <w:spacing w:after="120"/>
    </w:pPr>
  </w:style>
  <w:style w:type="paragraph" w:customStyle="1" w:styleId="Graphic">
    <w:name w:val="Graphic"/>
    <w:basedOn w:val="a2"/>
    <w:next w:val="a2"/>
    <w:rsid w:val="00750130"/>
    <w:pPr>
      <w:keepLines/>
      <w:spacing w:before="240" w:after="240"/>
      <w:jc w:val="center"/>
    </w:pPr>
    <w:rPr>
      <w:rFonts w:ascii="Arial" w:hAnsi="Arial"/>
    </w:rPr>
  </w:style>
  <w:style w:type="character" w:styleId="a8">
    <w:name w:val="page number"/>
    <w:aliases w:val="바닥글1"/>
    <w:basedOn w:val="a3"/>
    <w:rsid w:val="00750130"/>
  </w:style>
  <w:style w:type="paragraph" w:styleId="a9">
    <w:name w:val="Title"/>
    <w:basedOn w:val="10"/>
    <w:link w:val="Char1"/>
    <w:qFormat/>
    <w:rsid w:val="00750130"/>
    <w:pPr>
      <w:spacing w:before="120" w:line="240" w:lineRule="auto"/>
      <w:ind w:left="850" w:hanging="850"/>
      <w:jc w:val="center"/>
      <w:outlineLvl w:val="9"/>
    </w:pPr>
    <w:rPr>
      <w:rFonts w:ascii="Helvetica" w:eastAsia="굴림체" w:hAnsi="Helvetica"/>
      <w:sz w:val="36"/>
    </w:rPr>
  </w:style>
  <w:style w:type="paragraph" w:customStyle="1" w:styleId="Bullet2">
    <w:name w:val="Bullet2"/>
    <w:basedOn w:val="Bullet3"/>
    <w:rsid w:val="00750130"/>
    <w:pPr>
      <w:ind w:left="1800"/>
    </w:pPr>
  </w:style>
  <w:style w:type="paragraph" w:customStyle="1" w:styleId="Bullet3">
    <w:name w:val="Bullet3"/>
    <w:basedOn w:val="Bullet"/>
    <w:rsid w:val="00750130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750130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2"/>
    <w:next w:val="a2"/>
    <w:rsid w:val="00750130"/>
    <w:pPr>
      <w:spacing w:before="120"/>
    </w:pPr>
    <w:rPr>
      <w:color w:val="000000"/>
    </w:rPr>
  </w:style>
  <w:style w:type="paragraph" w:customStyle="1" w:styleId="Indent3">
    <w:name w:val="Indent3"/>
    <w:basedOn w:val="a2"/>
    <w:rsid w:val="00750130"/>
    <w:pPr>
      <w:spacing w:before="120"/>
      <w:ind w:left="2160"/>
    </w:pPr>
  </w:style>
  <w:style w:type="paragraph" w:customStyle="1" w:styleId="Indent4">
    <w:name w:val="Indent4"/>
    <w:basedOn w:val="a2"/>
    <w:rsid w:val="00750130"/>
    <w:pPr>
      <w:spacing w:before="120"/>
      <w:ind w:left="2520"/>
    </w:pPr>
    <w:rPr>
      <w:color w:val="000000"/>
    </w:rPr>
  </w:style>
  <w:style w:type="paragraph" w:customStyle="1" w:styleId="31">
    <w:name w:val="본문 31"/>
    <w:basedOn w:val="11"/>
    <w:rsid w:val="00750130"/>
    <w:pPr>
      <w:ind w:left="720"/>
    </w:pPr>
  </w:style>
  <w:style w:type="paragraph" w:customStyle="1" w:styleId="TitlePageMainHead">
    <w:name w:val="Title Page Main Head"/>
    <w:rsid w:val="00750130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2"/>
    <w:rsid w:val="00750130"/>
    <w:pPr>
      <w:ind w:left="720"/>
    </w:pPr>
  </w:style>
  <w:style w:type="paragraph" w:customStyle="1" w:styleId="Normal1stindent">
    <w:name w:val="Normal 1st indent"/>
    <w:basedOn w:val="a2"/>
    <w:rsid w:val="00750130"/>
    <w:pPr>
      <w:ind w:left="2160"/>
    </w:pPr>
  </w:style>
  <w:style w:type="paragraph" w:customStyle="1" w:styleId="Normal2ndindent">
    <w:name w:val="Normal 2nd indent"/>
    <w:basedOn w:val="Normal1stindent"/>
    <w:rsid w:val="00750130"/>
    <w:pPr>
      <w:ind w:left="2880"/>
    </w:pPr>
  </w:style>
  <w:style w:type="paragraph" w:customStyle="1" w:styleId="Note">
    <w:name w:val="Note"/>
    <w:basedOn w:val="Note2"/>
    <w:rsid w:val="00750130"/>
    <w:pPr>
      <w:ind w:left="1440"/>
    </w:pPr>
  </w:style>
  <w:style w:type="paragraph" w:customStyle="1" w:styleId="Note2">
    <w:name w:val="Note2"/>
    <w:basedOn w:val="a2"/>
    <w:rsid w:val="00750130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750130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750130"/>
    <w:pPr>
      <w:ind w:left="3240"/>
    </w:pPr>
  </w:style>
  <w:style w:type="paragraph" w:customStyle="1" w:styleId="Style1">
    <w:name w:val="Style1"/>
    <w:basedOn w:val="Bullet"/>
    <w:rsid w:val="00750130"/>
    <w:pPr>
      <w:ind w:left="2520"/>
    </w:pPr>
  </w:style>
  <w:style w:type="paragraph" w:customStyle="1" w:styleId="TableText">
    <w:name w:val="Table Text"/>
    <w:basedOn w:val="a2"/>
    <w:rsid w:val="00750130"/>
    <w:pPr>
      <w:spacing w:after="60"/>
    </w:pPr>
  </w:style>
  <w:style w:type="paragraph" w:customStyle="1" w:styleId="Title12">
    <w:name w:val="Title12"/>
    <w:basedOn w:val="a9"/>
    <w:rsid w:val="00750130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12">
    <w:name w:val="toc 1"/>
    <w:basedOn w:val="a2"/>
    <w:next w:val="a2"/>
    <w:uiPriority w:val="39"/>
    <w:qFormat/>
    <w:rsid w:val="00FA1A5A"/>
    <w:pPr>
      <w:tabs>
        <w:tab w:val="right" w:leader="dot" w:pos="8640"/>
      </w:tabs>
      <w:spacing w:before="120" w:after="120"/>
      <w:jc w:val="both"/>
    </w:pPr>
    <w:rPr>
      <w:b/>
      <w:caps/>
      <w:sz w:val="24"/>
    </w:rPr>
  </w:style>
  <w:style w:type="paragraph" w:styleId="21">
    <w:name w:val="toc 2"/>
    <w:basedOn w:val="a2"/>
    <w:next w:val="a2"/>
    <w:uiPriority w:val="39"/>
    <w:qFormat/>
    <w:rsid w:val="00FA1A5A"/>
    <w:pPr>
      <w:tabs>
        <w:tab w:val="right" w:leader="dot" w:pos="8640"/>
      </w:tabs>
      <w:jc w:val="both"/>
    </w:pPr>
    <w:rPr>
      <w:smallCaps/>
      <w:sz w:val="22"/>
    </w:rPr>
  </w:style>
  <w:style w:type="paragraph" w:styleId="30">
    <w:name w:val="toc 3"/>
    <w:basedOn w:val="a2"/>
    <w:next w:val="a2"/>
    <w:uiPriority w:val="39"/>
    <w:qFormat/>
    <w:rsid w:val="00FA1A5A"/>
    <w:pPr>
      <w:tabs>
        <w:tab w:val="right" w:leader="dot" w:pos="8640"/>
      </w:tabs>
      <w:ind w:left="284"/>
    </w:pPr>
    <w:rPr>
      <w:smallCaps/>
    </w:rPr>
  </w:style>
  <w:style w:type="paragraph" w:styleId="40">
    <w:name w:val="toc 4"/>
    <w:basedOn w:val="a2"/>
    <w:next w:val="a2"/>
    <w:rsid w:val="00FA1A5A"/>
    <w:pPr>
      <w:tabs>
        <w:tab w:val="right" w:leader="dot" w:pos="8640"/>
      </w:tabs>
      <w:ind w:left="600"/>
    </w:pPr>
    <w:rPr>
      <w:sz w:val="18"/>
    </w:rPr>
  </w:style>
  <w:style w:type="paragraph" w:styleId="50">
    <w:name w:val="toc 5"/>
    <w:basedOn w:val="a2"/>
    <w:next w:val="a2"/>
    <w:rsid w:val="00FA1A5A"/>
    <w:pPr>
      <w:tabs>
        <w:tab w:val="right" w:leader="dot" w:pos="8640"/>
      </w:tabs>
      <w:ind w:left="800"/>
    </w:pPr>
    <w:rPr>
      <w:sz w:val="18"/>
    </w:rPr>
  </w:style>
  <w:style w:type="paragraph" w:styleId="60">
    <w:name w:val="toc 6"/>
    <w:basedOn w:val="a2"/>
    <w:next w:val="a2"/>
    <w:rsid w:val="00750130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2"/>
    <w:next w:val="a2"/>
    <w:rsid w:val="00750130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2"/>
    <w:next w:val="a2"/>
    <w:rsid w:val="00750130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2"/>
    <w:next w:val="a2"/>
    <w:rsid w:val="00750130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0"/>
    <w:next w:val="a2"/>
    <w:rsid w:val="00750130"/>
    <w:p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styleId="aa">
    <w:name w:val="Body Text"/>
    <w:basedOn w:val="a2"/>
    <w:link w:val="Char2"/>
    <w:rsid w:val="00750130"/>
    <w:pPr>
      <w:spacing w:after="120"/>
    </w:pPr>
    <w:rPr>
      <w:rFonts w:ascii="Times New Roman" w:eastAsia="굴림체" w:hAnsi="Times New Roman" w:cs="Times New Roman"/>
      <w:lang w:val="x-none" w:eastAsia="x-none"/>
    </w:rPr>
  </w:style>
  <w:style w:type="paragraph" w:customStyle="1" w:styleId="AuthorDateTitlePa">
    <w:name w:val="Author/Date Title Pa"/>
    <w:rsid w:val="0075013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2"/>
    <w:rsid w:val="00750130"/>
    <w:rPr>
      <w:rFonts w:ascii="Arial" w:hAnsi="Arial"/>
      <w:b/>
      <w:sz w:val="24"/>
    </w:rPr>
  </w:style>
  <w:style w:type="paragraph" w:customStyle="1" w:styleId="ab">
    <w:name w:val="규정제목"/>
    <w:basedOn w:val="a2"/>
    <w:rsid w:val="00750130"/>
    <w:pPr>
      <w:widowControl w:val="0"/>
      <w:wordWrap w:val="0"/>
      <w:overflowPunct/>
      <w:autoSpaceDE/>
      <w:autoSpaceDN/>
      <w:spacing w:before="120" w:after="120" w:line="360" w:lineRule="atLeast"/>
      <w:jc w:val="both"/>
    </w:pPr>
    <w:rPr>
      <w:rFonts w:ascii="Times New Roman" w:eastAsia="바탕체" w:hAnsi="Times New Roman"/>
      <w:sz w:val="22"/>
    </w:rPr>
  </w:style>
  <w:style w:type="paragraph" w:styleId="13">
    <w:name w:val="index 1"/>
    <w:basedOn w:val="a2"/>
    <w:next w:val="a2"/>
    <w:autoRedefine/>
    <w:rsid w:val="00750130"/>
    <w:pPr>
      <w:ind w:left="425" w:hanging="425"/>
    </w:pPr>
  </w:style>
  <w:style w:type="paragraph" w:styleId="22">
    <w:name w:val="index 2"/>
    <w:basedOn w:val="a2"/>
    <w:next w:val="a2"/>
    <w:autoRedefine/>
    <w:rsid w:val="00750130"/>
    <w:pPr>
      <w:ind w:left="850" w:hanging="425"/>
    </w:pPr>
  </w:style>
  <w:style w:type="paragraph" w:styleId="32">
    <w:name w:val="index 3"/>
    <w:basedOn w:val="a2"/>
    <w:next w:val="a2"/>
    <w:autoRedefine/>
    <w:rsid w:val="00750130"/>
    <w:pPr>
      <w:ind w:left="1275" w:hanging="425"/>
    </w:pPr>
  </w:style>
  <w:style w:type="paragraph" w:styleId="41">
    <w:name w:val="index 4"/>
    <w:basedOn w:val="a2"/>
    <w:next w:val="a2"/>
    <w:autoRedefine/>
    <w:rsid w:val="00750130"/>
    <w:pPr>
      <w:ind w:left="1700" w:hanging="425"/>
    </w:pPr>
  </w:style>
  <w:style w:type="paragraph" w:styleId="51">
    <w:name w:val="index 5"/>
    <w:basedOn w:val="a2"/>
    <w:next w:val="a2"/>
    <w:autoRedefine/>
    <w:rsid w:val="00750130"/>
    <w:pPr>
      <w:ind w:left="2125" w:hanging="425"/>
    </w:pPr>
  </w:style>
  <w:style w:type="paragraph" w:styleId="61">
    <w:name w:val="index 6"/>
    <w:basedOn w:val="a2"/>
    <w:next w:val="a2"/>
    <w:autoRedefine/>
    <w:rsid w:val="00750130"/>
    <w:pPr>
      <w:ind w:left="2550" w:hanging="425"/>
    </w:pPr>
  </w:style>
  <w:style w:type="paragraph" w:styleId="71">
    <w:name w:val="index 7"/>
    <w:basedOn w:val="a2"/>
    <w:next w:val="a2"/>
    <w:autoRedefine/>
    <w:rsid w:val="00750130"/>
    <w:pPr>
      <w:ind w:left="2975" w:hanging="425"/>
    </w:pPr>
  </w:style>
  <w:style w:type="paragraph" w:styleId="81">
    <w:name w:val="index 8"/>
    <w:basedOn w:val="a2"/>
    <w:next w:val="a2"/>
    <w:autoRedefine/>
    <w:rsid w:val="00750130"/>
    <w:pPr>
      <w:ind w:left="3400" w:hanging="425"/>
    </w:pPr>
  </w:style>
  <w:style w:type="paragraph" w:styleId="91">
    <w:name w:val="index 9"/>
    <w:basedOn w:val="a2"/>
    <w:next w:val="a2"/>
    <w:autoRedefine/>
    <w:rsid w:val="00750130"/>
    <w:pPr>
      <w:ind w:left="3825" w:hanging="425"/>
    </w:pPr>
  </w:style>
  <w:style w:type="paragraph" w:styleId="ac">
    <w:name w:val="index heading"/>
    <w:basedOn w:val="a2"/>
    <w:next w:val="13"/>
    <w:rsid w:val="00750130"/>
  </w:style>
  <w:style w:type="paragraph" w:customStyle="1" w:styleId="standard">
    <w:name w:val="standard"/>
    <w:aliases w:val="s"/>
    <w:basedOn w:val="a2"/>
    <w:rsid w:val="00750130"/>
    <w:pPr>
      <w:overflowPunct/>
      <w:autoSpaceDE/>
      <w:autoSpaceDN/>
      <w:adjustRightInd/>
      <w:spacing w:after="160" w:line="300" w:lineRule="exact"/>
      <w:textAlignment w:val="auto"/>
    </w:pPr>
    <w:rPr>
      <w:rFonts w:ascii="Arial" w:eastAsia="바탕체" w:hAnsi="Arial"/>
      <w:sz w:val="22"/>
    </w:rPr>
  </w:style>
  <w:style w:type="paragraph" w:customStyle="1" w:styleId="ad">
    <w:name w:val="바탕글"/>
    <w:link w:val="Char3"/>
    <w:rsid w:val="00750130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e">
    <w:name w:val="Hyperlink"/>
    <w:uiPriority w:val="99"/>
    <w:rsid w:val="00750130"/>
    <w:rPr>
      <w:color w:val="0000FF"/>
      <w:u w:val="single"/>
    </w:rPr>
  </w:style>
  <w:style w:type="character" w:styleId="af">
    <w:name w:val="FollowedHyperlink"/>
    <w:uiPriority w:val="99"/>
    <w:rsid w:val="00750130"/>
    <w:rPr>
      <w:color w:val="800080"/>
      <w:u w:val="single"/>
    </w:rPr>
  </w:style>
  <w:style w:type="paragraph" w:styleId="af0">
    <w:name w:val="Date"/>
    <w:basedOn w:val="a2"/>
    <w:next w:val="a2"/>
    <w:rsid w:val="00750130"/>
    <w:pPr>
      <w:jc w:val="both"/>
    </w:pPr>
  </w:style>
  <w:style w:type="paragraph" w:styleId="af1">
    <w:name w:val="Document Map"/>
    <w:basedOn w:val="a2"/>
    <w:link w:val="Char4"/>
    <w:rsid w:val="00750130"/>
    <w:pPr>
      <w:shd w:val="clear" w:color="auto" w:fill="000080"/>
    </w:pPr>
    <w:rPr>
      <w:rFonts w:ascii="Arial" w:eastAsia="돋움" w:hAnsi="Arial" w:cs="Times New Roman"/>
      <w:lang w:val="x-none" w:eastAsia="x-none"/>
    </w:rPr>
  </w:style>
  <w:style w:type="paragraph" w:customStyle="1" w:styleId="0">
    <w:name w:val="제목 0"/>
    <w:aliases w:val="H0,level0"/>
    <w:basedOn w:val="10"/>
    <w:qFormat/>
    <w:rsid w:val="008E303C"/>
    <w:rPr>
      <w:rFonts w:ascii="Times New Roman" w:hAnsi="Times New Roman"/>
      <w:sz w:val="28"/>
    </w:rPr>
  </w:style>
  <w:style w:type="paragraph" w:customStyle="1" w:styleId="B">
    <w:name w:val="B"/>
    <w:basedOn w:val="a2"/>
    <w:rsid w:val="008E303C"/>
    <w:pPr>
      <w:widowControl w:val="0"/>
      <w:wordWrap w:val="0"/>
      <w:overflowPunct/>
      <w:spacing w:before="240"/>
    </w:pPr>
    <w:rPr>
      <w:rFonts w:ascii="Palatino" w:hAnsi="Tms Rmn"/>
    </w:rPr>
  </w:style>
  <w:style w:type="paragraph" w:customStyle="1" w:styleId="NormalTableText">
    <w:name w:val="Normal Table Text"/>
    <w:basedOn w:val="a2"/>
    <w:rsid w:val="00750130"/>
    <w:rPr>
      <w:rFonts w:ascii="Times New Roman" w:hAnsi="Times New Roman"/>
    </w:rPr>
  </w:style>
  <w:style w:type="character" w:styleId="af2">
    <w:name w:val="annotation reference"/>
    <w:rsid w:val="00750130"/>
    <w:rPr>
      <w:sz w:val="18"/>
      <w:szCs w:val="18"/>
    </w:rPr>
  </w:style>
  <w:style w:type="paragraph" w:styleId="af3">
    <w:name w:val="annotation text"/>
    <w:basedOn w:val="a2"/>
    <w:link w:val="Char10"/>
    <w:rsid w:val="00750130"/>
    <w:rPr>
      <w:rFonts w:ascii="Times New Roman" w:eastAsia="굴림체" w:hAnsi="Times New Roman" w:cs="Times New Roman"/>
      <w:lang w:val="x-none" w:eastAsia="x-none"/>
    </w:rPr>
  </w:style>
  <w:style w:type="paragraph" w:styleId="23">
    <w:name w:val="Body Text Indent 2"/>
    <w:basedOn w:val="a2"/>
    <w:link w:val="2Char"/>
    <w:rsid w:val="00750130"/>
    <w:pPr>
      <w:overflowPunct/>
      <w:autoSpaceDE/>
      <w:autoSpaceDN/>
      <w:adjustRightInd/>
      <w:spacing w:before="120"/>
      <w:ind w:left="720"/>
      <w:textAlignment w:val="auto"/>
    </w:pPr>
    <w:rPr>
      <w:rFonts w:ascii="Arial" w:eastAsia="바탕" w:hAnsi="Arial" w:cs="Times New Roman"/>
      <w:i/>
      <w:iCs/>
      <w:color w:val="0000FF"/>
      <w:szCs w:val="24"/>
      <w:lang w:val="x-none" w:eastAsia="en-US"/>
    </w:rPr>
  </w:style>
  <w:style w:type="paragraph" w:styleId="af4">
    <w:name w:val="Body Text Indent"/>
    <w:basedOn w:val="a2"/>
    <w:link w:val="Char5"/>
    <w:rsid w:val="00750130"/>
    <w:pPr>
      <w:overflowPunct/>
      <w:autoSpaceDE/>
      <w:autoSpaceDN/>
      <w:adjustRightInd/>
      <w:ind w:left="720"/>
      <w:textAlignment w:val="auto"/>
    </w:pPr>
    <w:rPr>
      <w:rFonts w:ascii="Arial" w:eastAsia="바탕" w:hAnsi="Arial" w:cs="Times New Roman"/>
      <w:sz w:val="22"/>
      <w:szCs w:val="24"/>
      <w:lang w:val="x-none" w:eastAsia="en-US"/>
    </w:rPr>
  </w:style>
  <w:style w:type="paragraph" w:customStyle="1" w:styleId="14">
    <w:name w:val="1"/>
    <w:basedOn w:val="a2"/>
    <w:rsid w:val="007501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a1">
    <w:name w:val="들여쓰기(.)"/>
    <w:basedOn w:val="a2"/>
    <w:rsid w:val="00750130"/>
    <w:pPr>
      <w:widowControl w:val="0"/>
      <w:numPr>
        <w:ilvl w:val="1"/>
        <w:numId w:val="3"/>
      </w:numPr>
      <w:overflowPunct/>
      <w:autoSpaceDE/>
      <w:autoSpaceDN/>
      <w:adjustRightInd/>
      <w:spacing w:line="240" w:lineRule="atLeast"/>
      <w:jc w:val="both"/>
      <w:textAlignment w:val="auto"/>
    </w:pPr>
    <w:rPr>
      <w:rFonts w:ascii="Times New Roman" w:eastAsia="바탕" w:hAnsi="Times New Roman"/>
    </w:rPr>
  </w:style>
  <w:style w:type="paragraph" w:customStyle="1" w:styleId="-2">
    <w:name w:val="들여쓰기(-)"/>
    <w:basedOn w:val="a2"/>
    <w:rsid w:val="00750130"/>
    <w:pPr>
      <w:widowControl w:val="0"/>
      <w:tabs>
        <w:tab w:val="num" w:pos="1040"/>
      </w:tabs>
      <w:overflowPunct/>
      <w:autoSpaceDE/>
      <w:autoSpaceDN/>
      <w:adjustRightInd/>
      <w:spacing w:line="240" w:lineRule="atLeast"/>
      <w:ind w:left="1020" w:hanging="340"/>
      <w:jc w:val="both"/>
      <w:textAlignment w:val="auto"/>
    </w:pPr>
    <w:rPr>
      <w:rFonts w:ascii="Times New Roman" w:eastAsia="바탕" w:hAnsi="Times New Roman"/>
    </w:rPr>
  </w:style>
  <w:style w:type="paragraph" w:customStyle="1" w:styleId="Body">
    <w:name w:val="Body"/>
    <w:basedOn w:val="List1TextBody"/>
    <w:rsid w:val="00750130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750130"/>
    <w:pPr>
      <w:spacing w:before="240" w:line="288" w:lineRule="auto"/>
      <w:ind w:left="567"/>
    </w:pPr>
  </w:style>
  <w:style w:type="paragraph" w:customStyle="1" w:styleId="List1-Body">
    <w:name w:val="List1-Body"/>
    <w:basedOn w:val="a2"/>
    <w:rsid w:val="00750130"/>
    <w:pPr>
      <w:widowControl w:val="0"/>
      <w:wordWrap w:val="0"/>
      <w:overflowPunct/>
      <w:autoSpaceDE/>
      <w:autoSpaceDN/>
      <w:spacing w:before="80" w:line="360" w:lineRule="auto"/>
      <w:ind w:left="924"/>
      <w:jc w:val="both"/>
    </w:pPr>
    <w:rPr>
      <w:rFonts w:ascii="CG Omega" w:eastAsia="바탕" w:hAnsi="CG Omega"/>
      <w:b/>
      <w:bCs/>
      <w:sz w:val="22"/>
    </w:rPr>
  </w:style>
  <w:style w:type="paragraph" w:customStyle="1" w:styleId="af5">
    <w:name w:val="설명"/>
    <w:basedOn w:val="a2"/>
    <w:rsid w:val="00750130"/>
    <w:pPr>
      <w:widowControl w:val="0"/>
      <w:wordWrap w:val="0"/>
      <w:overflowPunct/>
      <w:autoSpaceDE/>
      <w:autoSpaceDN/>
      <w:spacing w:after="60" w:line="360" w:lineRule="atLeast"/>
      <w:ind w:left="851"/>
      <w:jc w:val="both"/>
    </w:pPr>
    <w:rPr>
      <w:rFonts w:ascii="바탕체" w:eastAsia="바탕체" w:hAnsi="Times New Roman"/>
      <w:sz w:val="24"/>
    </w:rPr>
  </w:style>
  <w:style w:type="paragraph" w:styleId="af6">
    <w:name w:val="Balloon Text"/>
    <w:basedOn w:val="a2"/>
    <w:link w:val="Char6"/>
    <w:rsid w:val="00750130"/>
    <w:rPr>
      <w:rFonts w:ascii="Arial" w:eastAsia="돋움" w:hAnsi="Arial" w:cs="Times New Roman"/>
      <w:sz w:val="18"/>
      <w:szCs w:val="18"/>
      <w:lang w:val="x-none" w:eastAsia="x-none"/>
    </w:rPr>
  </w:style>
  <w:style w:type="paragraph" w:customStyle="1" w:styleId="af7">
    <w:name w:val="표머리"/>
    <w:basedOn w:val="a2"/>
    <w:rsid w:val="00750130"/>
    <w:pPr>
      <w:overflowPunct/>
      <w:autoSpaceDE/>
      <w:autoSpaceDN/>
      <w:spacing w:line="360" w:lineRule="atLeast"/>
      <w:jc w:val="center"/>
      <w:textAlignment w:val="center"/>
    </w:pPr>
    <w:rPr>
      <w:rFonts w:ascii="바탕체" w:eastAsia="바탕체" w:hAnsi="Times New Roman"/>
      <w:b/>
      <w:sz w:val="24"/>
    </w:rPr>
  </w:style>
  <w:style w:type="paragraph" w:customStyle="1" w:styleId="af8">
    <w:name w:val="표내부"/>
    <w:basedOn w:val="a2"/>
    <w:uiPriority w:val="25"/>
    <w:rsid w:val="00750130"/>
    <w:pPr>
      <w:overflowPunct/>
      <w:autoSpaceDE/>
      <w:autoSpaceDN/>
      <w:spacing w:line="360" w:lineRule="atLeast"/>
      <w:jc w:val="center"/>
    </w:pPr>
    <w:rPr>
      <w:rFonts w:ascii="바탕체" w:eastAsia="바탕체" w:hAnsi="Times New Roman"/>
    </w:rPr>
  </w:style>
  <w:style w:type="paragraph" w:customStyle="1" w:styleId="15">
    <w:name w:val="1)"/>
    <w:basedOn w:val="af5"/>
    <w:rsid w:val="00750130"/>
    <w:pPr>
      <w:ind w:left="1191" w:hanging="340"/>
    </w:pPr>
  </w:style>
  <w:style w:type="paragraph" w:customStyle="1" w:styleId="af9">
    <w:name w:val="큰제목"/>
    <w:basedOn w:val="a2"/>
    <w:autoRedefine/>
    <w:rsid w:val="00750130"/>
    <w:pPr>
      <w:widowControl w:val="0"/>
      <w:wordWrap w:val="0"/>
      <w:overflowPunct/>
      <w:adjustRightInd/>
      <w:spacing w:line="240" w:lineRule="exact"/>
      <w:jc w:val="both"/>
      <w:textAlignment w:val="auto"/>
    </w:pPr>
    <w:rPr>
      <w:rFonts w:ascii="굴림체" w:hAnsi="굴림체"/>
      <w:kern w:val="2"/>
      <w:sz w:val="28"/>
      <w:szCs w:val="24"/>
    </w:rPr>
  </w:style>
  <w:style w:type="paragraph" w:customStyle="1" w:styleId="afa">
    <w:name w:val="세번째"/>
    <w:basedOn w:val="a2"/>
    <w:autoRedefine/>
    <w:rsid w:val="00750130"/>
    <w:pPr>
      <w:widowControl w:val="0"/>
      <w:wordWrap w:val="0"/>
      <w:overflowPunct/>
      <w:adjustRightInd/>
      <w:spacing w:line="240" w:lineRule="exact"/>
      <w:ind w:left="680" w:hanging="680"/>
      <w:jc w:val="both"/>
      <w:textAlignment w:val="auto"/>
    </w:pPr>
    <w:rPr>
      <w:rFonts w:ascii="굴림체" w:hAnsi="굴림체"/>
      <w:kern w:val="2"/>
      <w:sz w:val="24"/>
      <w:szCs w:val="24"/>
    </w:rPr>
  </w:style>
  <w:style w:type="paragraph" w:customStyle="1" w:styleId="s0">
    <w:name w:val="s0"/>
    <w:rsid w:val="00750130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2"/>
    <w:rsid w:val="007501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돋움" w:eastAsia="돋움" w:hAnsi="돋움" w:hint="eastAsia"/>
      <w:sz w:val="16"/>
      <w:szCs w:val="16"/>
    </w:rPr>
  </w:style>
  <w:style w:type="paragraph" w:customStyle="1" w:styleId="xl24">
    <w:name w:val="xl24"/>
    <w:basedOn w:val="a2"/>
    <w:rsid w:val="00750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hAnsi="굴림" w:hint="eastAsia"/>
    </w:rPr>
  </w:style>
  <w:style w:type="paragraph" w:customStyle="1" w:styleId="xl25">
    <w:name w:val="xl25"/>
    <w:basedOn w:val="a2"/>
    <w:rsid w:val="00750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굴림" w:hAnsi="굴림" w:hint="eastAsia"/>
    </w:rPr>
  </w:style>
  <w:style w:type="paragraph" w:customStyle="1" w:styleId="xl26">
    <w:name w:val="xl26"/>
    <w:basedOn w:val="a2"/>
    <w:rsid w:val="00750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hAnsi="굴림" w:hint="eastAsia"/>
    </w:rPr>
  </w:style>
  <w:style w:type="paragraph" w:customStyle="1" w:styleId="xl27">
    <w:name w:val="xl27"/>
    <w:basedOn w:val="a2"/>
    <w:rsid w:val="00750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굴림" w:hAnsi="굴림" w:hint="eastAsia"/>
      <w:sz w:val="24"/>
      <w:szCs w:val="24"/>
    </w:rPr>
  </w:style>
  <w:style w:type="paragraph" w:customStyle="1" w:styleId="xl28">
    <w:name w:val="xl28"/>
    <w:basedOn w:val="a2"/>
    <w:rsid w:val="00750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굴림" w:hAnsi="굴림" w:hint="eastAsia"/>
      <w:sz w:val="24"/>
      <w:szCs w:val="24"/>
    </w:rPr>
  </w:style>
  <w:style w:type="paragraph" w:styleId="afb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2"/>
    <w:rsid w:val="00750130"/>
    <w:pPr>
      <w:overflowPunct/>
      <w:autoSpaceDE/>
      <w:autoSpaceDN/>
      <w:adjustRightInd/>
      <w:spacing w:line="360" w:lineRule="atLeast"/>
      <w:ind w:firstLineChars="200" w:firstLine="480"/>
      <w:jc w:val="both"/>
    </w:pPr>
    <w:rPr>
      <w:rFonts w:ascii="바탕체" w:eastAsia="바탕체" w:hAnsi="Times New Roman"/>
      <w:sz w:val="24"/>
    </w:rPr>
  </w:style>
  <w:style w:type="table" w:styleId="afc">
    <w:name w:val="Table Grid"/>
    <w:basedOn w:val="a4"/>
    <w:rsid w:val="001443E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본문-텍스트"/>
    <w:basedOn w:val="a2"/>
    <w:rsid w:val="00A16FAA"/>
    <w:pPr>
      <w:overflowPunct/>
      <w:autoSpaceDE/>
      <w:autoSpaceDN/>
      <w:spacing w:line="280" w:lineRule="atLeast"/>
      <w:ind w:leftChars="200" w:left="440"/>
      <w:jc w:val="both"/>
    </w:pPr>
  </w:style>
  <w:style w:type="paragraph" w:customStyle="1" w:styleId="afd">
    <w:name w:val="그림"/>
    <w:basedOn w:val="a2"/>
    <w:autoRedefine/>
    <w:rsid w:val="00AD506F"/>
    <w:pPr>
      <w:widowControl w:val="0"/>
      <w:wordWrap w:val="0"/>
      <w:overflowPunct/>
      <w:adjustRightInd/>
      <w:jc w:val="center"/>
      <w:textAlignment w:val="auto"/>
    </w:pPr>
    <w:rPr>
      <w:rFonts w:ascii="돋움" w:eastAsia="돋움" w:hAnsi="돋움"/>
      <w:b/>
      <w:bCs/>
      <w:kern w:val="2"/>
      <w:szCs w:val="24"/>
    </w:rPr>
  </w:style>
  <w:style w:type="paragraph" w:customStyle="1" w:styleId="afe">
    <w:name w:val="표문장"/>
    <w:rsid w:val="000E1E2F"/>
    <w:pPr>
      <w:widowControl w:val="0"/>
      <w:autoSpaceDE w:val="0"/>
      <w:autoSpaceDN w:val="0"/>
      <w:adjustRightInd w:val="0"/>
      <w:spacing w:line="326" w:lineRule="atLeast"/>
    </w:pPr>
    <w:rPr>
      <w:rFonts w:ascii="바탕체" w:hAnsi="바탕체"/>
      <w:color w:val="000000"/>
      <w:sz w:val="19"/>
      <w:szCs w:val="19"/>
    </w:rPr>
  </w:style>
  <w:style w:type="paragraph" w:customStyle="1" w:styleId="a">
    <w:name w:val="중제목"/>
    <w:basedOn w:val="a2"/>
    <w:next w:val="a2"/>
    <w:rsid w:val="002B493D"/>
    <w:pPr>
      <w:numPr>
        <w:numId w:val="4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ff">
    <w:name w:val="List Paragraph"/>
    <w:basedOn w:val="a2"/>
    <w:link w:val="Char7"/>
    <w:uiPriority w:val="34"/>
    <w:qFormat/>
    <w:rsid w:val="00E316FB"/>
    <w:pPr>
      <w:ind w:leftChars="400" w:left="800"/>
    </w:pPr>
  </w:style>
  <w:style w:type="paragraph" w:styleId="aff0">
    <w:name w:val="caption"/>
    <w:basedOn w:val="a2"/>
    <w:next w:val="a2"/>
    <w:link w:val="Char8"/>
    <w:unhideWhenUsed/>
    <w:qFormat/>
    <w:rsid w:val="00057561"/>
    <w:pPr>
      <w:ind w:left="1440" w:hanging="720"/>
    </w:pPr>
    <w:rPr>
      <w:rFonts w:eastAsia="바탕체"/>
      <w:b/>
      <w:bCs/>
    </w:rPr>
  </w:style>
  <w:style w:type="paragraph" w:styleId="aff1">
    <w:name w:val="Normal (Web)"/>
    <w:basedOn w:val="a2"/>
    <w:unhideWhenUsed/>
    <w:rsid w:val="00F1601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eastAsia="굴림" w:hAnsi="굴림" w:cs="굴림"/>
      <w:sz w:val="24"/>
      <w:szCs w:val="24"/>
    </w:rPr>
  </w:style>
  <w:style w:type="character" w:styleId="aff2">
    <w:name w:val="Strong"/>
    <w:qFormat/>
    <w:rsid w:val="00F1601D"/>
    <w:rPr>
      <w:b/>
      <w:bCs/>
    </w:rPr>
  </w:style>
  <w:style w:type="paragraph" w:customStyle="1" w:styleId="62">
    <w:name w:val="개요 6"/>
    <w:basedOn w:val="a2"/>
    <w:uiPriority w:val="7"/>
    <w:rsid w:val="002C142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">
    <w:name w:val="총평 - 전제조건"/>
    <w:basedOn w:val="a2"/>
    <w:rsid w:val="00893B15"/>
    <w:pPr>
      <w:widowControl w:val="0"/>
      <w:numPr>
        <w:ilvl w:val="1"/>
        <w:numId w:val="5"/>
      </w:numPr>
      <w:wordWrap w:val="0"/>
      <w:overflowPunct/>
      <w:adjustRightInd/>
      <w:jc w:val="both"/>
      <w:textAlignment w:val="auto"/>
    </w:pPr>
    <w:rPr>
      <w:rFonts w:ascii="바탕체" w:eastAsia="바탕체" w:hAnsi="바탕체"/>
      <w:kern w:val="2"/>
      <w:sz w:val="22"/>
      <w:szCs w:val="22"/>
    </w:rPr>
  </w:style>
  <w:style w:type="paragraph" w:customStyle="1" w:styleId="-1">
    <w:name w:val="상세검토 - 본문 1"/>
    <w:basedOn w:val="-"/>
    <w:autoRedefine/>
    <w:rsid w:val="00893B15"/>
    <w:pPr>
      <w:numPr>
        <w:ilvl w:val="3"/>
      </w:numPr>
      <w:tabs>
        <w:tab w:val="clear" w:pos="2140"/>
        <w:tab w:val="num" w:pos="1200"/>
      </w:tabs>
      <w:ind w:left="1200" w:hanging="400"/>
    </w:pPr>
  </w:style>
  <w:style w:type="paragraph" w:customStyle="1" w:styleId="font6">
    <w:name w:val="font6"/>
    <w:basedOn w:val="a2"/>
    <w:rsid w:val="00AE1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굴림"/>
      <w:sz w:val="16"/>
      <w:szCs w:val="16"/>
    </w:rPr>
  </w:style>
  <w:style w:type="paragraph" w:customStyle="1" w:styleId="font7">
    <w:name w:val="font7"/>
    <w:basedOn w:val="a2"/>
    <w:rsid w:val="00AE1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ahoma" w:eastAsia="굴림" w:hAnsi="Tahoma" w:cs="Tahoma"/>
      <w:color w:val="000000"/>
      <w:sz w:val="18"/>
      <w:szCs w:val="18"/>
    </w:rPr>
  </w:style>
  <w:style w:type="paragraph" w:customStyle="1" w:styleId="font8">
    <w:name w:val="font8"/>
    <w:basedOn w:val="a2"/>
    <w:rsid w:val="00AE1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ahoma" w:eastAsia="굴림" w:hAnsi="Tahoma" w:cs="Tahoma"/>
      <w:b/>
      <w:bCs/>
      <w:color w:val="000000"/>
      <w:sz w:val="18"/>
      <w:szCs w:val="18"/>
    </w:rPr>
  </w:style>
  <w:style w:type="paragraph" w:customStyle="1" w:styleId="font9">
    <w:name w:val="font9"/>
    <w:basedOn w:val="a2"/>
    <w:rsid w:val="00AE1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돋움" w:eastAsia="돋움" w:hAnsi="돋움" w:cs="굴림"/>
      <w:color w:val="000000"/>
      <w:sz w:val="18"/>
      <w:szCs w:val="18"/>
    </w:rPr>
  </w:style>
  <w:style w:type="paragraph" w:customStyle="1" w:styleId="xl66">
    <w:name w:val="xl66"/>
    <w:basedOn w:val="a2"/>
    <w:rsid w:val="00AE140D"/>
    <w:pPr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2"/>
    <w:rsid w:val="00AE140D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8">
    <w:name w:val="xl68"/>
    <w:basedOn w:val="a2"/>
    <w:rsid w:val="00AE140D"/>
    <w:pPr>
      <w:shd w:val="clear" w:color="000000" w:fill="FFFF99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9">
    <w:name w:val="xl69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70">
    <w:name w:val="xl70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71">
    <w:name w:val="xl71"/>
    <w:basedOn w:val="a2"/>
    <w:rsid w:val="00AE140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72">
    <w:name w:val="xl72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73">
    <w:name w:val="xl73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74">
    <w:name w:val="xl74"/>
    <w:basedOn w:val="a2"/>
    <w:rsid w:val="00AE140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75">
    <w:name w:val="xl75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76">
    <w:name w:val="xl76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77">
    <w:name w:val="xl77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78">
    <w:name w:val="xl78"/>
    <w:basedOn w:val="a2"/>
    <w:rsid w:val="00AE140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79">
    <w:name w:val="xl79"/>
    <w:basedOn w:val="a2"/>
    <w:rsid w:val="00AE140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0">
    <w:name w:val="xl80"/>
    <w:basedOn w:val="a2"/>
    <w:rsid w:val="00AE140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1">
    <w:name w:val="xl81"/>
    <w:basedOn w:val="a2"/>
    <w:rsid w:val="00AE140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2">
    <w:name w:val="xl82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3">
    <w:name w:val="xl83"/>
    <w:basedOn w:val="a2"/>
    <w:rsid w:val="00AE140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4">
    <w:name w:val="xl84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5">
    <w:name w:val="xl85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6">
    <w:name w:val="xl86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7">
    <w:name w:val="xl87"/>
    <w:basedOn w:val="a2"/>
    <w:rsid w:val="00AE140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8">
    <w:name w:val="xl88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89">
    <w:name w:val="xl89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  <w:color w:val="00B050"/>
    </w:rPr>
  </w:style>
  <w:style w:type="paragraph" w:customStyle="1" w:styleId="xl90">
    <w:name w:val="xl90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91">
    <w:name w:val="xl91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2">
    <w:name w:val="xl92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3">
    <w:name w:val="xl93"/>
    <w:basedOn w:val="a2"/>
    <w:rsid w:val="00AE140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4">
    <w:name w:val="xl94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5">
    <w:name w:val="xl95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6">
    <w:name w:val="xl96"/>
    <w:basedOn w:val="a2"/>
    <w:rsid w:val="00AE140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7">
    <w:name w:val="xl97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hAnsi="굴림체" w:cs="굴림"/>
    </w:rPr>
  </w:style>
  <w:style w:type="paragraph" w:customStyle="1" w:styleId="xl98">
    <w:name w:val="xl98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99">
    <w:name w:val="xl99"/>
    <w:basedOn w:val="a2"/>
    <w:rsid w:val="00AE140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100">
    <w:name w:val="xl100"/>
    <w:basedOn w:val="a2"/>
    <w:rsid w:val="00AE140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101">
    <w:name w:val="xl101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02">
    <w:name w:val="xl102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03">
    <w:name w:val="xl103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굴림체" w:hAnsi="굴림체" w:cs="굴림"/>
      <w:b/>
      <w:bCs/>
    </w:rPr>
  </w:style>
  <w:style w:type="paragraph" w:customStyle="1" w:styleId="xl104">
    <w:name w:val="xl104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굴림체" w:hAnsi="굴림체" w:cs="굴림"/>
    </w:rPr>
  </w:style>
  <w:style w:type="paragraph" w:customStyle="1" w:styleId="xl105">
    <w:name w:val="xl105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" w:eastAsia="굴림" w:hAnsi="굴림" w:cs="굴림"/>
    </w:rPr>
  </w:style>
  <w:style w:type="paragraph" w:customStyle="1" w:styleId="xl106">
    <w:name w:val="xl106"/>
    <w:basedOn w:val="a2"/>
    <w:rsid w:val="00AE140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07">
    <w:name w:val="xl107"/>
    <w:basedOn w:val="a2"/>
    <w:rsid w:val="00AE140D"/>
    <w:pPr>
      <w:pBdr>
        <w:top w:val="single" w:sz="4" w:space="0" w:color="auto"/>
        <w:bottom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08">
    <w:name w:val="xl108"/>
    <w:basedOn w:val="a2"/>
    <w:rsid w:val="00AE140D"/>
    <w:pPr>
      <w:pBdr>
        <w:top w:val="single" w:sz="4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109">
    <w:name w:val="xl109"/>
    <w:basedOn w:val="a2"/>
    <w:rsid w:val="00AE140D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110">
    <w:name w:val="xl110"/>
    <w:basedOn w:val="a2"/>
    <w:rsid w:val="00AE140D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111">
    <w:name w:val="xl111"/>
    <w:basedOn w:val="a2"/>
    <w:rsid w:val="00AE140D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12">
    <w:name w:val="xl112"/>
    <w:basedOn w:val="a2"/>
    <w:rsid w:val="00AE140D"/>
    <w:pPr>
      <w:pBdr>
        <w:top w:val="single" w:sz="4" w:space="0" w:color="auto"/>
        <w:lef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굴림체" w:hAnsi="굴림체" w:cs="굴림"/>
      <w:b/>
      <w:bCs/>
    </w:rPr>
  </w:style>
  <w:style w:type="paragraph" w:customStyle="1" w:styleId="xl113">
    <w:name w:val="xl113"/>
    <w:basedOn w:val="a2"/>
    <w:rsid w:val="00AE140D"/>
    <w:pPr>
      <w:pBdr>
        <w:left w:val="single" w:sz="8" w:space="0" w:color="auto"/>
        <w:bottom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굴림체" w:hAnsi="굴림체" w:cs="굴림"/>
      <w:b/>
      <w:bCs/>
    </w:rPr>
  </w:style>
  <w:style w:type="paragraph" w:customStyle="1" w:styleId="xl114">
    <w:name w:val="xl114"/>
    <w:basedOn w:val="a2"/>
    <w:rsid w:val="00AE140D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굴림체" w:hAnsi="굴림체" w:cs="굴림"/>
      <w:b/>
      <w:bCs/>
    </w:rPr>
  </w:style>
  <w:style w:type="paragraph" w:customStyle="1" w:styleId="xl115">
    <w:name w:val="xl115"/>
    <w:basedOn w:val="a2"/>
    <w:rsid w:val="00AE140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굴림체" w:hAnsi="굴림체" w:cs="굴림"/>
      <w:b/>
      <w:bCs/>
    </w:rPr>
  </w:style>
  <w:style w:type="paragraph" w:customStyle="1" w:styleId="xl116">
    <w:name w:val="xl116"/>
    <w:basedOn w:val="a2"/>
    <w:rsid w:val="00AE140D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117">
    <w:name w:val="xl117"/>
    <w:basedOn w:val="a2"/>
    <w:rsid w:val="00AE140D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118">
    <w:name w:val="xl118"/>
    <w:basedOn w:val="a2"/>
    <w:rsid w:val="00AE140D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</w:rPr>
  </w:style>
  <w:style w:type="paragraph" w:customStyle="1" w:styleId="xl119">
    <w:name w:val="xl119"/>
    <w:basedOn w:val="a2"/>
    <w:rsid w:val="00AE140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0">
    <w:name w:val="xl120"/>
    <w:basedOn w:val="a2"/>
    <w:rsid w:val="00AE140D"/>
    <w:pPr>
      <w:pBdr>
        <w:top w:val="single" w:sz="4" w:space="0" w:color="auto"/>
        <w:lef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1">
    <w:name w:val="xl121"/>
    <w:basedOn w:val="a2"/>
    <w:rsid w:val="00AE140D"/>
    <w:pPr>
      <w:pBdr>
        <w:left w:val="single" w:sz="4" w:space="0" w:color="auto"/>
        <w:bottom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2">
    <w:name w:val="xl122"/>
    <w:basedOn w:val="a2"/>
    <w:rsid w:val="00AE140D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3">
    <w:name w:val="xl123"/>
    <w:basedOn w:val="a2"/>
    <w:rsid w:val="00AE140D"/>
    <w:pPr>
      <w:pBdr>
        <w:left w:val="single" w:sz="4" w:space="0" w:color="auto"/>
        <w:righ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4">
    <w:name w:val="xl124"/>
    <w:basedOn w:val="a2"/>
    <w:rsid w:val="00AE140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5">
    <w:name w:val="xl125"/>
    <w:basedOn w:val="a2"/>
    <w:rsid w:val="00AE140D"/>
    <w:pPr>
      <w:pBdr>
        <w:top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6">
    <w:name w:val="xl126"/>
    <w:basedOn w:val="a2"/>
    <w:rsid w:val="00AE140D"/>
    <w:pPr>
      <w:pBdr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7">
    <w:name w:val="xl127"/>
    <w:basedOn w:val="a2"/>
    <w:rsid w:val="00AE140D"/>
    <w:pPr>
      <w:pBdr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8">
    <w:name w:val="xl128"/>
    <w:basedOn w:val="a2"/>
    <w:rsid w:val="00AE140D"/>
    <w:pPr>
      <w:pBdr>
        <w:top w:val="single" w:sz="4" w:space="0" w:color="auto"/>
        <w:lef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29">
    <w:name w:val="xl129"/>
    <w:basedOn w:val="a2"/>
    <w:rsid w:val="00AE140D"/>
    <w:pPr>
      <w:pBdr>
        <w:left w:val="single" w:sz="8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xl130">
    <w:name w:val="xl130"/>
    <w:basedOn w:val="a2"/>
    <w:rsid w:val="00AE140D"/>
    <w:pPr>
      <w:pBdr>
        <w:left w:val="single" w:sz="8" w:space="0" w:color="auto"/>
        <w:bottom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굴림체" w:hAnsi="굴림체" w:cs="굴림"/>
      <w:b/>
      <w:bCs/>
    </w:rPr>
  </w:style>
  <w:style w:type="paragraph" w:customStyle="1" w:styleId="hstyle0">
    <w:name w:val="hstyle0"/>
    <w:basedOn w:val="a2"/>
    <w:rsid w:val="00B57F35"/>
    <w:pPr>
      <w:overflowPunct/>
      <w:autoSpaceDE/>
      <w:autoSpaceDN/>
      <w:adjustRightInd/>
      <w:spacing w:line="384" w:lineRule="auto"/>
      <w:jc w:val="both"/>
      <w:textAlignment w:val="auto"/>
    </w:pPr>
    <w:rPr>
      <w:rFonts w:ascii="바탕" w:eastAsia="바탕" w:hAnsi="바탕" w:cs="굴림"/>
      <w:color w:val="000000"/>
    </w:rPr>
  </w:style>
  <w:style w:type="paragraph" w:customStyle="1" w:styleId="16">
    <w:name w:val="본문1"/>
    <w:basedOn w:val="a2"/>
    <w:link w:val="1Char0"/>
    <w:qFormat/>
    <w:rsid w:val="0092038C"/>
    <w:pPr>
      <w:overflowPunct/>
      <w:autoSpaceDE/>
      <w:autoSpaceDN/>
      <w:adjustRightInd/>
      <w:textAlignment w:val="auto"/>
    </w:pPr>
    <w:rPr>
      <w:rFonts w:ascii="가는각진제목체" w:eastAsia="가는각진제목체" w:hAnsi="굴림" w:cs="Times New Roman"/>
      <w:lang w:val="en-GB" w:eastAsia="x-none"/>
    </w:rPr>
  </w:style>
  <w:style w:type="character" w:customStyle="1" w:styleId="1Char0">
    <w:name w:val="본문1 Char"/>
    <w:link w:val="16"/>
    <w:rsid w:val="0092038C"/>
    <w:rPr>
      <w:rFonts w:ascii="가는각진제목체" w:eastAsia="가는각진제목체" w:hAnsi="굴림"/>
      <w:lang w:val="en-GB"/>
    </w:rPr>
  </w:style>
  <w:style w:type="character" w:customStyle="1" w:styleId="1Char">
    <w:name w:val="제목 1 Char"/>
    <w:aliases w:val="H1 Char,level1 Char,level1 + (영어) Times New Roman Char,(한글) 굴림 Char,왼쪽:  0 cm Char,첫 줄:  0 cm Char,줄 간격: ... ... Char,Attribute Heading 1 Char,가. Char,Level 1 Char,LEVEL1 Char,_Kapitelüberschrift Char,I Char,H11 Char,H12 Char,제목 1 Cha Char"/>
    <w:link w:val="10"/>
    <w:rsid w:val="005505CF"/>
    <w:rPr>
      <w:rFonts w:ascii="Arial" w:eastAsia="맑은 고딕" w:hAnsi="Arial"/>
      <w:b/>
      <w:sz w:val="24"/>
      <w:lang w:val="en-GB" w:eastAsia="x-none"/>
    </w:rPr>
  </w:style>
  <w:style w:type="character" w:customStyle="1" w:styleId="2Char1">
    <w:name w:val="제목 2 Char1"/>
    <w:aliases w:val="2 Char,Level 2 Char,H2 Char,제목 2 Char Char,제목 2 Char1 Char Char1,제목 2 Char Char Char Char,제목 2 Char1 Char Char Char,Attribute Heading 2 Char,1). Char,LEVEL 2 Char,l2 Char,l 2 Char,two Char,heading2 Char,_Überschrift Char,DR SOP 2 Char,가 Char"/>
    <w:link w:val="20"/>
    <w:rsid w:val="005505CF"/>
    <w:rPr>
      <w:rFonts w:ascii="맑은 고딕" w:eastAsia="맑은 고딕" w:hAnsi="맑은 고딕"/>
      <w:b/>
      <w:sz w:val="22"/>
      <w:lang w:val="x-none" w:eastAsia="x-none"/>
    </w:rPr>
  </w:style>
  <w:style w:type="character" w:customStyle="1" w:styleId="3Char">
    <w:name w:val="제목 3 Char"/>
    <w:aliases w:val="Table Attribute Heading Char,3 Char,제목 3 Char1 Char1,제목 3 Char Char Char,제목 3 Char1 Char Char,H3 Char,가) Char,h3 Char,level 3 Char,l3 Char,l 3 Char,Char Char Char,Char Char2,(1) Char,제목1.1.1 Char,제목3 Char,작은제목 Char,제목2.3 Char,H31 Char,H32 Char"/>
    <w:link w:val="3"/>
    <w:rsid w:val="005505CF"/>
    <w:rPr>
      <w:rFonts w:ascii="맑은 고딕" w:eastAsia="맑은 고딕" w:hAnsi="맑은 고딕"/>
      <w:b/>
      <w:lang w:val="x-none" w:eastAsia="x-none"/>
    </w:rPr>
  </w:style>
  <w:style w:type="character" w:customStyle="1" w:styleId="4Char">
    <w:name w:val="제목 4 Char"/>
    <w:aliases w:val="4 Char,H4 Char,l4 Char,l 4 Char,h4 Char,level4  Char,(가) Char,H41 Char,H42 Char,H43 Char,H411 Char,H421 Char,H44 Char,H412 Char,H422 Char,H45 Char,H413 Char,H423 Char,H46 Char,H414 Char,H424 Char,H47 Char,H415 Char,H425 Char,H48 Char,H416 Char"/>
    <w:link w:val="4"/>
    <w:rsid w:val="0092038C"/>
    <w:rPr>
      <w:rFonts w:ascii="Arial" w:eastAsia="맑은 고딕" w:hAnsi="Arial"/>
      <w:b/>
      <w:lang w:val="x-none" w:eastAsia="x-none"/>
    </w:rPr>
  </w:style>
  <w:style w:type="character" w:customStyle="1" w:styleId="5Char">
    <w:name w:val="제목 5 Char"/>
    <w:aliases w:val="H5 Char,(소제목) Char,L5 Char,제목5 Char,h5 Char,동그라미1 Char,수준5 Char,not defined Char,제목 5 Char2 Char,제목 5 Char1 Char1 Char,제목 5 Char Char Char1 Char,제목 5 Char2 Char1 Char Char1 Char,제목 5 Char Char Char Char Char Char1 Char,제목 5 Char2 Char1 Char"/>
    <w:link w:val="5"/>
    <w:rsid w:val="0092038C"/>
    <w:rPr>
      <w:rFonts w:ascii="Arial" w:eastAsia="맑은 고딕" w:hAnsi="Arial"/>
      <w:sz w:val="22"/>
      <w:lang w:val="x-none" w:eastAsia="x-none"/>
    </w:rPr>
  </w:style>
  <w:style w:type="character" w:customStyle="1" w:styleId="6Char">
    <w:name w:val="제목 6 Char"/>
    <w:aliases w:val="H6 Char,(소제목 ▶) Char,지방세_제목6 Char"/>
    <w:link w:val="6"/>
    <w:rsid w:val="0092038C"/>
    <w:rPr>
      <w:rFonts w:eastAsia="굴림체"/>
      <w:i/>
      <w:sz w:val="22"/>
    </w:rPr>
  </w:style>
  <w:style w:type="character" w:customStyle="1" w:styleId="7Char">
    <w:name w:val="제목 7 Char"/>
    <w:aliases w:val="(소제목 ○) Char,지방세_제목7 Char"/>
    <w:link w:val="7"/>
    <w:rsid w:val="0092038C"/>
    <w:rPr>
      <w:rFonts w:ascii="Arial" w:eastAsia="굴림체" w:hAnsi="Arial"/>
    </w:rPr>
  </w:style>
  <w:style w:type="character" w:customStyle="1" w:styleId="8Char">
    <w:name w:val="제목 8 Char"/>
    <w:aliases w:val="지방세_제목8 Char"/>
    <w:link w:val="8"/>
    <w:rsid w:val="0092038C"/>
    <w:rPr>
      <w:rFonts w:ascii="Arial" w:eastAsia="굴림체" w:hAnsi="Arial"/>
      <w:i/>
    </w:rPr>
  </w:style>
  <w:style w:type="character" w:customStyle="1" w:styleId="9Char">
    <w:name w:val="제목 9 Char"/>
    <w:aliases w:val="(미세제목 ●) Char"/>
    <w:link w:val="9"/>
    <w:rsid w:val="0092038C"/>
    <w:rPr>
      <w:rFonts w:ascii="Arial" w:eastAsia="굴림체" w:hAnsi="Arial"/>
      <w:b/>
      <w:i/>
      <w:sz w:val="18"/>
    </w:rPr>
  </w:style>
  <w:style w:type="paragraph" w:customStyle="1" w:styleId="--">
    <w:name w:val="목차-표-그림"/>
    <w:basedOn w:val="a2"/>
    <w:rsid w:val="0092038C"/>
    <w:pPr>
      <w:overflowPunct/>
      <w:autoSpaceDE/>
      <w:autoSpaceDN/>
      <w:spacing w:line="280" w:lineRule="atLeast"/>
      <w:jc w:val="center"/>
    </w:pPr>
    <w:rPr>
      <w:rFonts w:ascii="바탕체" w:eastAsia="바탕체" w:cs="바탕"/>
      <w:b/>
      <w:bCs/>
      <w:sz w:val="28"/>
      <w:u w:val="single"/>
    </w:rPr>
  </w:style>
  <w:style w:type="paragraph" w:customStyle="1" w:styleId="aff3">
    <w:name w:val="표본문"/>
    <w:basedOn w:val="a2"/>
    <w:rsid w:val="0092038C"/>
    <w:pPr>
      <w:widowControl w:val="0"/>
      <w:wordWrap w:val="0"/>
      <w:overflowPunct/>
      <w:adjustRightInd/>
      <w:jc w:val="both"/>
      <w:textAlignment w:val="auto"/>
    </w:pPr>
    <w:rPr>
      <w:rFonts w:ascii="바탕" w:eastAsia="바탕체" w:hAnsi="바탕"/>
      <w:noProof/>
      <w:kern w:val="2"/>
      <w:szCs w:val="12"/>
    </w:rPr>
  </w:style>
  <w:style w:type="character" w:customStyle="1" w:styleId="Char1">
    <w:name w:val="제목 Char"/>
    <w:link w:val="a9"/>
    <w:rsid w:val="0092038C"/>
    <w:rPr>
      <w:rFonts w:ascii="Helvetica" w:eastAsia="굴림체" w:hAnsi="Helvetica"/>
      <w:b/>
      <w:sz w:val="36"/>
      <w:lang w:val="en-GB"/>
    </w:rPr>
  </w:style>
  <w:style w:type="character" w:customStyle="1" w:styleId="Char2">
    <w:name w:val="본문 Char"/>
    <w:link w:val="aa"/>
    <w:uiPriority w:val="99"/>
    <w:rsid w:val="0092038C"/>
    <w:rPr>
      <w:rFonts w:eastAsia="굴림체"/>
    </w:rPr>
  </w:style>
  <w:style w:type="character" w:customStyle="1" w:styleId="Char4">
    <w:name w:val="문서 구조 Char"/>
    <w:link w:val="af1"/>
    <w:rsid w:val="0092038C"/>
    <w:rPr>
      <w:rFonts w:ascii="Arial" w:eastAsia="돋움" w:hAnsi="Arial"/>
      <w:shd w:val="clear" w:color="auto" w:fill="000080"/>
    </w:rPr>
  </w:style>
  <w:style w:type="character" w:customStyle="1" w:styleId="Char9">
    <w:name w:val="메모 텍스트 Char"/>
    <w:rsid w:val="0092038C"/>
    <w:rPr>
      <w:rFonts w:ascii="Book Antiqua" w:eastAsia="굴림" w:hAnsi="Book Antiqua"/>
    </w:rPr>
  </w:style>
  <w:style w:type="character" w:customStyle="1" w:styleId="2Char">
    <w:name w:val="본문 들여쓰기 2 Char"/>
    <w:link w:val="23"/>
    <w:rsid w:val="0092038C"/>
    <w:rPr>
      <w:rFonts w:ascii="Arial" w:eastAsia="바탕" w:hAnsi="Arial"/>
      <w:i/>
      <w:iCs/>
      <w:color w:val="0000FF"/>
      <w:szCs w:val="24"/>
      <w:lang w:eastAsia="en-US"/>
    </w:rPr>
  </w:style>
  <w:style w:type="character" w:customStyle="1" w:styleId="Char5">
    <w:name w:val="본문 들여쓰기 Char"/>
    <w:link w:val="af4"/>
    <w:rsid w:val="0092038C"/>
    <w:rPr>
      <w:rFonts w:ascii="Arial" w:eastAsia="바탕" w:hAnsi="Arial"/>
      <w:sz w:val="22"/>
      <w:szCs w:val="24"/>
      <w:lang w:eastAsia="en-US"/>
    </w:rPr>
  </w:style>
  <w:style w:type="character" w:customStyle="1" w:styleId="Char6">
    <w:name w:val="풍선 도움말 텍스트 Char"/>
    <w:link w:val="af6"/>
    <w:rsid w:val="0092038C"/>
    <w:rPr>
      <w:rFonts w:ascii="Arial" w:eastAsia="돋움" w:hAnsi="Arial"/>
      <w:sz w:val="18"/>
      <w:szCs w:val="18"/>
    </w:rPr>
  </w:style>
  <w:style w:type="paragraph" w:styleId="a0">
    <w:name w:val="List Number"/>
    <w:basedOn w:val="a2"/>
    <w:rsid w:val="0092038C"/>
    <w:pPr>
      <w:numPr>
        <w:numId w:val="6"/>
      </w:numPr>
      <w:tabs>
        <w:tab w:val="left" w:pos="284"/>
      </w:tabs>
      <w:overflowPunct/>
      <w:autoSpaceDE/>
      <w:autoSpaceDN/>
      <w:adjustRightInd/>
      <w:spacing w:before="60" w:after="60"/>
      <w:textAlignment w:val="auto"/>
    </w:pPr>
    <w:rPr>
      <w:rFonts w:eastAsia="바탕"/>
      <w:noProof/>
      <w:sz w:val="22"/>
      <w:lang w:eastAsia="fr-FR"/>
    </w:rPr>
  </w:style>
  <w:style w:type="paragraph" w:styleId="aff4">
    <w:name w:val="List Bullet"/>
    <w:basedOn w:val="a2"/>
    <w:autoRedefine/>
    <w:rsid w:val="0092038C"/>
    <w:pPr>
      <w:widowControl w:val="0"/>
      <w:overflowPunct/>
      <w:autoSpaceDE/>
      <w:autoSpaceDN/>
      <w:adjustRightInd/>
      <w:spacing w:before="26" w:after="240" w:line="240" w:lineRule="atLeast"/>
      <w:ind w:right="115"/>
      <w:jc w:val="both"/>
      <w:textAlignment w:val="auto"/>
    </w:pPr>
    <w:rPr>
      <w:rFonts w:ascii="돋움" w:eastAsia="돋움" w:hAnsi="돋움" w:cs="Arial"/>
      <w:sz w:val="18"/>
      <w:szCs w:val="18"/>
      <w:lang w:val="fr-FR"/>
    </w:rPr>
  </w:style>
  <w:style w:type="paragraph" w:styleId="aff5">
    <w:name w:val="Subtitle"/>
    <w:basedOn w:val="a2"/>
    <w:next w:val="a2"/>
    <w:link w:val="Chara"/>
    <w:qFormat/>
    <w:rsid w:val="0092038C"/>
    <w:pPr>
      <w:spacing w:after="60"/>
      <w:jc w:val="center"/>
      <w:outlineLvl w:val="1"/>
    </w:pPr>
    <w:rPr>
      <w:rFonts w:cs="Times New Roman"/>
      <w:sz w:val="24"/>
      <w:szCs w:val="24"/>
      <w:lang w:val="x-none" w:eastAsia="x-none"/>
    </w:rPr>
  </w:style>
  <w:style w:type="character" w:customStyle="1" w:styleId="Chara">
    <w:name w:val="부제 Char"/>
    <w:link w:val="aff5"/>
    <w:rsid w:val="0092038C"/>
    <w:rPr>
      <w:rFonts w:ascii="맑은 고딕" w:eastAsia="맑은 고딕" w:hAnsi="맑은 고딕"/>
      <w:sz w:val="24"/>
      <w:szCs w:val="24"/>
    </w:rPr>
  </w:style>
  <w:style w:type="paragraph" w:customStyle="1" w:styleId="Paragraph2">
    <w:name w:val="Paragraph2"/>
    <w:basedOn w:val="a2"/>
    <w:rsid w:val="0092038C"/>
    <w:pPr>
      <w:widowControl w:val="0"/>
      <w:overflowPunct/>
      <w:autoSpaceDE/>
      <w:autoSpaceDN/>
      <w:adjustRightInd/>
      <w:spacing w:before="80" w:line="240" w:lineRule="atLeast"/>
      <w:ind w:left="720"/>
      <w:jc w:val="both"/>
      <w:textAlignment w:val="auto"/>
    </w:pPr>
    <w:rPr>
      <w:rFonts w:eastAsia="바탕"/>
      <w:color w:val="000000"/>
      <w:lang w:val="en-AU" w:eastAsia="en-US"/>
    </w:rPr>
  </w:style>
  <w:style w:type="paragraph" w:customStyle="1" w:styleId="ifrs0">
    <w:name w:val="ifrs 본문"/>
    <w:basedOn w:val="a2"/>
    <w:link w:val="ifrsChar"/>
    <w:qFormat/>
    <w:rsid w:val="0092038C"/>
    <w:pPr>
      <w:overflowPunct/>
      <w:autoSpaceDE/>
      <w:autoSpaceDN/>
      <w:adjustRightInd/>
      <w:spacing w:before="60" w:after="60"/>
      <w:ind w:left="540"/>
      <w:jc w:val="both"/>
      <w:textAlignment w:val="auto"/>
    </w:pPr>
    <w:rPr>
      <w:rFonts w:ascii="돋움" w:eastAsia="돋움" w:hAnsi="돋움" w:cs="Times New Roman"/>
      <w:noProof/>
      <w:color w:val="000000"/>
      <w:sz w:val="22"/>
      <w:lang w:val="fr-FR" w:eastAsia="x-none"/>
    </w:rPr>
  </w:style>
  <w:style w:type="character" w:customStyle="1" w:styleId="ifrsChar">
    <w:name w:val="ifrs 본문 Char"/>
    <w:link w:val="ifrs0"/>
    <w:rsid w:val="0092038C"/>
    <w:rPr>
      <w:rFonts w:ascii="돋움" w:eastAsia="돋움" w:hAnsi="돋움" w:cs="Arial"/>
      <w:noProof/>
      <w:color w:val="000000"/>
      <w:sz w:val="22"/>
      <w:lang w:val="fr-FR"/>
    </w:rPr>
  </w:style>
  <w:style w:type="paragraph" w:customStyle="1" w:styleId="ifrs">
    <w:name w:val="ifrs본문점"/>
    <w:basedOn w:val="a2"/>
    <w:link w:val="ifrsChar0"/>
    <w:qFormat/>
    <w:rsid w:val="0092038C"/>
    <w:pPr>
      <w:widowControl w:val="0"/>
      <w:numPr>
        <w:ilvl w:val="1"/>
        <w:numId w:val="7"/>
      </w:numPr>
      <w:overflowPunct/>
      <w:autoSpaceDE/>
      <w:autoSpaceDN/>
      <w:adjustRightInd/>
      <w:jc w:val="both"/>
      <w:textAlignment w:val="auto"/>
    </w:pPr>
    <w:rPr>
      <w:rFonts w:ascii="돋움" w:eastAsia="돋움" w:hAnsi="돋움" w:cs="Times New Roman"/>
      <w:noProof/>
      <w:color w:val="000000"/>
      <w:sz w:val="22"/>
      <w:szCs w:val="22"/>
      <w:lang w:val="x-none" w:eastAsia="x-none"/>
    </w:rPr>
  </w:style>
  <w:style w:type="character" w:customStyle="1" w:styleId="ifrsChar0">
    <w:name w:val="ifrs본문점 Char"/>
    <w:link w:val="ifrs"/>
    <w:rsid w:val="0092038C"/>
    <w:rPr>
      <w:rFonts w:ascii="돋움" w:eastAsia="돋움" w:hAnsi="돋움"/>
      <w:noProof/>
      <w:color w:val="000000"/>
      <w:sz w:val="22"/>
      <w:szCs w:val="22"/>
      <w:lang w:val="x-none" w:eastAsia="x-none"/>
    </w:rPr>
  </w:style>
  <w:style w:type="character" w:customStyle="1" w:styleId="Char3">
    <w:name w:val="바탕글 Char"/>
    <w:link w:val="ad"/>
    <w:rsid w:val="0092038C"/>
    <w:rPr>
      <w:rFonts w:ascii="바탕체"/>
      <w:color w:val="000000"/>
      <w:lang w:val="en-US" w:eastAsia="ko-KR" w:bidi="ar-SA"/>
    </w:rPr>
  </w:style>
  <w:style w:type="paragraph" w:customStyle="1" w:styleId="110">
    <w:name w:val="1.1"/>
    <w:basedOn w:val="a2"/>
    <w:rsid w:val="0092038C"/>
    <w:pPr>
      <w:tabs>
        <w:tab w:val="left" w:pos="1179"/>
      </w:tabs>
      <w:overflowPunct/>
      <w:autoSpaceDE/>
      <w:autoSpaceDN/>
      <w:snapToGrid w:val="0"/>
      <w:spacing w:line="312" w:lineRule="auto"/>
      <w:textAlignment w:val="auto"/>
    </w:pPr>
    <w:rPr>
      <w:rFonts w:ascii="Optima" w:hAnsi="Optima" w:cs="Helvetica"/>
      <w:b/>
      <w:bCs/>
      <w:sz w:val="24"/>
      <w:szCs w:val="24"/>
    </w:rPr>
  </w:style>
  <w:style w:type="paragraph" w:customStyle="1" w:styleId="aff6">
    <w:name w:val="내용"/>
    <w:basedOn w:val="a2"/>
    <w:rsid w:val="0092038C"/>
    <w:pPr>
      <w:overflowPunct/>
      <w:autoSpaceDE/>
      <w:autoSpaceDN/>
      <w:snapToGrid w:val="0"/>
      <w:textAlignment w:val="auto"/>
    </w:pPr>
    <w:rPr>
      <w:rFonts w:ascii="Optima" w:hAnsi="Optima" w:cs="Helvetica"/>
      <w:sz w:val="22"/>
      <w:szCs w:val="22"/>
    </w:rPr>
  </w:style>
  <w:style w:type="paragraph" w:customStyle="1" w:styleId="1">
    <w:name w:val="1) 제목"/>
    <w:basedOn w:val="16"/>
    <w:link w:val="1Char1"/>
    <w:qFormat/>
    <w:rsid w:val="0092038C"/>
    <w:pPr>
      <w:numPr>
        <w:numId w:val="8"/>
      </w:numPr>
    </w:pPr>
  </w:style>
  <w:style w:type="paragraph" w:customStyle="1" w:styleId="17">
    <w:name w:val="소제목 1)"/>
    <w:basedOn w:val="1"/>
    <w:link w:val="1Char2"/>
    <w:qFormat/>
    <w:rsid w:val="0092038C"/>
  </w:style>
  <w:style w:type="character" w:customStyle="1" w:styleId="1Char1">
    <w:name w:val="1) 제목 Char"/>
    <w:link w:val="1"/>
    <w:rsid w:val="0092038C"/>
    <w:rPr>
      <w:rFonts w:ascii="가는각진제목체" w:eastAsia="가는각진제목체" w:hAnsi="굴림"/>
      <w:lang w:val="en-GB" w:eastAsia="x-none"/>
    </w:rPr>
  </w:style>
  <w:style w:type="paragraph" w:styleId="aff7">
    <w:name w:val="annotation subject"/>
    <w:basedOn w:val="af3"/>
    <w:next w:val="af3"/>
    <w:link w:val="Charb"/>
    <w:rsid w:val="0092038C"/>
    <w:rPr>
      <w:rFonts w:ascii="맑은 고딕" w:eastAsia="맑은 고딕" w:hAnsi="맑은 고딕"/>
      <w:b/>
      <w:bCs/>
    </w:rPr>
  </w:style>
  <w:style w:type="character" w:customStyle="1" w:styleId="Char10">
    <w:name w:val="메모 텍스트 Char1"/>
    <w:link w:val="af3"/>
    <w:rsid w:val="0092038C"/>
    <w:rPr>
      <w:rFonts w:eastAsia="굴림체"/>
    </w:rPr>
  </w:style>
  <w:style w:type="character" w:customStyle="1" w:styleId="Charb">
    <w:name w:val="메모 주제 Char"/>
    <w:link w:val="aff7"/>
    <w:rsid w:val="0092038C"/>
    <w:rPr>
      <w:rFonts w:ascii="맑은 고딕" w:eastAsia="맑은 고딕" w:hAnsi="맑은 고딕"/>
      <w:b/>
      <w:bCs/>
    </w:rPr>
  </w:style>
  <w:style w:type="character" w:customStyle="1" w:styleId="1Char2">
    <w:name w:val="소제목 1) Char"/>
    <w:basedOn w:val="1Char1"/>
    <w:link w:val="17"/>
    <w:rsid w:val="0092038C"/>
    <w:rPr>
      <w:rFonts w:ascii="가는각진제목체" w:eastAsia="가는각진제목체" w:hAnsi="굴림"/>
      <w:lang w:val="en-GB" w:eastAsia="x-none"/>
    </w:rPr>
  </w:style>
  <w:style w:type="paragraph" w:customStyle="1" w:styleId="RFI">
    <w:name w:val="RFI_표 컨텐츠"/>
    <w:basedOn w:val="2"/>
    <w:rsid w:val="0092038C"/>
    <w:pPr>
      <w:widowControl w:val="0"/>
      <w:numPr>
        <w:numId w:val="0"/>
      </w:numPr>
      <w:autoSpaceDE w:val="0"/>
      <w:autoSpaceDN w:val="0"/>
      <w:adjustRightInd w:val="0"/>
      <w:snapToGrid w:val="0"/>
      <w:spacing w:line="320" w:lineRule="exact"/>
      <w:contextualSpacing w:val="0"/>
      <w:jc w:val="both"/>
      <w:textAlignment w:val="baseline"/>
    </w:pPr>
    <w:rPr>
      <w:rFonts w:ascii="굴림" w:eastAsia="굴림" w:hAnsi="굴림"/>
      <w:sz w:val="20"/>
      <w:lang w:val="en-US"/>
    </w:rPr>
  </w:style>
  <w:style w:type="paragraph" w:styleId="2">
    <w:name w:val="List Number 2"/>
    <w:basedOn w:val="a2"/>
    <w:rsid w:val="0092038C"/>
    <w:pPr>
      <w:numPr>
        <w:numId w:val="2"/>
      </w:numPr>
      <w:overflowPunct/>
      <w:autoSpaceDE/>
      <w:autoSpaceDN/>
      <w:adjustRightInd/>
      <w:contextualSpacing/>
      <w:textAlignment w:val="auto"/>
    </w:pPr>
    <w:rPr>
      <w:rFonts w:ascii="Arial" w:eastAsia="바탕" w:hAnsi="Arial"/>
      <w:sz w:val="24"/>
      <w:lang w:val="en-GB"/>
    </w:rPr>
  </w:style>
  <w:style w:type="paragraph" w:customStyle="1" w:styleId="TOC2">
    <w:name w:val="TOC 제목2"/>
    <w:basedOn w:val="10"/>
    <w:next w:val="a2"/>
    <w:rsid w:val="00576F56"/>
    <w:pPr>
      <w:spacing w:line="240" w:lineRule="auto"/>
      <w:ind w:left="720" w:hanging="720"/>
      <w:jc w:val="center"/>
      <w:outlineLvl w:val="9"/>
    </w:pPr>
    <w:rPr>
      <w:rFonts w:ascii="맑은 고딕" w:hAnsi="맑은 고딕"/>
      <w:kern w:val="28"/>
      <w:sz w:val="32"/>
      <w:szCs w:val="24"/>
      <w:lang w:val="en-US"/>
    </w:rPr>
  </w:style>
  <w:style w:type="paragraph" w:customStyle="1" w:styleId="aff8">
    <w:name w:val="표제목"/>
    <w:basedOn w:val="aa"/>
    <w:rsid w:val="00576F56"/>
    <w:pPr>
      <w:widowControl w:val="0"/>
      <w:wordWrap w:val="0"/>
      <w:overflowPunct/>
      <w:adjustRightInd/>
      <w:spacing w:after="0"/>
      <w:jc w:val="center"/>
      <w:textAlignment w:val="auto"/>
    </w:pPr>
    <w:rPr>
      <w:rFonts w:ascii="굴림체"/>
      <w:b/>
      <w:kern w:val="2"/>
      <w:szCs w:val="24"/>
    </w:rPr>
  </w:style>
  <w:style w:type="paragraph" w:customStyle="1" w:styleId="-0">
    <w:name w:val="뷸렛(-)"/>
    <w:basedOn w:val="afb"/>
    <w:rsid w:val="00576F56"/>
    <w:pPr>
      <w:widowControl w:val="0"/>
      <w:numPr>
        <w:numId w:val="9"/>
      </w:numPr>
      <w:wordWrap w:val="0"/>
      <w:autoSpaceDE w:val="0"/>
      <w:autoSpaceDN w:val="0"/>
      <w:adjustRightInd w:val="0"/>
      <w:spacing w:line="360" w:lineRule="auto"/>
      <w:ind w:firstLineChars="0" w:firstLine="0"/>
      <w:textAlignment w:val="auto"/>
    </w:pPr>
    <w:rPr>
      <w:rFonts w:ascii="굴림체" w:eastAsia="굴림체"/>
      <w:kern w:val="2"/>
      <w:sz w:val="22"/>
      <w:szCs w:val="24"/>
    </w:rPr>
  </w:style>
  <w:style w:type="paragraph" w:styleId="TOC">
    <w:name w:val="TOC Heading"/>
    <w:basedOn w:val="10"/>
    <w:next w:val="a2"/>
    <w:uiPriority w:val="15"/>
    <w:unhideWhenUsed/>
    <w:qFormat/>
    <w:rsid w:val="00576F56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맑은 고딕" w:hAnsi="맑은 고딕"/>
      <w:bCs/>
      <w:color w:val="365F91"/>
      <w:sz w:val="28"/>
      <w:szCs w:val="28"/>
      <w:lang w:val="en-US"/>
    </w:rPr>
  </w:style>
  <w:style w:type="paragraph" w:customStyle="1" w:styleId="F4208024066F49848D845188D6B06E27">
    <w:name w:val="F4208024066F49848D845188D6B06E27"/>
    <w:rsid w:val="00576F56"/>
    <w:pPr>
      <w:spacing w:after="200" w:line="276" w:lineRule="auto"/>
    </w:pPr>
    <w:rPr>
      <w:rFonts w:ascii="맑은 고딕" w:eastAsia="맑은 고딕" w:hAnsi="맑은 고딕"/>
      <w:sz w:val="22"/>
      <w:szCs w:val="22"/>
      <w:lang w:eastAsia="en-US"/>
    </w:rPr>
  </w:style>
  <w:style w:type="paragraph" w:customStyle="1" w:styleId="tabletext0">
    <w:name w:val="tabletext"/>
    <w:basedOn w:val="a2"/>
    <w:rsid w:val="00C54C27"/>
    <w:pPr>
      <w:spacing w:line="264" w:lineRule="auto"/>
    </w:pPr>
    <w:rPr>
      <w:rFonts w:ascii="Arial" w:eastAsia="바탕" w:hAnsi="Arial" w:cs="Times New Roman"/>
      <w:lang w:val="en-GB" w:eastAsia="en-US"/>
    </w:rPr>
  </w:style>
  <w:style w:type="character" w:customStyle="1" w:styleId="Char7">
    <w:name w:val="목록 단락 Char"/>
    <w:link w:val="aff"/>
    <w:uiPriority w:val="34"/>
    <w:rsid w:val="005A0E9A"/>
    <w:rPr>
      <w:rFonts w:ascii="맑은 고딕" w:eastAsia="맑은 고딕" w:hAnsi="맑은 고딕" w:cs="맑은 고딕"/>
    </w:rPr>
  </w:style>
  <w:style w:type="paragraph" w:customStyle="1" w:styleId="MS">
    <w:name w:val="MS바탕글"/>
    <w:uiPriority w:val="18"/>
    <w:rsid w:val="00DA1831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080" w:hanging="360"/>
      <w:jc w:val="both"/>
      <w:textAlignment w:val="baseline"/>
    </w:pPr>
    <w:rPr>
      <w:rFonts w:ascii="ÇÑÄÄ¹ÙÅÁ" w:hAnsi="ÇÑÄÄ¹ÙÅÁ" w:cs="ÇÑÄÄ¹ÙÅÁ"/>
      <w:color w:val="000000"/>
    </w:rPr>
  </w:style>
  <w:style w:type="paragraph" w:customStyle="1" w:styleId="MsoIndexHeading0">
    <w:name w:val="MsoIndexHeading"/>
    <w:uiPriority w:val="27"/>
    <w:rsid w:val="0029301B"/>
    <w:pPr>
      <w:widowControl w:val="0"/>
      <w:wordWrap w:val="0"/>
      <w:autoSpaceDE w:val="0"/>
      <w:autoSpaceDN w:val="0"/>
      <w:adjustRightInd w:val="0"/>
      <w:snapToGrid w:val="0"/>
      <w:spacing w:line="-180" w:lineRule="auto"/>
      <w:jc w:val="both"/>
      <w:textAlignment w:val="baseline"/>
    </w:pPr>
    <w:rPr>
      <w:rFonts w:ascii="ÇÑÄÄ¹ÙÅÁ" w:hAnsi="ÇÑÄÄ¹ÙÅÁ" w:cs="ÇÑÄÄ¹ÙÅÁ"/>
      <w:color w:val="000000"/>
      <w:sz w:val="24"/>
      <w:szCs w:val="24"/>
    </w:rPr>
  </w:style>
  <w:style w:type="paragraph" w:customStyle="1" w:styleId="MsoListParagraph0">
    <w:name w:val="MsoListParagraph"/>
    <w:uiPriority w:val="28"/>
    <w:rsid w:val="006C53A0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760" w:hanging="360"/>
      <w:jc w:val="both"/>
      <w:textAlignment w:val="baseline"/>
    </w:pPr>
    <w:rPr>
      <w:rFonts w:ascii="Book Antiqua" w:hAnsi="Book Antiqua" w:cs="Book Antiqua"/>
      <w:color w:val="000000"/>
    </w:rPr>
  </w:style>
  <w:style w:type="paragraph" w:customStyle="1" w:styleId="18">
    <w:name w:val="개요 1"/>
    <w:uiPriority w:val="2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20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24">
    <w:name w:val="개요 2"/>
    <w:uiPriority w:val="3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40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33">
    <w:name w:val="개요 3"/>
    <w:uiPriority w:val="4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60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42">
    <w:name w:val="개요 4"/>
    <w:uiPriority w:val="5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80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52">
    <w:name w:val="개요 5"/>
    <w:uiPriority w:val="6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00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72">
    <w:name w:val="개요 7"/>
    <w:uiPriority w:val="8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400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aff9">
    <w:name w:val="쪽 번호"/>
    <w:uiPriority w:val="9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굴림" w:eastAsia="굴림" w:hAnsi="굴림" w:cs="굴림"/>
      <w:color w:val="000000"/>
    </w:rPr>
  </w:style>
  <w:style w:type="paragraph" w:customStyle="1" w:styleId="affa">
    <w:name w:val="머리말"/>
    <w:uiPriority w:val="10"/>
    <w:rsid w:val="00386A47"/>
    <w:pPr>
      <w:widowControl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ffb">
    <w:name w:val="각주"/>
    <w:uiPriority w:val="11"/>
    <w:rsid w:val="00386A47"/>
    <w:pPr>
      <w:widowControl w:val="0"/>
      <w:wordWrap w:val="0"/>
      <w:autoSpaceDE w:val="0"/>
      <w:autoSpaceDN w:val="0"/>
      <w:adjustRightInd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 w:hAnsi="바탕" w:cs="바탕"/>
      <w:color w:val="000000"/>
      <w:spacing w:val="-6"/>
      <w:w w:val="95"/>
      <w:sz w:val="18"/>
      <w:szCs w:val="18"/>
    </w:rPr>
  </w:style>
  <w:style w:type="paragraph" w:customStyle="1" w:styleId="affc">
    <w:name w:val="미주"/>
    <w:uiPriority w:val="12"/>
    <w:rsid w:val="00386A47"/>
    <w:pPr>
      <w:widowControl w:val="0"/>
      <w:wordWrap w:val="0"/>
      <w:autoSpaceDE w:val="0"/>
      <w:autoSpaceDN w:val="0"/>
      <w:adjustRightInd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 w:hAnsi="바탕" w:cs="바탕"/>
      <w:color w:val="000000"/>
      <w:spacing w:val="-6"/>
      <w:w w:val="95"/>
      <w:sz w:val="18"/>
      <w:szCs w:val="18"/>
    </w:rPr>
  </w:style>
  <w:style w:type="paragraph" w:customStyle="1" w:styleId="affd">
    <w:name w:val="메모"/>
    <w:uiPriority w:val="13"/>
    <w:rsid w:val="00386A47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pacing w:val="-6"/>
      <w:w w:val="95"/>
      <w:sz w:val="18"/>
      <w:szCs w:val="18"/>
    </w:rPr>
  </w:style>
  <w:style w:type="paragraph" w:customStyle="1" w:styleId="MsoToc10">
    <w:name w:val="MsoToc1"/>
    <w:uiPriority w:val="16"/>
    <w:rsid w:val="00386A47"/>
    <w:pPr>
      <w:widowControl w:val="0"/>
      <w:wordWrap w:val="0"/>
      <w:autoSpaceDE w:val="0"/>
      <w:autoSpaceDN w:val="0"/>
      <w:adjustRightInd w:val="0"/>
      <w:snapToGrid w:val="0"/>
      <w:spacing w:before="60" w:after="60" w:line="384" w:lineRule="auto"/>
      <w:ind w:left="1901" w:right="100" w:hanging="1418"/>
      <w:jc w:val="both"/>
      <w:textAlignment w:val="baseline"/>
    </w:pPr>
    <w:rPr>
      <w:rFonts w:ascii="ÇÑÄÄ¹ÙÅÁ" w:eastAsia="굴림" w:hAnsi="ÇÑÄÄ¹ÙÅÁ" w:cs="ÇÑÄÄ¹ÙÅÁ"/>
      <w:b/>
      <w:bCs/>
      <w:color w:val="000000"/>
    </w:rPr>
  </w:style>
  <w:style w:type="paragraph" w:customStyle="1" w:styleId="MsoToc20">
    <w:name w:val="MsoToc2"/>
    <w:uiPriority w:val="17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472" w:right="100"/>
      <w:jc w:val="both"/>
      <w:textAlignment w:val="baseline"/>
    </w:pPr>
    <w:rPr>
      <w:rFonts w:ascii="ÇÑÄÄ¹ÙÅÁ" w:eastAsia="굴림" w:hAnsi="ÇÑÄÄ¹ÙÅÁ" w:cs="ÇÑÄÄ¹ÙÅÁ"/>
      <w:color w:val="000000"/>
    </w:rPr>
  </w:style>
  <w:style w:type="paragraph" w:customStyle="1" w:styleId="CBD1">
    <w:name w:val="CBD 제목 1"/>
    <w:uiPriority w:val="19"/>
    <w:rsid w:val="00386A47"/>
    <w:pPr>
      <w:widowControl w:val="0"/>
      <w:wordWrap w:val="0"/>
      <w:autoSpaceDE w:val="0"/>
      <w:autoSpaceDN w:val="0"/>
      <w:adjustRightInd w:val="0"/>
      <w:snapToGrid w:val="0"/>
      <w:spacing w:before="120" w:line="384" w:lineRule="auto"/>
      <w:ind w:left="794" w:hanging="397"/>
      <w:jc w:val="both"/>
      <w:textAlignment w:val="baseline"/>
    </w:pPr>
    <w:rPr>
      <w:rFonts w:ascii="ÇÑÄÄ¹ÙÅÁ" w:eastAsia="굴림" w:hAnsi="ÇÑÄÄ¹ÙÅÁ" w:cs="ÇÑÄÄ¹ÙÅÁ"/>
      <w:b/>
      <w:bCs/>
      <w:color w:val="000000"/>
      <w:sz w:val="28"/>
      <w:szCs w:val="28"/>
    </w:rPr>
  </w:style>
  <w:style w:type="paragraph" w:customStyle="1" w:styleId="affe">
    <w:name w:val="표준 들여쓰기/"/>
    <w:aliases w:val="Normal Indent ns"/>
    <w:uiPriority w:val="20"/>
    <w:rsid w:val="00386A47"/>
    <w:pPr>
      <w:widowControl w:val="0"/>
      <w:wordWrap w:val="0"/>
      <w:autoSpaceDE w:val="0"/>
      <w:autoSpaceDN w:val="0"/>
      <w:adjustRightInd w:val="0"/>
      <w:snapToGrid w:val="0"/>
      <w:spacing w:line="-180" w:lineRule="auto"/>
      <w:ind w:firstLine="100"/>
      <w:jc w:val="both"/>
      <w:textAlignment w:val="baseline"/>
    </w:pPr>
    <w:rPr>
      <w:rFonts w:ascii="ÇÑÄÄ¹ÙÅÁ" w:hAnsi="ÇÑÄÄ¹ÙÅÁ" w:cs="ÇÑÄÄ¹ÙÅÁ"/>
      <w:color w:val="000000"/>
      <w:sz w:val="24"/>
      <w:szCs w:val="24"/>
    </w:rPr>
  </w:style>
  <w:style w:type="paragraph" w:customStyle="1" w:styleId="25">
    <w:name w:val="제목 2/"/>
    <w:aliases w:val="Attribute Heading 2/,1/)/"/>
    <w:uiPriority w:val="21"/>
    <w:rsid w:val="00386A47"/>
    <w:pPr>
      <w:widowControl w:val="0"/>
      <w:wordWrap w:val="0"/>
      <w:autoSpaceDE w:val="0"/>
      <w:autoSpaceDN w:val="0"/>
      <w:adjustRightInd w:val="0"/>
      <w:snapToGrid w:val="0"/>
      <w:spacing w:before="120" w:line="384" w:lineRule="auto"/>
      <w:ind w:left="800" w:hanging="200"/>
      <w:jc w:val="both"/>
      <w:textAlignment w:val="baseline"/>
    </w:pPr>
    <w:rPr>
      <w:rFonts w:ascii="ÇÑÄÄ¹ÙÅÁ" w:eastAsia="한컴바탕" w:hAnsi="ÇÑÄÄ¹ÙÅÁ" w:cs="ÇÑÄÄ¹ÙÅÁ"/>
      <w:b/>
      <w:bCs/>
      <w:color w:val="000000"/>
    </w:rPr>
  </w:style>
  <w:style w:type="paragraph" w:customStyle="1" w:styleId="afff">
    <w:name w:val="스타일 캡션 + 가운데"/>
    <w:uiPriority w:val="22"/>
    <w:rsid w:val="00386A47"/>
    <w:pPr>
      <w:widowControl w:val="0"/>
      <w:wordWrap w:val="0"/>
      <w:autoSpaceDE w:val="0"/>
      <w:autoSpaceDN w:val="0"/>
      <w:adjustRightInd w:val="0"/>
      <w:snapToGrid w:val="0"/>
      <w:spacing w:before="60" w:after="120" w:line="384" w:lineRule="auto"/>
      <w:jc w:val="center"/>
      <w:textAlignment w:val="baseline"/>
    </w:pPr>
    <w:rPr>
      <w:rFonts w:ascii="ÇÑÄÄ¹ÙÅÁ" w:eastAsia="맑은 고딕" w:hAnsi="ÇÑÄÄ¹ÙÅÁ" w:cs="ÇÑÄÄ¹ÙÅÁ"/>
      <w:color w:val="000000"/>
      <w:sz w:val="22"/>
      <w:szCs w:val="22"/>
    </w:rPr>
  </w:style>
  <w:style w:type="paragraph" w:customStyle="1" w:styleId="afff0">
    <w:name w:val="블릿 들여쓰기"/>
    <w:uiPriority w:val="23"/>
    <w:rsid w:val="00386A4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595" w:hanging="85"/>
      <w:jc w:val="both"/>
      <w:textAlignment w:val="baseline"/>
    </w:pPr>
    <w:rPr>
      <w:rFonts w:ascii="ÇÑÄÄ¹ÙÅÁ" w:eastAsia="맑은 고딕" w:hAnsi="ÇÑÄÄ¹ÙÅÁ" w:cs="ÇÑÄÄ¹ÙÅÁ"/>
      <w:color w:val="000000"/>
      <w:sz w:val="22"/>
      <w:szCs w:val="22"/>
    </w:rPr>
  </w:style>
  <w:style w:type="paragraph" w:customStyle="1" w:styleId="MsoCaption0">
    <w:name w:val="MsoCaption"/>
    <w:uiPriority w:val="24"/>
    <w:rsid w:val="00386A47"/>
    <w:pPr>
      <w:widowControl w:val="0"/>
      <w:wordWrap w:val="0"/>
      <w:autoSpaceDE w:val="0"/>
      <w:autoSpaceDN w:val="0"/>
      <w:adjustRightInd w:val="0"/>
      <w:snapToGrid w:val="0"/>
      <w:spacing w:before="60" w:after="120" w:line="384" w:lineRule="auto"/>
      <w:jc w:val="both"/>
      <w:textAlignment w:val="baseline"/>
    </w:pPr>
    <w:rPr>
      <w:rFonts w:ascii="ÇÑÄÄ¹ÙÅÁ" w:eastAsia="맑은 고딕" w:hAnsi="ÇÑÄÄ¹ÙÅÁ" w:cs="ÇÑÄÄ¹ÙÅÁ"/>
      <w:b/>
      <w:bCs/>
      <w:color w:val="000000"/>
      <w:sz w:val="22"/>
      <w:szCs w:val="22"/>
    </w:rPr>
  </w:style>
  <w:style w:type="character" w:customStyle="1" w:styleId="Char0">
    <w:name w:val="바닥글 Char"/>
    <w:link w:val="a7"/>
    <w:uiPriority w:val="99"/>
    <w:locked/>
    <w:rsid w:val="00386A47"/>
    <w:rPr>
      <w:rFonts w:ascii="맑은 고딕" w:eastAsia="맑은 고딕" w:hAnsi="맑은 고딕" w:cs="맑은 고딕"/>
    </w:rPr>
  </w:style>
  <w:style w:type="character" w:styleId="afff1">
    <w:name w:val="Subtle Emphasis"/>
    <w:uiPriority w:val="19"/>
    <w:qFormat/>
    <w:rsid w:val="002919F1"/>
    <w:rPr>
      <w:i/>
      <w:iCs/>
      <w:color w:val="808080"/>
    </w:rPr>
  </w:style>
  <w:style w:type="paragraph" w:styleId="afff2">
    <w:name w:val="No Spacing"/>
    <w:uiPriority w:val="1"/>
    <w:qFormat/>
    <w:rsid w:val="002919F1"/>
    <w:pPr>
      <w:overflowPunct w:val="0"/>
      <w:autoSpaceDE w:val="0"/>
      <w:autoSpaceDN w:val="0"/>
      <w:adjustRightInd w:val="0"/>
      <w:textAlignment w:val="baseline"/>
    </w:pPr>
    <w:rPr>
      <w:rFonts w:ascii="맑은 고딕" w:eastAsia="맑은 고딕" w:hAnsi="맑은 고딕" w:cs="맑은 고딕"/>
    </w:rPr>
  </w:style>
  <w:style w:type="paragraph" w:customStyle="1" w:styleId="xl65">
    <w:name w:val="xl65"/>
    <w:basedOn w:val="a2"/>
    <w:rsid w:val="002919F1"/>
    <w:pPr>
      <w:widowControl w:val="0"/>
      <w:wordWrap w:val="0"/>
      <w:overflowPunct/>
      <w:adjustRightInd/>
      <w:spacing w:line="384" w:lineRule="auto"/>
      <w:jc w:val="center"/>
    </w:pPr>
    <w:rPr>
      <w:rFonts w:ascii="굴림" w:eastAsia="굴림" w:hAnsi="굴림" w:cs="굴림"/>
      <w:color w:val="000000"/>
    </w:rPr>
  </w:style>
  <w:style w:type="character" w:customStyle="1" w:styleId="ltisChar">
    <w:name w:val="ltis 가.본문 Char"/>
    <w:link w:val="ltis"/>
    <w:rsid w:val="00BD0E87"/>
    <w:rPr>
      <w:rFonts w:ascii="가는각진제목체" w:eastAsia="굴림체"/>
      <w:kern w:val="2"/>
      <w:szCs w:val="24"/>
      <w:lang w:val="en-US" w:eastAsia="ko-KR" w:bidi="ar-SA"/>
    </w:rPr>
  </w:style>
  <w:style w:type="paragraph" w:customStyle="1" w:styleId="ltis1">
    <w:name w:val="ltis 1.본문"/>
    <w:basedOn w:val="aa"/>
    <w:rsid w:val="00BD0E87"/>
    <w:pPr>
      <w:widowControl w:val="0"/>
      <w:wordWrap w:val="0"/>
      <w:overflowPunct/>
      <w:adjustRightInd/>
      <w:spacing w:after="0"/>
      <w:ind w:left="454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character" w:customStyle="1" w:styleId="CharChar1">
    <w:name w:val="Char Char1"/>
    <w:rsid w:val="00BD0E87"/>
    <w:rPr>
      <w:rFonts w:ascii="굴림체" w:eastAsia="굴림체" w:hAnsi="Arial"/>
      <w:kern w:val="2"/>
      <w:sz w:val="22"/>
      <w:szCs w:val="22"/>
      <w:lang w:val="en-US" w:eastAsia="ko-KR" w:bidi="ar-SA"/>
    </w:rPr>
  </w:style>
  <w:style w:type="paragraph" w:customStyle="1" w:styleId="ltis11">
    <w:name w:val="ltis 1.1.본문"/>
    <w:basedOn w:val="aa"/>
    <w:rsid w:val="00BD0E87"/>
    <w:pPr>
      <w:widowControl w:val="0"/>
      <w:wordWrap w:val="0"/>
      <w:overflowPunct/>
      <w:adjustRightInd/>
      <w:spacing w:after="0"/>
      <w:ind w:left="510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character" w:customStyle="1" w:styleId="Char8">
    <w:name w:val="캡션 Char"/>
    <w:link w:val="aff0"/>
    <w:rsid w:val="00BD0E87"/>
    <w:rPr>
      <w:rFonts w:ascii="맑은 고딕" w:hAnsi="맑은 고딕" w:cs="맑은 고딕"/>
      <w:b/>
      <w:bCs/>
    </w:rPr>
  </w:style>
  <w:style w:type="paragraph" w:customStyle="1" w:styleId="ltis">
    <w:name w:val="ltis 가.본문"/>
    <w:basedOn w:val="aa"/>
    <w:link w:val="ltisChar"/>
    <w:rsid w:val="00BD0E87"/>
    <w:pPr>
      <w:widowControl w:val="0"/>
      <w:wordWrap w:val="0"/>
      <w:overflowPunct/>
      <w:adjustRightInd/>
      <w:spacing w:after="0"/>
      <w:ind w:leftChars="330" w:left="529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paragraph" w:customStyle="1" w:styleId="ltis10">
    <w:name w:val="ltis (1).본문"/>
    <w:basedOn w:val="aa"/>
    <w:rsid w:val="00BD0E87"/>
    <w:pPr>
      <w:widowControl w:val="0"/>
      <w:wordWrap w:val="0"/>
      <w:overflowPunct/>
      <w:adjustRightInd/>
      <w:spacing w:after="0"/>
      <w:ind w:leftChars="380" w:left="609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paragraph" w:customStyle="1" w:styleId="ltis0">
    <w:name w:val="ltis ① 본문"/>
    <w:basedOn w:val="aa"/>
    <w:rsid w:val="00BD0E87"/>
    <w:pPr>
      <w:widowControl w:val="0"/>
      <w:wordWrap w:val="0"/>
      <w:overflowPunct/>
      <w:adjustRightInd/>
      <w:spacing w:after="0"/>
      <w:ind w:leftChars="460" w:left="737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paragraph" w:customStyle="1" w:styleId="ltis12">
    <w:name w:val="ltis 기호1 본문"/>
    <w:basedOn w:val="aa"/>
    <w:rsid w:val="00BD0E87"/>
    <w:pPr>
      <w:widowControl w:val="0"/>
      <w:wordWrap w:val="0"/>
      <w:overflowPunct/>
      <w:adjustRightInd/>
      <w:spacing w:after="0"/>
      <w:ind w:leftChars="590" w:left="945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paragraph" w:customStyle="1" w:styleId="ltis2">
    <w:name w:val="ltis 기호2 본문"/>
    <w:basedOn w:val="aa"/>
    <w:rsid w:val="00BD0E87"/>
    <w:pPr>
      <w:widowControl w:val="0"/>
      <w:wordWrap w:val="0"/>
      <w:overflowPunct/>
      <w:adjustRightInd/>
      <w:spacing w:after="0"/>
      <w:ind w:leftChars="680" w:left="1089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paragraph" w:customStyle="1" w:styleId="ltis3">
    <w:name w:val="ltis 기호3 본문"/>
    <w:basedOn w:val="aa"/>
    <w:rsid w:val="00BD0E87"/>
    <w:pPr>
      <w:widowControl w:val="0"/>
      <w:wordWrap w:val="0"/>
      <w:overflowPunct/>
      <w:adjustRightInd/>
      <w:spacing w:after="0"/>
      <w:ind w:leftChars="890" w:left="1425"/>
      <w:jc w:val="both"/>
      <w:textAlignment w:val="auto"/>
    </w:pPr>
    <w:rPr>
      <w:rFonts w:ascii="가는각진제목체"/>
      <w:kern w:val="2"/>
      <w:szCs w:val="24"/>
      <w:lang w:val="en-US" w:eastAsia="ko-KR"/>
    </w:rPr>
  </w:style>
  <w:style w:type="paragraph" w:customStyle="1" w:styleId="UCS">
    <w:name w:val="UCS_이벤트"/>
    <w:rsid w:val="00BD0E87"/>
    <w:pPr>
      <w:tabs>
        <w:tab w:val="num" w:pos="720"/>
      </w:tabs>
      <w:ind w:left="425" w:hanging="425"/>
    </w:pPr>
    <w:rPr>
      <w:rFonts w:ascii="굴림체" w:eastAsia="굴림체"/>
      <w:kern w:val="2"/>
    </w:rPr>
  </w:style>
  <w:style w:type="paragraph" w:customStyle="1" w:styleId="Charc">
    <w:name w:val="매뉴얼본문 Char"/>
    <w:basedOn w:val="a2"/>
    <w:rsid w:val="00BD0E87"/>
    <w:pPr>
      <w:widowControl w:val="0"/>
      <w:wordWrap w:val="0"/>
      <w:overflowPunct/>
      <w:ind w:left="992"/>
      <w:jc w:val="both"/>
      <w:textAlignment w:val="auto"/>
    </w:pPr>
    <w:rPr>
      <w:rFonts w:ascii="Arial" w:eastAsia="굴림체" w:hAnsi="Arial" w:cs="Times New Roman"/>
      <w:kern w:val="2"/>
    </w:rPr>
  </w:style>
  <w:style w:type="character" w:customStyle="1" w:styleId="afff3">
    <w:name w:val="스타일 굴림체 검정"/>
    <w:rsid w:val="00BD0E87"/>
    <w:rPr>
      <w:rFonts w:ascii="굴림체" w:eastAsia="굴림체" w:hAnsi="굴림체"/>
      <w:color w:val="000000"/>
    </w:rPr>
  </w:style>
  <w:style w:type="paragraph" w:customStyle="1" w:styleId="heading1">
    <w:name w:val="heading1"/>
    <w:basedOn w:val="a2"/>
    <w:rsid w:val="00BD0E87"/>
    <w:pPr>
      <w:tabs>
        <w:tab w:val="left" w:pos="450"/>
        <w:tab w:val="left" w:pos="1080"/>
        <w:tab w:val="left" w:pos="1800"/>
        <w:tab w:val="left" w:pos="2610"/>
      </w:tabs>
      <w:overflowPunct/>
      <w:autoSpaceDE/>
      <w:autoSpaceDN/>
      <w:adjustRightInd/>
      <w:spacing w:line="240" w:lineRule="exact"/>
      <w:textAlignment w:val="auto"/>
    </w:pPr>
    <w:rPr>
      <w:rFonts w:ascii="Times" w:eastAsia="바탕" w:hAnsi="Times" w:cs="Times New Roman"/>
      <w:sz w:val="24"/>
    </w:rPr>
  </w:style>
  <w:style w:type="paragraph" w:customStyle="1" w:styleId="ltis4">
    <w:name w:val="ltis 표 내용"/>
    <w:basedOn w:val="aa"/>
    <w:rsid w:val="00BD0E87"/>
    <w:pPr>
      <w:widowControl w:val="0"/>
      <w:tabs>
        <w:tab w:val="left" w:pos="80"/>
      </w:tabs>
      <w:wordWrap w:val="0"/>
      <w:overflowPunct/>
      <w:spacing w:after="0"/>
      <w:jc w:val="both"/>
    </w:pPr>
    <w:rPr>
      <w:rFonts w:ascii="굴림체" w:hAnsi="굴림체"/>
      <w:kern w:val="2"/>
      <w:szCs w:val="22"/>
      <w:lang w:val="en-US" w:eastAsia="ko-KR"/>
    </w:rPr>
  </w:style>
  <w:style w:type="character" w:customStyle="1" w:styleId="4CharChar">
    <w:name w:val="지방세_제목4 Char Char"/>
    <w:rsid w:val="00BD0E87"/>
    <w:rPr>
      <w:rFonts w:ascii="굴림체" w:eastAsia="굴림체"/>
      <w:bCs/>
      <w:kern w:val="2"/>
      <w:lang w:val="en-US" w:eastAsia="ko-KR" w:bidi="ar-SA"/>
    </w:rPr>
  </w:style>
  <w:style w:type="paragraph" w:customStyle="1" w:styleId="afff4">
    <w:name w:val="표/그림제목"/>
    <w:basedOn w:val="a2"/>
    <w:link w:val="CharChar"/>
    <w:autoRedefine/>
    <w:rsid w:val="00BD0E87"/>
    <w:pPr>
      <w:widowControl w:val="0"/>
      <w:wordWrap w:val="0"/>
      <w:overflowPunct/>
      <w:adjustRightInd/>
      <w:jc w:val="both"/>
      <w:textAlignment w:val="auto"/>
    </w:pPr>
    <w:rPr>
      <w:rFonts w:ascii="굴림체" w:eastAsia="굴림체" w:hAnsi="굴림체" w:cs="Times New Roman"/>
      <w:b/>
      <w:color w:val="000000"/>
      <w:kern w:val="2"/>
    </w:rPr>
  </w:style>
  <w:style w:type="character" w:customStyle="1" w:styleId="CharChar">
    <w:name w:val="표/그림제목 Char Char"/>
    <w:link w:val="afff4"/>
    <w:rsid w:val="00BD0E87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BD0E87"/>
    <w:rPr>
      <w:rFonts w:ascii="굴림체" w:cs="바탕"/>
      <w:szCs w:val="20"/>
    </w:rPr>
  </w:style>
  <w:style w:type="paragraph" w:customStyle="1" w:styleId="afff5">
    <w:name w:val="스타일 표/그림제목 +"/>
    <w:basedOn w:val="afff4"/>
    <w:rsid w:val="00BD0E87"/>
    <w:pPr>
      <w:ind w:firstLineChars="100" w:firstLine="100"/>
    </w:pPr>
    <w:rPr>
      <w:rFonts w:cs="바탕"/>
      <w:bCs/>
    </w:rPr>
  </w:style>
  <w:style w:type="paragraph" w:customStyle="1" w:styleId="afff6">
    <w:name w:val="스타일 캡션 + 굴림체"/>
    <w:basedOn w:val="aff0"/>
    <w:link w:val="Chard"/>
    <w:autoRedefine/>
    <w:rsid w:val="00BD0E87"/>
    <w:pPr>
      <w:widowControl w:val="0"/>
      <w:wordWrap w:val="0"/>
      <w:overflowPunct/>
      <w:adjustRightInd/>
      <w:ind w:left="0" w:firstLine="0"/>
      <w:textAlignment w:val="auto"/>
    </w:pPr>
    <w:rPr>
      <w:rFonts w:ascii="굴림체" w:eastAsia="굴림체" w:hAnsi="굴림체" w:cs="Times New Roman"/>
      <w:kern w:val="2"/>
    </w:rPr>
  </w:style>
  <w:style w:type="character" w:customStyle="1" w:styleId="Chard">
    <w:name w:val="스타일 캡션 + 굴림체 Char"/>
    <w:link w:val="afff6"/>
    <w:rsid w:val="00BD0E87"/>
    <w:rPr>
      <w:rFonts w:ascii="굴림체" w:eastAsia="굴림체" w:hAnsi="굴림체"/>
      <w:b/>
      <w:bCs/>
      <w:kern w:val="2"/>
    </w:rPr>
  </w:style>
  <w:style w:type="paragraph" w:customStyle="1" w:styleId="ltis5">
    <w:name w:val="스타일 ltis 가.본문 + 굵게"/>
    <w:basedOn w:val="ltis"/>
    <w:link w:val="ltisChar0"/>
    <w:rsid w:val="00BD0E87"/>
    <w:rPr>
      <w:b/>
      <w:bCs/>
    </w:rPr>
  </w:style>
  <w:style w:type="character" w:customStyle="1" w:styleId="ltisChar0">
    <w:name w:val="스타일 ltis 가.본문 + 굵게 Char"/>
    <w:link w:val="ltis5"/>
    <w:rsid w:val="00BD0E87"/>
    <w:rPr>
      <w:rFonts w:ascii="가는각진제목체" w:eastAsia="굴림체"/>
      <w:b/>
      <w:bCs/>
      <w:kern w:val="2"/>
      <w:szCs w:val="24"/>
    </w:rPr>
  </w:style>
  <w:style w:type="paragraph" w:styleId="26">
    <w:name w:val="Body Text 2"/>
    <w:basedOn w:val="a2"/>
    <w:link w:val="2Char0"/>
    <w:rsid w:val="00BD0E87"/>
    <w:pPr>
      <w:widowControl w:val="0"/>
      <w:wordWrap w:val="0"/>
      <w:overflowPunct/>
      <w:adjustRightInd/>
      <w:spacing w:after="180" w:line="480" w:lineRule="auto"/>
      <w:jc w:val="both"/>
      <w:textAlignment w:val="auto"/>
    </w:pPr>
    <w:rPr>
      <w:rFonts w:ascii="가는각진제목체" w:eastAsia="가는각진제목체" w:hAnsi="Times New Roman" w:cs="Times New Roman"/>
      <w:kern w:val="2"/>
      <w:szCs w:val="24"/>
    </w:rPr>
  </w:style>
  <w:style w:type="character" w:customStyle="1" w:styleId="2Char0">
    <w:name w:val="본문 2 Char"/>
    <w:link w:val="26"/>
    <w:rsid w:val="00BD0E87"/>
    <w:rPr>
      <w:rFonts w:ascii="가는각진제목체" w:eastAsia="가는각진제목체"/>
      <w:kern w:val="2"/>
      <w:szCs w:val="24"/>
    </w:rPr>
  </w:style>
  <w:style w:type="character" w:customStyle="1" w:styleId="4CharChar0">
    <w:name w:val="제목 4 Char Char"/>
    <w:rsid w:val="00BD0E87"/>
    <w:rPr>
      <w:rFonts w:ascii="굴림체" w:eastAsia="굴림체"/>
      <w:bCs/>
      <w:kern w:val="2"/>
      <w:lang w:val="en-US" w:eastAsia="ko-KR" w:bidi="ar-SA"/>
    </w:rPr>
  </w:style>
  <w:style w:type="character" w:styleId="afff7">
    <w:name w:val="Unresolved Mention"/>
    <w:basedOn w:val="a3"/>
    <w:uiPriority w:val="99"/>
    <w:semiHidden/>
    <w:unhideWhenUsed/>
    <w:rsid w:val="00D21830"/>
    <w:rPr>
      <w:color w:val="605E5C"/>
      <w:shd w:val="clear" w:color="auto" w:fill="E1DFDD"/>
    </w:rPr>
  </w:style>
  <w:style w:type="character" w:styleId="afff8">
    <w:name w:val="Subtle Reference"/>
    <w:uiPriority w:val="31"/>
    <w:qFormat/>
    <w:rsid w:val="007F21CA"/>
    <w:rPr>
      <w:rFonts w:eastAsiaTheme="minorEastAsia"/>
      <w:smallCaps/>
      <w:color w:val="000000" w:themeColor="text1"/>
      <w:sz w:val="22"/>
    </w:rPr>
  </w:style>
  <w:style w:type="paragraph" w:styleId="afff9">
    <w:name w:val="endnote text"/>
    <w:basedOn w:val="a2"/>
    <w:link w:val="Chare"/>
    <w:rsid w:val="000C0A64"/>
    <w:pPr>
      <w:snapToGrid w:val="0"/>
    </w:pPr>
  </w:style>
  <w:style w:type="character" w:customStyle="1" w:styleId="Chare">
    <w:name w:val="미주 텍스트 Char"/>
    <w:basedOn w:val="a3"/>
    <w:link w:val="afff9"/>
    <w:rsid w:val="000C0A64"/>
    <w:rPr>
      <w:rFonts w:ascii="맑은 고딕" w:eastAsia="맑은 고딕" w:hAnsi="맑은 고딕" w:cs="맑은 고딕"/>
    </w:rPr>
  </w:style>
  <w:style w:type="character" w:styleId="afffa">
    <w:name w:val="endnote reference"/>
    <w:basedOn w:val="a3"/>
    <w:rsid w:val="000C0A64"/>
    <w:rPr>
      <w:vertAlign w:val="superscript"/>
    </w:rPr>
  </w:style>
  <w:style w:type="paragraph" w:styleId="afffb">
    <w:name w:val="footnote text"/>
    <w:basedOn w:val="a2"/>
    <w:link w:val="Charf"/>
    <w:rsid w:val="00B748EA"/>
    <w:pPr>
      <w:snapToGrid w:val="0"/>
    </w:pPr>
  </w:style>
  <w:style w:type="character" w:customStyle="1" w:styleId="Charf">
    <w:name w:val="각주 텍스트 Char"/>
    <w:basedOn w:val="a3"/>
    <w:link w:val="afffb"/>
    <w:rsid w:val="00B748EA"/>
    <w:rPr>
      <w:rFonts w:ascii="맑은 고딕" w:eastAsia="맑은 고딕" w:hAnsi="맑은 고딕" w:cs="맑은 고딕"/>
    </w:rPr>
  </w:style>
  <w:style w:type="character" w:styleId="afffc">
    <w:name w:val="footnote reference"/>
    <w:basedOn w:val="a3"/>
    <w:rsid w:val="00B748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40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110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597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995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995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0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2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56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5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2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5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8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117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393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832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820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02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479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070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637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369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75">
          <w:marLeft w:val="13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193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544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809">
          <w:marLeft w:val="14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47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6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6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8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4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36897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7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01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05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066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94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253351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125734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9622800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936850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99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07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78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00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37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29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50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25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24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0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2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9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59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089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14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9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21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92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466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587796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616688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165675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389422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285561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156451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580299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389870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549704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506228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094844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660720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601746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893529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6461187">
                                                                                      <w:marLeft w:val="2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43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327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301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392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353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618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121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843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078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647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526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518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01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321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630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274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086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855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5036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4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4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4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9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1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47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0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4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2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17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728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466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148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763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9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727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33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14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119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337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265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92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945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33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220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458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48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113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06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906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57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670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57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775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4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4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0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7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341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348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674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2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80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1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470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0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78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487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65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831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778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29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62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18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663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07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84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96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810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547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67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906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23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39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88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015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33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129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897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6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61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465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776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881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0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80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306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52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45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608">
          <w:marLeft w:val="2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447">
          <w:marLeft w:val="2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061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45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36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764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34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879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962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171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909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651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908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57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4931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573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26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009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757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540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640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352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864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769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080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29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933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900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228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1719">
                  <w:marLeft w:val="144"/>
                  <w:marRight w:val="0"/>
                  <w:marTop w:val="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4583">
                  <w:marLeft w:val="144"/>
                  <w:marRight w:val="0"/>
                  <w:marTop w:val="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4801">
                  <w:marLeft w:val="144"/>
                  <w:marRight w:val="0"/>
                  <w:marTop w:val="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711">
                  <w:marLeft w:val="144"/>
                  <w:marRight w:val="0"/>
                  <w:marTop w:val="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048">
                  <w:marLeft w:val="144"/>
                  <w:marRight w:val="0"/>
                  <w:marTop w:val="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10966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7074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555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233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94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395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644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625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090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5269">
          <w:marLeft w:val="14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075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500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481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64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16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07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8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7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07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4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60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0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8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42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85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16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50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93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3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06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208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189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060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931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5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7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5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8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19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375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748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64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719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181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0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152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318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3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642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742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493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790">
          <w:marLeft w:val="14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965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083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596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89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58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666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57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9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5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3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9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7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45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0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8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0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5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9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2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8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1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3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2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09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20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6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5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5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36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8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7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21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4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4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32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72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36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87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4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22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413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3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1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2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4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7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0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9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4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9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7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46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5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3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7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1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1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9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4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0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9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8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75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34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68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179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284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1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3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9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5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7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6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60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8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6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5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7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7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1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4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6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8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4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7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4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3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9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2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4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1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59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7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98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1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4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78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18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86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6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594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6893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32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55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9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2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6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75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53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6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2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2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556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09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286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88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876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48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498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451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142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181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282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89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40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87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41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756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232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031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748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51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72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98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620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692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095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098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49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943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856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027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101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805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305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8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9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7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5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1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8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9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1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700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7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2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6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1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87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5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8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1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4048\LOCALS~1\Temp\&#53596;&#54540;&#47551;%20&#51089;&#49457;%20&#54364;&#51456;%20&#50577;&#4988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948277FA5B4E7C852590E39E6B06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242479-9FCA-47A0-ACF4-5F73ADE16B21}"/>
      </w:docPartPr>
      <w:docPartBody>
        <w:p w:rsidR="00F11FF5" w:rsidRDefault="00F11FF5" w:rsidP="00F11FF5">
          <w:pPr>
            <w:pStyle w:val="87948277FA5B4E7C852590E39E6B06AC"/>
          </w:pPr>
          <w:r>
            <w:rPr>
              <w:lang w:val="ko-KR"/>
            </w:rPr>
            <w:t>[</w:t>
          </w:r>
          <w:r>
            <w:rPr>
              <w:lang w:val="ko-KR"/>
            </w:rPr>
            <w:t>여기에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Serif">
    <w:altName w:val="MS Mincho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">
    <w:altName w:val="﷽﷽﷽﷽﷽﷽﷽﷽ Historic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Omeg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가는각진제목체">
    <w:altName w:val="바탕"/>
    <w:panose1 w:val="020B0604020202020204"/>
    <w:charset w:val="81"/>
    <w:family w:val="roman"/>
    <w:pitch w:val="variable"/>
    <w:sig w:usb0="00000000" w:usb1="29D77CFB" w:usb2="00000010" w:usb3="00000000" w:csb0="00080000" w:csb1="00000000"/>
  </w:font>
  <w:font w:name="Optima">
    <w:altName w:val="﷽﷽﷽﷽﷽﷽﷽羳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ÇÑÄÄ¹ÙÅÁ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Times">
    <w:altName w:val="﷽﷽﷽﷽﷽﷽桹胪ȝk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5"/>
    <w:rsid w:val="00084B2E"/>
    <w:rsid w:val="004D4C3F"/>
    <w:rsid w:val="00640232"/>
    <w:rsid w:val="00974A72"/>
    <w:rsid w:val="009E204E"/>
    <w:rsid w:val="00CC6282"/>
    <w:rsid w:val="00E97BB8"/>
    <w:rsid w:val="00EF1657"/>
    <w:rsid w:val="00F11FF5"/>
    <w:rsid w:val="00F47B4B"/>
    <w:rsid w:val="00F8510B"/>
    <w:rsid w:val="00F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948277FA5B4E7C852590E39E6B06AC">
    <w:name w:val="87948277FA5B4E7C852590E39E6B06AC"/>
    <w:rsid w:val="00F11F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C639A7-6208-DE47-B49D-AA176A0E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C:\DOCUME~1\04048\LOCALS~1\Temp\템플릿 작성 표준 양식.dot</Template>
  <TotalTime>2470</TotalTime>
  <Pages>19</Pages>
  <Words>568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Links>
    <vt:vector size="36" baseType="variant"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_Toc396231867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_Toc396231866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_Toc396231864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_Toc396231863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_Toc396231862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_Toc396231861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씨티3</cp:lastModifiedBy>
  <cp:revision>444</cp:revision>
  <cp:lastPrinted>2013-07-18T01:03:00Z</cp:lastPrinted>
  <dcterms:created xsi:type="dcterms:W3CDTF">2016-10-20T07:52:00Z</dcterms:created>
  <dcterms:modified xsi:type="dcterms:W3CDTF">2021-10-19T00:10:00Z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yyyy mm dd</vt:lpwstr>
  </property>
  <property fmtid="{D5CDD505-2E9C-101B-9397-08002B2CF9AE}" pid="3" name="Version">
    <vt:lpwstr>{1.x}</vt:lpwstr>
  </property>
  <property fmtid="{D5CDD505-2E9C-101B-9397-08002B2CF9AE}" pid="4" name="Document Number">
    <vt:lpwstr>{Doc Number}</vt:lpwstr>
  </property>
  <property fmtid="{D5CDD505-2E9C-101B-9397-08002B2CF9AE}" pid="5" name="Caveat Left">
    <vt:lpwstr>Company Restricted</vt:lpwstr>
  </property>
  <property fmtid="{D5CDD505-2E9C-101B-9397-08002B2CF9AE}" pid="6" name="Caveat Right">
    <vt:lpwstr>Uncontrolled copy if printed</vt:lpwstr>
  </property>
  <property fmtid="{D5CDD505-2E9C-101B-9397-08002B2CF9AE}" pid="7" name="Template Version">
    <vt:lpwstr>1.2</vt:lpwstr>
  </property>
</Properties>
</file>